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41C5CA" w14:textId="6FB93DA3" w:rsidR="00F87C39" w:rsidRPr="002A7DB3" w:rsidRDefault="00F87C39" w:rsidP="00C6554A">
      <w:pPr>
        <w:pStyle w:val="Photo"/>
        <w:rPr>
          <w:rFonts w:asciiTheme="majorHAnsi" w:hAnsiTheme="majorHAnsi"/>
          <w:b/>
          <w:color w:val="auto"/>
          <w:sz w:val="28"/>
        </w:rPr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2A7DB3">
        <w:rPr>
          <w:rFonts w:asciiTheme="majorHAnsi" w:hAnsiTheme="majorHAnsi"/>
          <w:b/>
          <w:color w:val="auto"/>
          <w:sz w:val="28"/>
        </w:rPr>
        <w:t>GANDHI INSTITUTE OF TECHNOLOGY AND MANAGEMENT (GITAM)</w:t>
      </w:r>
    </w:p>
    <w:p w14:paraId="307E7BBE" w14:textId="44DEA15D" w:rsidR="00F87C39" w:rsidRDefault="00F87C39" w:rsidP="00C6554A">
      <w:pPr>
        <w:pStyle w:val="Photo"/>
        <w:rPr>
          <w:rFonts w:asciiTheme="majorHAnsi" w:hAnsiTheme="majorHAnsi"/>
          <w:color w:val="7F7F7F" w:themeColor="text1" w:themeTint="80"/>
          <w:sz w:val="28"/>
        </w:rPr>
      </w:pPr>
      <w:r w:rsidRPr="00F87C39">
        <w:rPr>
          <w:rFonts w:asciiTheme="majorHAnsi" w:hAnsiTheme="majorHAnsi"/>
          <w:color w:val="7F7F7F" w:themeColor="text1" w:themeTint="80"/>
          <w:sz w:val="28"/>
        </w:rPr>
        <w:t>(DEEMED TO BE UNIVERSITY)</w:t>
      </w:r>
    </w:p>
    <w:p w14:paraId="2BE1437B" w14:textId="69D36735" w:rsidR="00E67E97" w:rsidRDefault="00E67E97" w:rsidP="00C6554A">
      <w:pPr>
        <w:pStyle w:val="Photo"/>
      </w:pPr>
    </w:p>
    <w:p w14:paraId="6E2B45C0" w14:textId="77777777" w:rsidR="00E67E97" w:rsidRDefault="00E67E97" w:rsidP="00C6554A">
      <w:pPr>
        <w:pStyle w:val="Photo"/>
      </w:pPr>
    </w:p>
    <w:p w14:paraId="54ABC117" w14:textId="758E83BB" w:rsidR="00E67E97" w:rsidRPr="002A7DB3" w:rsidRDefault="00E67E97" w:rsidP="00C6554A">
      <w:pPr>
        <w:pStyle w:val="Photo"/>
        <w:rPr>
          <w:b/>
          <w:color w:val="auto"/>
        </w:rPr>
      </w:pPr>
      <w:r w:rsidRPr="002A7DB3">
        <w:rPr>
          <w:b/>
          <w:color w:val="auto"/>
          <w:sz w:val="28"/>
        </w:rPr>
        <w:t>DEPARTMENT OF COMPUTER SCIENCE AND ENGINEERING</w:t>
      </w:r>
    </w:p>
    <w:p w14:paraId="77608861" w14:textId="5AF55E4D" w:rsidR="00E67E97" w:rsidRPr="00E67E97" w:rsidRDefault="00E67E97" w:rsidP="00C6554A">
      <w:pPr>
        <w:pStyle w:val="Photo"/>
        <w:rPr>
          <w:sz w:val="28"/>
        </w:rPr>
      </w:pPr>
      <w:r w:rsidRPr="0055043A">
        <w:rPr>
          <w:color w:val="7F7F7F" w:themeColor="text1" w:themeTint="80"/>
          <w:sz w:val="28"/>
        </w:rPr>
        <w:t>(GITAM INSTITUTE OF TECHNOLOGY)</w:t>
      </w:r>
    </w:p>
    <w:p w14:paraId="140473B2" w14:textId="09D73FDF" w:rsidR="00F87C39" w:rsidRDefault="00F87C39" w:rsidP="00C6554A">
      <w:pPr>
        <w:pStyle w:val="Photo"/>
      </w:pPr>
    </w:p>
    <w:p w14:paraId="21B9F713" w14:textId="77777777" w:rsidR="00F87C39" w:rsidRDefault="00F87C39" w:rsidP="00C6554A">
      <w:pPr>
        <w:pStyle w:val="Photo"/>
      </w:pPr>
    </w:p>
    <w:p w14:paraId="1EDCEF4E" w14:textId="7ACD1F96" w:rsidR="00C6554A" w:rsidRPr="008B5277" w:rsidRDefault="00F87C39" w:rsidP="00C6554A">
      <w:pPr>
        <w:pStyle w:val="Photo"/>
      </w:pPr>
      <w:r>
        <w:rPr>
          <w:noProof/>
        </w:rPr>
        <w:drawing>
          <wp:inline distT="0" distB="0" distL="0" distR="0" wp14:anchorId="2CFFFFAD" wp14:editId="7B86BB51">
            <wp:extent cx="1314450" cy="1314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14:paraId="3CB9C4C7" w14:textId="51EAB24B" w:rsidR="00F87C39" w:rsidRDefault="00F87C39" w:rsidP="00F87C39">
      <w:pPr>
        <w:pStyle w:val="Subtitle"/>
      </w:pPr>
    </w:p>
    <w:p w14:paraId="33C6B9D1" w14:textId="77777777" w:rsidR="00E67E97" w:rsidRDefault="00E67E97" w:rsidP="00F87C39">
      <w:pPr>
        <w:pStyle w:val="Subtitle"/>
      </w:pPr>
    </w:p>
    <w:p w14:paraId="34482F75" w14:textId="5C9D0A58" w:rsidR="00D31332" w:rsidRDefault="00F87C39" w:rsidP="00F87C39">
      <w:pPr>
        <w:pStyle w:val="Subtitle"/>
        <w:rPr>
          <w:color w:val="auto"/>
        </w:rPr>
      </w:pPr>
      <w:r>
        <w:rPr>
          <w:color w:val="auto"/>
        </w:rPr>
        <w:t xml:space="preserve">MINI </w:t>
      </w:r>
      <w:r w:rsidR="00D31332">
        <w:rPr>
          <w:color w:val="auto"/>
        </w:rPr>
        <w:t>–</w:t>
      </w:r>
      <w:r>
        <w:rPr>
          <w:color w:val="auto"/>
        </w:rPr>
        <w:t xml:space="preserve"> </w:t>
      </w:r>
      <w:r w:rsidRPr="00F87C39">
        <w:rPr>
          <w:color w:val="auto"/>
        </w:rPr>
        <w:t>pROJECT</w:t>
      </w:r>
    </w:p>
    <w:p w14:paraId="448E182A" w14:textId="261FFD61" w:rsidR="00F87C39" w:rsidRPr="00F87C39" w:rsidRDefault="00F87C39" w:rsidP="00F87C39">
      <w:pPr>
        <w:pStyle w:val="Subtitle"/>
        <w:rPr>
          <w:color w:val="auto"/>
        </w:rPr>
      </w:pPr>
      <w:r w:rsidRPr="00F87C39">
        <w:rPr>
          <w:color w:val="auto"/>
        </w:rPr>
        <w:t>ON</w:t>
      </w:r>
    </w:p>
    <w:p w14:paraId="1CD543DA" w14:textId="5E9B433D" w:rsidR="00C6554A" w:rsidRPr="00F87C39" w:rsidRDefault="00F87C39" w:rsidP="00C6554A">
      <w:pPr>
        <w:pStyle w:val="Title"/>
        <w:rPr>
          <w:sz w:val="58"/>
          <w:szCs w:val="58"/>
        </w:rPr>
      </w:pPr>
      <w:r w:rsidRPr="00F87C39">
        <w:rPr>
          <w:sz w:val="58"/>
          <w:szCs w:val="58"/>
        </w:rPr>
        <w:t>Airlines and Airport Management</w:t>
      </w:r>
    </w:p>
    <w:p w14:paraId="3C98C4BB" w14:textId="2B6BA059" w:rsidR="00C6554A" w:rsidRPr="00F87C39" w:rsidRDefault="00F87C39" w:rsidP="00C6554A">
      <w:pPr>
        <w:pStyle w:val="Subtitle"/>
        <w:rPr>
          <w:color w:val="auto"/>
        </w:rPr>
      </w:pPr>
      <w:bookmarkStart w:id="5" w:name="_Hlk526884611"/>
      <w:bookmarkStart w:id="6" w:name="_Hlk526884623"/>
      <w:r w:rsidRPr="00F87C39">
        <w:rPr>
          <w:color w:val="auto"/>
          <w:sz w:val="28"/>
        </w:rPr>
        <w:t xml:space="preserve">EID </w:t>
      </w:r>
      <w:r w:rsidRPr="00E67E97">
        <w:rPr>
          <w:rFonts w:ascii="Bodoni MT" w:hAnsi="Bodoni MT"/>
          <w:color w:val="auto"/>
          <w:sz w:val="28"/>
        </w:rPr>
        <w:t>321</w:t>
      </w:r>
      <w:r w:rsidRPr="00F87C39">
        <w:rPr>
          <w:color w:val="auto"/>
          <w:sz w:val="28"/>
        </w:rPr>
        <w:t>: DATABASE MANAGEMENT SYSTEMS LABORATORY</w:t>
      </w:r>
      <w:bookmarkEnd w:id="5"/>
    </w:p>
    <w:p w14:paraId="1AAF7797" w14:textId="63CCB650" w:rsidR="00F87C39" w:rsidRDefault="00F87C39" w:rsidP="00C6554A">
      <w:pPr>
        <w:pStyle w:val="Subtitle"/>
        <w:rPr>
          <w:color w:val="auto"/>
        </w:rPr>
      </w:pPr>
    </w:p>
    <w:p w14:paraId="3F7B1040" w14:textId="6F2B4462" w:rsidR="00F87C39" w:rsidRDefault="00F87C39" w:rsidP="00C6554A">
      <w:pPr>
        <w:pStyle w:val="Subtitle"/>
        <w:rPr>
          <w:color w:val="auto"/>
        </w:rPr>
      </w:pPr>
    </w:p>
    <w:p w14:paraId="69EB5B56" w14:textId="6E751811" w:rsidR="00F87C39" w:rsidRPr="00F87C39" w:rsidRDefault="00D31332" w:rsidP="00C6554A">
      <w:pPr>
        <w:pStyle w:val="Subtitle"/>
        <w:rPr>
          <w:color w:val="auto"/>
        </w:rPr>
      </w:pPr>
      <w:r>
        <w:rPr>
          <w:color w:val="auto"/>
        </w:rPr>
        <w:t>BY</w:t>
      </w:r>
    </w:p>
    <w:p w14:paraId="6C61E1F8" w14:textId="5AAF70C3" w:rsidR="00F87C39" w:rsidRPr="00166904" w:rsidRDefault="00F87C39" w:rsidP="00D31332">
      <w:pPr>
        <w:pStyle w:val="Subtitle"/>
        <w:rPr>
          <w:b/>
          <w:color w:val="auto"/>
        </w:rPr>
      </w:pPr>
      <w:r w:rsidRPr="00166904">
        <w:rPr>
          <w:b/>
          <w:color w:val="auto"/>
          <w:sz w:val="24"/>
        </w:rPr>
        <w:t xml:space="preserve">group </w:t>
      </w:r>
      <w:r w:rsidR="00D31332" w:rsidRPr="00166904">
        <w:rPr>
          <w:b/>
          <w:color w:val="auto"/>
          <w:sz w:val="24"/>
        </w:rPr>
        <w:t xml:space="preserve">– </w:t>
      </w:r>
      <w:r w:rsidR="00D31332" w:rsidRPr="00166904">
        <w:rPr>
          <w:rFonts w:ascii="Bodoni MT" w:hAnsi="Bodoni MT"/>
          <w:b/>
          <w:color w:val="auto"/>
          <w:sz w:val="24"/>
        </w:rPr>
        <w:t>4</w:t>
      </w:r>
      <w:r w:rsidR="00D31332" w:rsidRPr="00166904">
        <w:rPr>
          <w:b/>
          <w:color w:val="auto"/>
        </w:rPr>
        <w:t xml:space="preserve"> </w:t>
      </w:r>
    </w:p>
    <w:p w14:paraId="0B77DFE8" w14:textId="77777777" w:rsidR="00F87C39" w:rsidRPr="00F87C39" w:rsidRDefault="00F87C39" w:rsidP="00C6554A">
      <w:pPr>
        <w:pStyle w:val="Subtitle"/>
        <w:rPr>
          <w:color w:val="auto"/>
        </w:rPr>
      </w:pPr>
    </w:p>
    <w:p w14:paraId="666C921D" w14:textId="2702CF86" w:rsidR="00F87C39" w:rsidRPr="00F87C39" w:rsidRDefault="00F87C39" w:rsidP="00F87C39">
      <w:pPr>
        <w:pStyle w:val="Subtitle"/>
        <w:rPr>
          <w:b/>
          <w:color w:val="auto"/>
        </w:rPr>
      </w:pPr>
      <w:r w:rsidRPr="00F87C39">
        <w:rPr>
          <w:b/>
          <w:color w:val="auto"/>
        </w:rPr>
        <w:t>KATI SILAS SWARNAKANTH (</w:t>
      </w:r>
      <w:r w:rsidRPr="00E67E97">
        <w:rPr>
          <w:rFonts w:ascii="Bodoni MT" w:hAnsi="Bodoni MT"/>
          <w:b/>
          <w:color w:val="auto"/>
        </w:rPr>
        <w:t>1215316926</w:t>
      </w:r>
      <w:r w:rsidRPr="00F87C39">
        <w:rPr>
          <w:b/>
          <w:color w:val="auto"/>
        </w:rPr>
        <w:t>)</w:t>
      </w:r>
    </w:p>
    <w:p w14:paraId="31E011A3" w14:textId="1E764D2A" w:rsidR="00F87C39" w:rsidRPr="00F87C39" w:rsidRDefault="00F87C39" w:rsidP="00F87C39">
      <w:pPr>
        <w:pStyle w:val="Subtitle"/>
        <w:rPr>
          <w:b/>
          <w:color w:val="auto"/>
        </w:rPr>
      </w:pPr>
      <w:r w:rsidRPr="00F87C39">
        <w:rPr>
          <w:b/>
          <w:color w:val="auto"/>
        </w:rPr>
        <w:t>Kesarapu Midhun (</w:t>
      </w:r>
      <w:r w:rsidRPr="00E67E97">
        <w:rPr>
          <w:rFonts w:ascii="Bodoni MT" w:hAnsi="Bodoni MT"/>
          <w:b/>
          <w:color w:val="auto"/>
        </w:rPr>
        <w:t>1215316927</w:t>
      </w:r>
      <w:r w:rsidRPr="00F87C39">
        <w:rPr>
          <w:b/>
          <w:color w:val="auto"/>
        </w:rPr>
        <w:t>)</w:t>
      </w:r>
    </w:p>
    <w:p w14:paraId="3B7B176E" w14:textId="083D6F83" w:rsidR="00F87C39" w:rsidRPr="00F87C39" w:rsidRDefault="00F87C39" w:rsidP="00F87C39">
      <w:pPr>
        <w:pStyle w:val="Subtitle"/>
        <w:rPr>
          <w:b/>
          <w:color w:val="auto"/>
        </w:rPr>
      </w:pPr>
      <w:r w:rsidRPr="00F87C39">
        <w:rPr>
          <w:b/>
          <w:color w:val="auto"/>
        </w:rPr>
        <w:t>Andalam Kavya (</w:t>
      </w:r>
      <w:r w:rsidRPr="00E67E97">
        <w:rPr>
          <w:rFonts w:ascii="Bodoni MT" w:hAnsi="Bodoni MT"/>
          <w:b/>
          <w:color w:val="auto"/>
        </w:rPr>
        <w:t>1215316905</w:t>
      </w:r>
      <w:r w:rsidRPr="00F87C39">
        <w:rPr>
          <w:b/>
          <w:color w:val="auto"/>
        </w:rPr>
        <w:t>)</w:t>
      </w:r>
    </w:p>
    <w:p w14:paraId="37EB9808" w14:textId="10D584F3" w:rsidR="00F87C39" w:rsidRDefault="00F87C39" w:rsidP="00F87C39">
      <w:pPr>
        <w:pStyle w:val="Subtitle"/>
        <w:rPr>
          <w:color w:val="auto"/>
        </w:rPr>
      </w:pPr>
      <w:r w:rsidRPr="00F87C39">
        <w:rPr>
          <w:b/>
          <w:color w:val="auto"/>
        </w:rPr>
        <w:t>Madhuresh Kumar (</w:t>
      </w:r>
      <w:r w:rsidRPr="00E67E97">
        <w:rPr>
          <w:rFonts w:ascii="Bodoni MT" w:hAnsi="Bodoni MT"/>
          <w:b/>
          <w:color w:val="auto"/>
        </w:rPr>
        <w:t>1215316933</w:t>
      </w:r>
      <w:r w:rsidRPr="00F87C39">
        <w:rPr>
          <w:b/>
          <w:color w:val="auto"/>
        </w:rPr>
        <w:t>)</w:t>
      </w:r>
    </w:p>
    <w:p w14:paraId="6A5A248F" w14:textId="085FE5A5" w:rsidR="00F87C39" w:rsidRDefault="00F87C39" w:rsidP="00F87C39">
      <w:pPr>
        <w:pStyle w:val="Subtitle"/>
      </w:pPr>
    </w:p>
    <w:p w14:paraId="61F998A5" w14:textId="3C491396" w:rsidR="00F87C39" w:rsidRPr="0055043A" w:rsidRDefault="00F87C39" w:rsidP="00E67E97">
      <w:pPr>
        <w:pStyle w:val="Subtitle"/>
        <w:spacing w:line="240" w:lineRule="auto"/>
        <w:rPr>
          <w:color w:val="7F7F7F" w:themeColor="text1" w:themeTint="80"/>
        </w:rPr>
      </w:pPr>
      <w:r w:rsidRPr="0055043A">
        <w:rPr>
          <w:color w:val="7F7F7F" w:themeColor="text1" w:themeTint="80"/>
        </w:rPr>
        <w:t>sECTION</w:t>
      </w:r>
    </w:p>
    <w:p w14:paraId="5A813749" w14:textId="345B6963" w:rsidR="00F87C39" w:rsidRPr="0055043A" w:rsidRDefault="00F87C39" w:rsidP="00E67E97">
      <w:pPr>
        <w:pStyle w:val="Subtitle"/>
        <w:spacing w:line="240" w:lineRule="auto"/>
        <w:rPr>
          <w:color w:val="7F7F7F" w:themeColor="text1" w:themeTint="80"/>
        </w:rPr>
      </w:pPr>
      <w:r w:rsidRPr="0055043A">
        <w:rPr>
          <w:color w:val="7F7F7F" w:themeColor="text1" w:themeTint="80"/>
        </w:rPr>
        <w:t>B-</w:t>
      </w:r>
      <w:r w:rsidRPr="0055043A">
        <w:rPr>
          <w:rFonts w:ascii="Bodoni MT" w:hAnsi="Bodoni MT"/>
          <w:color w:val="7F7F7F" w:themeColor="text1" w:themeTint="80"/>
        </w:rPr>
        <w:t>19</w:t>
      </w:r>
      <w:r w:rsidRPr="0055043A">
        <w:rPr>
          <w:color w:val="7F7F7F" w:themeColor="text1" w:themeTint="80"/>
        </w:rPr>
        <w:t xml:space="preserve"> (S), </w:t>
      </w:r>
      <w:r w:rsidRPr="0055043A">
        <w:rPr>
          <w:rFonts w:ascii="Bodoni MT" w:hAnsi="Bodoni MT"/>
          <w:color w:val="7F7F7F" w:themeColor="text1" w:themeTint="80"/>
        </w:rPr>
        <w:t>3/4</w:t>
      </w:r>
      <w:r w:rsidRPr="0055043A">
        <w:rPr>
          <w:color w:val="7F7F7F" w:themeColor="text1" w:themeTint="80"/>
        </w:rPr>
        <w:t>, CSE</w:t>
      </w:r>
    </w:p>
    <w:p w14:paraId="55C309AD" w14:textId="77777777" w:rsidR="00F87C39" w:rsidRPr="0055043A" w:rsidRDefault="00F87C39" w:rsidP="00E67E97">
      <w:pPr>
        <w:pStyle w:val="Subtitle"/>
        <w:spacing w:line="240" w:lineRule="auto"/>
        <w:rPr>
          <w:color w:val="7F7F7F" w:themeColor="text1" w:themeTint="80"/>
        </w:rPr>
      </w:pPr>
    </w:p>
    <w:p w14:paraId="0D156211" w14:textId="77777777" w:rsidR="00F87C39" w:rsidRPr="0055043A" w:rsidRDefault="00F87C39" w:rsidP="00E67E97">
      <w:pPr>
        <w:pStyle w:val="Subtitle"/>
        <w:spacing w:line="240" w:lineRule="auto"/>
        <w:rPr>
          <w:color w:val="7F7F7F" w:themeColor="text1" w:themeTint="80"/>
        </w:rPr>
      </w:pPr>
      <w:r w:rsidRPr="0055043A">
        <w:rPr>
          <w:color w:val="7F7F7F" w:themeColor="text1" w:themeTint="80"/>
        </w:rPr>
        <w:t>YEAR</w:t>
      </w:r>
    </w:p>
    <w:p w14:paraId="063C9A12" w14:textId="100E3AE9" w:rsidR="00F87C39" w:rsidRPr="0055043A" w:rsidRDefault="00F87C39" w:rsidP="00E67E97">
      <w:pPr>
        <w:pStyle w:val="Subtitle"/>
        <w:spacing w:line="240" w:lineRule="auto"/>
        <w:rPr>
          <w:color w:val="7F7F7F" w:themeColor="text1" w:themeTint="80"/>
        </w:rPr>
      </w:pPr>
      <w:r w:rsidRPr="0055043A">
        <w:rPr>
          <w:color w:val="7F7F7F" w:themeColor="text1" w:themeTint="80"/>
        </w:rPr>
        <w:t xml:space="preserve">2017 </w:t>
      </w:r>
      <w:r w:rsidR="001E5451" w:rsidRPr="0055043A">
        <w:rPr>
          <w:color w:val="7F7F7F" w:themeColor="text1" w:themeTint="80"/>
        </w:rPr>
        <w:t>–</w:t>
      </w:r>
      <w:r w:rsidRPr="0055043A">
        <w:rPr>
          <w:color w:val="7F7F7F" w:themeColor="text1" w:themeTint="80"/>
        </w:rPr>
        <w:t xml:space="preserve"> 2018</w:t>
      </w:r>
      <w:bookmarkStart w:id="7" w:name="_GoBack"/>
      <w:bookmarkEnd w:id="7"/>
    </w:p>
    <w:p w14:paraId="636C398F" w14:textId="1E04704E" w:rsidR="001E5451" w:rsidRDefault="001E5451" w:rsidP="00E67E97">
      <w:pPr>
        <w:pStyle w:val="Subtitle"/>
        <w:spacing w:line="240" w:lineRule="auto"/>
        <w:rPr>
          <w:color w:val="auto"/>
          <w:sz w:val="32"/>
        </w:rPr>
      </w:pPr>
      <w:r w:rsidRPr="001E5451">
        <w:rPr>
          <w:color w:val="auto"/>
          <w:sz w:val="32"/>
        </w:rPr>
        <w:lastRenderedPageBreak/>
        <w:t>ACKNOWLEDGEMENT</w:t>
      </w:r>
    </w:p>
    <w:p w14:paraId="2B5527E5" w14:textId="0E26825A" w:rsidR="001E5451" w:rsidRDefault="001E5451" w:rsidP="00E67E97">
      <w:pPr>
        <w:pStyle w:val="Subtitle"/>
        <w:spacing w:line="240" w:lineRule="auto"/>
        <w:rPr>
          <w:color w:val="auto"/>
          <w:sz w:val="32"/>
        </w:rPr>
      </w:pPr>
    </w:p>
    <w:p w14:paraId="76636140" w14:textId="24B8137B" w:rsidR="001E5451" w:rsidRDefault="001E5451" w:rsidP="001E5451">
      <w:pPr>
        <w:pStyle w:val="Subtitle"/>
        <w:spacing w:line="240" w:lineRule="auto"/>
        <w:jc w:val="left"/>
        <w:rPr>
          <w:rFonts w:ascii="Arial" w:hAnsi="Arial" w:cs="Arial"/>
          <w:color w:val="auto"/>
          <w:sz w:val="24"/>
        </w:rPr>
      </w:pPr>
    </w:p>
    <w:p w14:paraId="44D02C3A" w14:textId="35B3104C" w:rsidR="00FA686D" w:rsidRDefault="00FA686D" w:rsidP="001E5451">
      <w:pPr>
        <w:pStyle w:val="Subtitle"/>
        <w:spacing w:line="240" w:lineRule="auto"/>
        <w:jc w:val="left"/>
        <w:rPr>
          <w:rFonts w:ascii="Arial" w:hAnsi="Arial" w:cs="Arial"/>
          <w:color w:val="auto"/>
          <w:sz w:val="24"/>
        </w:rPr>
      </w:pPr>
    </w:p>
    <w:p w14:paraId="31850C5D" w14:textId="64DBB936" w:rsidR="00FA686D" w:rsidRDefault="00FA686D" w:rsidP="001E5451">
      <w:pPr>
        <w:pStyle w:val="Subtitle"/>
        <w:spacing w:line="240" w:lineRule="auto"/>
        <w:jc w:val="left"/>
        <w:rPr>
          <w:rFonts w:ascii="Arial" w:hAnsi="Arial" w:cs="Arial"/>
          <w:color w:val="auto"/>
          <w:sz w:val="24"/>
        </w:rPr>
      </w:pPr>
    </w:p>
    <w:p w14:paraId="5C5D26AE" w14:textId="77777777" w:rsidR="00FA686D" w:rsidRDefault="00FA686D" w:rsidP="001E5451">
      <w:pPr>
        <w:pStyle w:val="Subtitle"/>
        <w:spacing w:line="240" w:lineRule="auto"/>
        <w:jc w:val="left"/>
        <w:rPr>
          <w:rFonts w:ascii="Arial" w:hAnsi="Arial" w:cs="Arial"/>
          <w:color w:val="auto"/>
          <w:sz w:val="24"/>
        </w:rPr>
      </w:pPr>
    </w:p>
    <w:p w14:paraId="7F83FCA2" w14:textId="31828849" w:rsidR="001E5451" w:rsidRDefault="001E5451" w:rsidP="001E5451">
      <w:pPr>
        <w:pStyle w:val="Subtitle"/>
        <w:spacing w:line="240" w:lineRule="auto"/>
        <w:jc w:val="left"/>
        <w:rPr>
          <w:rFonts w:ascii="Arial" w:hAnsi="Arial" w:cs="Arial"/>
          <w:color w:val="auto"/>
          <w:sz w:val="24"/>
        </w:rPr>
      </w:pPr>
    </w:p>
    <w:p w14:paraId="1D9F5801" w14:textId="7CA1C7C9" w:rsidR="001E5451" w:rsidRPr="002A7DB3" w:rsidRDefault="00FA686D" w:rsidP="00FA686D">
      <w:pPr>
        <w:pStyle w:val="Subtitle"/>
        <w:spacing w:line="480" w:lineRule="auto"/>
        <w:jc w:val="both"/>
        <w:rPr>
          <w:rFonts w:ascii="Arial" w:hAnsi="Arial" w:cs="Arial"/>
          <w:caps w:val="0"/>
          <w:color w:val="auto"/>
          <w:sz w:val="24"/>
        </w:rPr>
      </w:pPr>
      <w:r w:rsidRPr="002A7DB3">
        <w:rPr>
          <w:rFonts w:ascii="Arial" w:hAnsi="Arial" w:cs="Arial"/>
          <w:caps w:val="0"/>
          <w:color w:val="auto"/>
          <w:sz w:val="24"/>
        </w:rPr>
        <w:t>We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would like to express </w:t>
      </w:r>
      <w:r w:rsidRPr="002A7DB3">
        <w:rPr>
          <w:rFonts w:ascii="Arial" w:hAnsi="Arial" w:cs="Arial"/>
          <w:caps w:val="0"/>
          <w:color w:val="auto"/>
          <w:sz w:val="24"/>
        </w:rPr>
        <w:t>our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special thanks of gratitude to </w:t>
      </w:r>
      <w:r w:rsidRPr="002A7DB3">
        <w:rPr>
          <w:rFonts w:ascii="Arial" w:hAnsi="Arial" w:cs="Arial"/>
          <w:caps w:val="0"/>
          <w:color w:val="auto"/>
          <w:sz w:val="24"/>
        </w:rPr>
        <w:t xml:space="preserve">our </w:t>
      </w:r>
      <w:proofErr w:type="gramStart"/>
      <w:r w:rsidRPr="002A7DB3">
        <w:rPr>
          <w:rFonts w:ascii="Arial" w:hAnsi="Arial" w:cs="Arial"/>
          <w:caps w:val="0"/>
          <w:color w:val="auto"/>
          <w:sz w:val="24"/>
        </w:rPr>
        <w:t xml:space="preserve">professor,   </w:t>
      </w:r>
      <w:proofErr w:type="gramEnd"/>
      <w:r w:rsidRPr="002A7DB3">
        <w:rPr>
          <w:rFonts w:ascii="Arial" w:hAnsi="Arial" w:cs="Arial"/>
          <w:caps w:val="0"/>
          <w:color w:val="auto"/>
          <w:sz w:val="24"/>
        </w:rPr>
        <w:t xml:space="preserve">                </w:t>
      </w:r>
      <w:r w:rsidRPr="002A7DB3">
        <w:rPr>
          <w:rFonts w:ascii="merriweather_lightregular" w:hAnsi="merriweather_lightregular"/>
          <w:b/>
          <w:bCs/>
          <w:color w:val="auto"/>
          <w:spacing w:val="8"/>
          <w:shd w:val="clear" w:color="auto" w:fill="FFFFFF"/>
        </w:rPr>
        <w:t>MRS. G. HIMAJA</w:t>
      </w:r>
      <w:r w:rsidRPr="002A7DB3">
        <w:rPr>
          <w:rFonts w:ascii="Arial" w:hAnsi="Arial" w:cs="Arial"/>
          <w:caps w:val="0"/>
          <w:color w:val="auto"/>
          <w:sz w:val="24"/>
        </w:rPr>
        <w:t xml:space="preserve"> 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as well as our </w:t>
      </w:r>
      <w:proofErr w:type="spellStart"/>
      <w:r w:rsidRPr="002A7DB3">
        <w:rPr>
          <w:rFonts w:ascii="Arial" w:hAnsi="Arial" w:cs="Arial"/>
          <w:caps w:val="0"/>
          <w:color w:val="auto"/>
          <w:sz w:val="24"/>
        </w:rPr>
        <w:t>HoD</w:t>
      </w:r>
      <w:proofErr w:type="spellEnd"/>
      <w:r w:rsidRPr="002A7DB3">
        <w:rPr>
          <w:rFonts w:ascii="Arial" w:hAnsi="Arial" w:cs="Arial"/>
          <w:caps w:val="0"/>
          <w:color w:val="auto"/>
          <w:sz w:val="24"/>
        </w:rPr>
        <w:t xml:space="preserve">, </w:t>
      </w:r>
      <w:r w:rsidRPr="002A7DB3">
        <w:rPr>
          <w:rFonts w:ascii="merriweather_lightregular" w:hAnsi="merriweather_lightregular"/>
          <w:b/>
          <w:bCs/>
          <w:color w:val="auto"/>
          <w:spacing w:val="8"/>
          <w:shd w:val="clear" w:color="auto" w:fill="FFFFFF"/>
        </w:rPr>
        <w:t xml:space="preserve">Dr. </w:t>
      </w:r>
      <w:r w:rsidRPr="002A7DB3">
        <w:rPr>
          <w:rFonts w:ascii="merriweather_lightregular" w:hAnsi="merriweather_lightregular"/>
          <w:b/>
          <w:bCs/>
          <w:noProof/>
          <w:color w:val="auto"/>
          <w:spacing w:val="8"/>
          <w:shd w:val="clear" w:color="auto" w:fill="FFFFFF"/>
        </w:rPr>
        <w:t>Konala</w:t>
      </w:r>
      <w:r w:rsidRPr="002A7DB3">
        <w:rPr>
          <w:rFonts w:ascii="merriweather_lightregular" w:hAnsi="merriweather_lightregular"/>
          <w:b/>
          <w:bCs/>
          <w:color w:val="auto"/>
          <w:spacing w:val="8"/>
          <w:shd w:val="clear" w:color="auto" w:fill="FFFFFF"/>
        </w:rPr>
        <w:t xml:space="preserve"> Thammi Reddy</w:t>
      </w:r>
      <w:r w:rsidRPr="002A7DB3">
        <w:rPr>
          <w:rFonts w:ascii="merriweather_lightregular" w:hAnsi="merriweather_lightregular"/>
          <w:b/>
          <w:bCs/>
          <w:color w:val="auto"/>
          <w:spacing w:val="8"/>
          <w:shd w:val="clear" w:color="auto" w:fill="FFFFFF"/>
        </w:rPr>
        <w:t xml:space="preserve"> 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who gave </w:t>
      </w:r>
      <w:r w:rsidRPr="002A7DB3">
        <w:rPr>
          <w:rFonts w:ascii="Arial" w:hAnsi="Arial" w:cs="Arial"/>
          <w:caps w:val="0"/>
          <w:color w:val="auto"/>
          <w:sz w:val="24"/>
        </w:rPr>
        <w:t>us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the golden opportunity to do this wonderful</w:t>
      </w:r>
      <w:r w:rsidRPr="002A7DB3">
        <w:rPr>
          <w:rFonts w:ascii="Arial" w:hAnsi="Arial" w:cs="Arial"/>
          <w:caps w:val="0"/>
          <w:color w:val="auto"/>
          <w:sz w:val="24"/>
        </w:rPr>
        <w:t xml:space="preserve"> mini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project on the topic </w:t>
      </w:r>
      <w:r w:rsidRPr="002A7DB3">
        <w:rPr>
          <w:rFonts w:ascii="merriweather_lightregular" w:hAnsi="merriweather_lightregular"/>
          <w:b/>
          <w:bCs/>
          <w:color w:val="auto"/>
          <w:spacing w:val="8"/>
          <w:shd w:val="clear" w:color="auto" w:fill="FFFFFF"/>
        </w:rPr>
        <w:t>AIRLINES AND AIRPORT MANAGEMENT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, which also helped </w:t>
      </w:r>
      <w:r w:rsidRPr="002A7DB3">
        <w:rPr>
          <w:rFonts w:ascii="Arial" w:hAnsi="Arial" w:cs="Arial"/>
          <w:caps w:val="0"/>
          <w:color w:val="auto"/>
          <w:sz w:val="24"/>
        </w:rPr>
        <w:t>us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in doing a lot of research </w:t>
      </w:r>
      <w:r w:rsidRPr="002A7DB3">
        <w:rPr>
          <w:rFonts w:ascii="Arial" w:hAnsi="Arial" w:cs="Arial"/>
          <w:caps w:val="0"/>
          <w:color w:val="auto"/>
          <w:sz w:val="24"/>
        </w:rPr>
        <w:t>and enhance our knowledge on the subject by practically applying the theoretical concepts learnt in the classes.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</w:t>
      </w:r>
      <w:r w:rsidRPr="002A7DB3">
        <w:rPr>
          <w:rFonts w:ascii="Arial" w:hAnsi="Arial" w:cs="Arial"/>
          <w:caps w:val="0"/>
          <w:color w:val="auto"/>
          <w:sz w:val="24"/>
        </w:rPr>
        <w:t>It also helped us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to know about so many new things</w:t>
      </w:r>
      <w:r w:rsidRPr="002A7DB3">
        <w:rPr>
          <w:rFonts w:ascii="Arial" w:hAnsi="Arial" w:cs="Arial"/>
          <w:caps w:val="0"/>
          <w:color w:val="auto"/>
          <w:sz w:val="24"/>
        </w:rPr>
        <w:t>.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</w:t>
      </w:r>
      <w:r w:rsidRPr="002A7DB3">
        <w:rPr>
          <w:rFonts w:ascii="Arial" w:hAnsi="Arial" w:cs="Arial"/>
          <w:caps w:val="0"/>
          <w:color w:val="auto"/>
          <w:sz w:val="24"/>
        </w:rPr>
        <w:t>We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a</w:t>
      </w:r>
      <w:r w:rsidRPr="002A7DB3">
        <w:rPr>
          <w:rFonts w:ascii="Arial" w:hAnsi="Arial" w:cs="Arial"/>
          <w:caps w:val="0"/>
          <w:color w:val="auto"/>
          <w:sz w:val="24"/>
        </w:rPr>
        <w:t>re</w:t>
      </w:r>
      <w:r w:rsidR="001E5451" w:rsidRPr="002A7DB3">
        <w:rPr>
          <w:rFonts w:ascii="Arial" w:hAnsi="Arial" w:cs="Arial"/>
          <w:caps w:val="0"/>
          <w:color w:val="auto"/>
          <w:sz w:val="24"/>
        </w:rPr>
        <w:t xml:space="preserve"> thankful to them.</w:t>
      </w:r>
    </w:p>
    <w:p w14:paraId="6F10268B" w14:textId="517605A3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37C30E17" w14:textId="1CABF8E8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0C78B00E" w14:textId="6738A1C8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02A3521F" w14:textId="66950F2E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7F743897" w14:textId="4364CE6A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0D4F9280" w14:textId="15043FBF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5F0E4718" w14:textId="033FFF8F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493BB1FE" w14:textId="4FC1A025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52298E59" w14:textId="2A86FE8B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17DFE235" w14:textId="112E6037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3B2DE29E" w14:textId="5C687951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2F0309B8" w14:textId="74DB2664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165CC6B6" w14:textId="6A1B75EA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3A87864C" w14:textId="63297690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48B662DB" w14:textId="2CB31DCD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6E8B1457" w14:textId="3C75012D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6FBAF795" w14:textId="54814BD7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7F476A57" w14:textId="7755F502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37A53E1F" w14:textId="3C8D9677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1ED22D39" w14:textId="27ECCD5C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428F1582" w14:textId="74D2A1CE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4F96433D" w14:textId="6C9724AD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7D6701B9" w14:textId="596B1AA0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7CE94164" w14:textId="7ACD54EC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323FE6BC" w14:textId="741A9C27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3BE57B74" w14:textId="56E6C17A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p w14:paraId="6D993C16" w14:textId="271886F6" w:rsidR="00FA686D" w:rsidRDefault="00FA686D" w:rsidP="00FA686D">
      <w:pPr>
        <w:pStyle w:val="Subtitle"/>
        <w:spacing w:line="240" w:lineRule="auto"/>
        <w:jc w:val="both"/>
        <w:rPr>
          <w:rFonts w:ascii="Arial" w:hAnsi="Arial" w:cs="Arial"/>
          <w:caps w:val="0"/>
          <w:color w:val="auto"/>
          <w:sz w:val="24"/>
        </w:rPr>
      </w:pPr>
    </w:p>
    <w:bookmarkEnd w:id="6"/>
    <w:p w14:paraId="6086FFA3" w14:textId="2F411DD2" w:rsidR="00A14E52" w:rsidRPr="00A14E52" w:rsidRDefault="00A14E52" w:rsidP="00A14E52">
      <w:pPr>
        <w:pStyle w:val="ContactInfo"/>
        <w:jc w:val="left"/>
        <w:rPr>
          <w:rFonts w:ascii="Arial" w:hAnsi="Arial" w:cs="Arial"/>
          <w:color w:val="0070C0"/>
          <w:sz w:val="32"/>
        </w:rPr>
      </w:pPr>
      <w:r w:rsidRPr="00A14E52">
        <w:rPr>
          <w:rFonts w:ascii="Arial" w:hAnsi="Arial" w:cs="Arial"/>
          <w:color w:val="0070C0"/>
          <w:sz w:val="32"/>
        </w:rPr>
        <w:lastRenderedPageBreak/>
        <w:t>Table of Contents</w:t>
      </w:r>
    </w:p>
    <w:p w14:paraId="7021CE03" w14:textId="77777777" w:rsidR="00A14E52" w:rsidRPr="00A14E52" w:rsidRDefault="00A14E52" w:rsidP="00A14E52">
      <w:pPr>
        <w:pStyle w:val="ContactInfo"/>
        <w:jc w:val="left"/>
        <w:rPr>
          <w:rFonts w:ascii="Arial" w:hAnsi="Arial" w:cs="Arial"/>
          <w:color w:val="0070C0"/>
          <w:sz w:val="32"/>
        </w:rPr>
      </w:pPr>
    </w:p>
    <w:p w14:paraId="3609EA94" w14:textId="0C557706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PROJECT DESCRIPTION</w:t>
      </w:r>
    </w:p>
    <w:p w14:paraId="35790BDA" w14:textId="4BB0CF24" w:rsidR="00A14E52" w:rsidRPr="00A14E52" w:rsidRDefault="00A14E52" w:rsidP="00A14E52">
      <w:pPr>
        <w:pStyle w:val="ContactInfo"/>
        <w:spacing w:line="480" w:lineRule="auto"/>
        <w:ind w:left="360" w:firstLine="360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 xml:space="preserve">1.1 Requirements of the </w:t>
      </w:r>
      <w:r w:rsidR="008013E7">
        <w:rPr>
          <w:rFonts w:ascii="Arial" w:hAnsi="Arial" w:cs="Arial"/>
          <w:b/>
          <w:color w:val="auto"/>
        </w:rPr>
        <w:t>Database S</w:t>
      </w:r>
      <w:r w:rsidRPr="00A14E52">
        <w:rPr>
          <w:rFonts w:ascii="Arial" w:hAnsi="Arial" w:cs="Arial"/>
          <w:b/>
          <w:color w:val="auto"/>
        </w:rPr>
        <w:t>ystem</w:t>
      </w:r>
    </w:p>
    <w:p w14:paraId="7FC88D19" w14:textId="028BBC2F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ENTITIES</w:t>
      </w:r>
    </w:p>
    <w:p w14:paraId="4BD9EF4B" w14:textId="45BF1052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MAPPING ER DIAGRAM TO RELATIONAL SCHEMA</w:t>
      </w:r>
    </w:p>
    <w:p w14:paraId="02BDE9CA" w14:textId="4DE1EAF0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ER/EER DIAGRAM</w:t>
      </w:r>
    </w:p>
    <w:p w14:paraId="4ABEA02E" w14:textId="6EFEDF2A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RELATIONAL SCHEMA</w:t>
      </w:r>
    </w:p>
    <w:p w14:paraId="0E13EE97" w14:textId="42C43044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NORMALIZATION RULES ON DATABASE</w:t>
      </w:r>
    </w:p>
    <w:p w14:paraId="2DB4D439" w14:textId="7B7C6AA7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NORMALISED RELATIONAL SCHEMA</w:t>
      </w:r>
    </w:p>
    <w:p w14:paraId="0D3E5F7C" w14:textId="6F149395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SQL</w:t>
      </w:r>
    </w:p>
    <w:p w14:paraId="2CE1C42E" w14:textId="036EB258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STORED PROCEDURE</w:t>
      </w:r>
    </w:p>
    <w:p w14:paraId="6C2FF206" w14:textId="48BC8D25" w:rsidR="00A14E52" w:rsidRP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TRIGGERS</w:t>
      </w:r>
    </w:p>
    <w:p w14:paraId="6211B7F7" w14:textId="385CF69D" w:rsidR="00A14E52" w:rsidRDefault="00A14E52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A14E52">
        <w:rPr>
          <w:rFonts w:ascii="Arial" w:hAnsi="Arial" w:cs="Arial"/>
          <w:b/>
          <w:color w:val="auto"/>
        </w:rPr>
        <w:t>BUSINESS RULES</w:t>
      </w:r>
    </w:p>
    <w:p w14:paraId="0067EB22" w14:textId="12E2721A" w:rsidR="00A14E52" w:rsidRDefault="00CA2BAC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 w:rsidRPr="00CA2BAC">
        <w:rPr>
          <w:rFonts w:ascii="Arial" w:hAnsi="Arial" w:cs="Arial"/>
          <w:b/>
          <w:color w:val="auto"/>
        </w:rPr>
        <w:t>JDBC CONNECTION TO DATABASE</w:t>
      </w:r>
    </w:p>
    <w:p w14:paraId="14401039" w14:textId="1AA4D5AB" w:rsidR="0052264D" w:rsidRPr="00CA2BAC" w:rsidRDefault="0052264D" w:rsidP="00A14E52">
      <w:pPr>
        <w:pStyle w:val="ContactInfo"/>
        <w:numPr>
          <w:ilvl w:val="0"/>
          <w:numId w:val="16"/>
        </w:numPr>
        <w:spacing w:line="480" w:lineRule="auto"/>
        <w:jc w:val="left"/>
        <w:rPr>
          <w:rFonts w:ascii="Arial" w:hAnsi="Arial" w:cs="Arial"/>
          <w:b/>
          <w:color w:val="auto"/>
        </w:rPr>
      </w:pPr>
      <w:r>
        <w:rPr>
          <w:rFonts w:ascii="Arial" w:hAnsi="Arial" w:cs="Arial"/>
          <w:b/>
          <w:color w:val="auto"/>
        </w:rPr>
        <w:t>FRONT-END IMPLEMENTATION</w:t>
      </w:r>
    </w:p>
    <w:p w14:paraId="714F560B" w14:textId="0BA4DA89" w:rsidR="00A14E52" w:rsidRDefault="00A14E52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4E607B08" w14:textId="665CC3C3" w:rsidR="00A14E52" w:rsidRDefault="00A14E52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0FCEF239" w14:textId="112F3B25" w:rsidR="00A14E52" w:rsidRDefault="00A14E52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5BFCA406" w14:textId="062D731E" w:rsidR="00A14E52" w:rsidRDefault="00A14E52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18A5FFD2" w14:textId="3353DE6D" w:rsidR="00A14E52" w:rsidRDefault="00A14E52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3388CBD9" w14:textId="22010BEA" w:rsidR="00A14E52" w:rsidRDefault="00A14E52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1D32DFCF" w14:textId="43C0CCD5" w:rsidR="00A14E52" w:rsidRDefault="00A14E52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567EEFE7" w14:textId="303AB23C" w:rsidR="00A14E52" w:rsidRDefault="00A14E52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56D46DEE" w14:textId="2E8A1DE7" w:rsidR="00F96A0F" w:rsidRDefault="00F96A0F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03A9E39D" w14:textId="77777777" w:rsidR="00F96A0F" w:rsidRDefault="00F96A0F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7A6ACC69" w14:textId="6E30C96F" w:rsidR="00A14E52" w:rsidRDefault="00A14E52" w:rsidP="00A14E52">
      <w:pPr>
        <w:pStyle w:val="ContactInfo"/>
        <w:spacing w:line="480" w:lineRule="auto"/>
        <w:jc w:val="left"/>
        <w:rPr>
          <w:rFonts w:ascii="Arial" w:hAnsi="Arial" w:cs="Arial"/>
          <w:b/>
          <w:color w:val="auto"/>
        </w:rPr>
      </w:pPr>
    </w:p>
    <w:p w14:paraId="1837216F" w14:textId="422A119B" w:rsidR="00A14E52" w:rsidRDefault="00A14E52" w:rsidP="00A14E52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Calibri-Light" w:hAnsi="Calibri-Light" w:cs="Calibri-Light"/>
          <w:color w:val="2E74B6"/>
          <w:sz w:val="32"/>
          <w:szCs w:val="32"/>
          <w:lang w:val="en-IN"/>
        </w:rPr>
      </w:pPr>
      <w:r w:rsidRPr="00A14E52"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PROJECT DESCRIPTION</w:t>
      </w:r>
    </w:p>
    <w:p w14:paraId="62F23947" w14:textId="77777777" w:rsidR="00A14E52" w:rsidRPr="00A14E52" w:rsidRDefault="00A14E52" w:rsidP="00A14E52">
      <w:pPr>
        <w:autoSpaceDE w:val="0"/>
        <w:autoSpaceDN w:val="0"/>
        <w:adjustRightInd w:val="0"/>
        <w:spacing w:before="0" w:after="0" w:line="240" w:lineRule="auto"/>
        <w:rPr>
          <w:rFonts w:ascii="Calibri-Light" w:hAnsi="Calibri-Light" w:cs="Calibri-Light"/>
          <w:color w:val="2E74B6"/>
          <w:sz w:val="32"/>
          <w:szCs w:val="32"/>
          <w:lang w:val="en-IN"/>
        </w:rPr>
      </w:pPr>
    </w:p>
    <w:p w14:paraId="160A6695" w14:textId="2631555E" w:rsidR="00A14E52" w:rsidRDefault="00A14E52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  <w:r>
        <w:rPr>
          <w:rFonts w:ascii="Calibri-Bold" w:hAnsi="Calibri-Bold" w:cs="Calibri-Bold"/>
          <w:b/>
          <w:bCs/>
          <w:color w:val="000000"/>
          <w:sz w:val="24"/>
          <w:szCs w:val="24"/>
          <w:lang w:val="en-IN"/>
        </w:rPr>
        <w:t>Domain</w:t>
      </w:r>
      <w:r>
        <w:rPr>
          <w:rFonts w:ascii="Calibri" w:hAnsi="Calibri" w:cs="Calibri"/>
          <w:color w:val="000000"/>
          <w:sz w:val="24"/>
          <w:szCs w:val="24"/>
          <w:lang w:val="en-IN"/>
        </w:rPr>
        <w:t xml:space="preserve">: Airlines </w:t>
      </w:r>
      <w:r w:rsidR="00E67E97">
        <w:rPr>
          <w:rFonts w:ascii="Calibri" w:hAnsi="Calibri" w:cs="Calibri"/>
          <w:color w:val="000000"/>
          <w:sz w:val="24"/>
          <w:szCs w:val="24"/>
          <w:lang w:val="en-IN"/>
        </w:rPr>
        <w:t xml:space="preserve">and Airport </w:t>
      </w:r>
      <w:r>
        <w:rPr>
          <w:rFonts w:ascii="Calibri" w:hAnsi="Calibri" w:cs="Calibri"/>
          <w:color w:val="000000"/>
          <w:sz w:val="24"/>
          <w:szCs w:val="24"/>
          <w:lang w:val="en-IN"/>
        </w:rPr>
        <w:t>Management</w:t>
      </w:r>
    </w:p>
    <w:p w14:paraId="3BD58447" w14:textId="094078E7" w:rsidR="009C434E" w:rsidRDefault="009C434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096AF8FC" w14:textId="5B71C875" w:rsidR="009C434E" w:rsidRDefault="00555AA2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>Task</w:t>
      </w:r>
      <w:r w:rsidR="009C434E"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: </w:t>
      </w:r>
    </w:p>
    <w:p w14:paraId="2619DA8B" w14:textId="48E1D937" w:rsidR="009C434E" w:rsidRDefault="009C434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</w:p>
    <w:p w14:paraId="1B570134" w14:textId="5FE9B958" w:rsidR="009C434E" w:rsidRDefault="009C434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Major Airline Companies that provide services share a Database across Airports </w:t>
      </w:r>
      <w:r w:rsidR="00FA686D" w:rsidRPr="00FA686D">
        <w:rPr>
          <w:rFonts w:ascii="Calibri" w:hAnsi="Calibri" w:cs="Calibri"/>
          <w:b/>
          <w:noProof/>
          <w:color w:val="000000"/>
          <w:sz w:val="24"/>
          <w:szCs w:val="24"/>
          <w:lang w:val="en-IN"/>
        </w:rPr>
        <w:t>Internationally</w:t>
      </w:r>
      <w:r w:rsidR="00FA686D"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 </w:t>
      </w: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>wi</w:t>
      </w:r>
      <w:r w:rsidR="00E67E97">
        <w:rPr>
          <w:rFonts w:ascii="Calibri" w:hAnsi="Calibri" w:cs="Calibri"/>
          <w:b/>
          <w:color w:val="000000"/>
          <w:sz w:val="24"/>
          <w:szCs w:val="24"/>
          <w:lang w:val="en-IN"/>
        </w:rPr>
        <w:t>th</w:t>
      </w: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 all the following information:</w:t>
      </w:r>
    </w:p>
    <w:p w14:paraId="7FEFC094" w14:textId="77777777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</w:p>
    <w:p w14:paraId="4C36717C" w14:textId="1ED8D3D2" w:rsidR="009C434E" w:rsidRDefault="009C434E" w:rsidP="009C434E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>Each Airport has its Name, City, State and Country.</w:t>
      </w:r>
    </w:p>
    <w:p w14:paraId="7E564251" w14:textId="7F42D4B6" w:rsidR="009C434E" w:rsidRDefault="009C434E" w:rsidP="009C434E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>Each Airline has an ID Number, Name, Code, Name of Contact Person and Phone Number.</w:t>
      </w:r>
    </w:p>
    <w:p w14:paraId="41E73783" w14:textId="23EB3C10" w:rsidR="009C434E" w:rsidRDefault="009C434E" w:rsidP="009C434E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>Each Aircraft has a Code, Arrival and Departure Times, Duration, Status, Model and Capacity.</w:t>
      </w:r>
    </w:p>
    <w:p w14:paraId="126C0224" w14:textId="403F0033" w:rsidR="009C434E" w:rsidRDefault="009C434E" w:rsidP="009C434E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Each Route has a Route Number, Source, Destination and Distance. </w:t>
      </w:r>
    </w:p>
    <w:p w14:paraId="4BF78855" w14:textId="3097365C" w:rsidR="009C434E" w:rsidRDefault="009C434E" w:rsidP="009C434E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>Each Passenger has an ID, Passport Number, First, Middle, Last Names, Sex, Address, Age and Phone Number.</w:t>
      </w:r>
    </w:p>
    <w:p w14:paraId="6A206349" w14:textId="7B377380" w:rsidR="009C434E" w:rsidRDefault="009C434E" w:rsidP="009C434E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Each Ticket has a Number, Class, Price, Source, Destination, </w:t>
      </w:r>
      <w:r w:rsidR="0056589E"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Seat Number and Date. (A ticket </w:t>
      </w:r>
      <w:r w:rsidR="00FA686D" w:rsidRPr="00FA686D">
        <w:rPr>
          <w:rFonts w:ascii="Calibri" w:hAnsi="Calibri" w:cs="Calibri"/>
          <w:b/>
          <w:noProof/>
          <w:color w:val="000000"/>
          <w:sz w:val="24"/>
          <w:szCs w:val="24"/>
          <w:lang w:val="en-IN"/>
        </w:rPr>
        <w:t>ca</w:t>
      </w:r>
      <w:r w:rsidR="00FA686D">
        <w:rPr>
          <w:rFonts w:ascii="Calibri" w:hAnsi="Calibri" w:cs="Calibri"/>
          <w:b/>
          <w:noProof/>
          <w:color w:val="000000"/>
          <w:sz w:val="24"/>
          <w:szCs w:val="24"/>
          <w:lang w:val="en-IN"/>
        </w:rPr>
        <w:t>n be</w:t>
      </w:r>
      <w:r w:rsidR="0056589E" w:rsidRPr="00FA686D">
        <w:rPr>
          <w:rFonts w:ascii="Calibri" w:hAnsi="Calibri" w:cs="Calibri"/>
          <w:b/>
          <w:noProof/>
          <w:color w:val="000000"/>
          <w:sz w:val="24"/>
          <w:szCs w:val="24"/>
          <w:lang w:val="en-IN"/>
        </w:rPr>
        <w:t xml:space="preserve"> booked</w:t>
      </w:r>
      <w:r w:rsidR="0056589E"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 as well as cancelled)</w:t>
      </w:r>
    </w:p>
    <w:p w14:paraId="6E8E98BD" w14:textId="2E29BFBB" w:rsidR="0056589E" w:rsidRDefault="0056589E" w:rsidP="009C434E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Each Employee has an ID, First, Middle, and Last Names, Age, Sex, Address, Job Type, Salary, </w:t>
      </w:r>
      <w:r w:rsidR="00FA686D">
        <w:rPr>
          <w:rFonts w:ascii="Calibri" w:hAnsi="Calibri" w:cs="Calibri"/>
          <w:b/>
          <w:noProof/>
          <w:color w:val="000000"/>
          <w:sz w:val="24"/>
          <w:szCs w:val="24"/>
          <w:lang w:val="en-IN"/>
        </w:rPr>
        <w:t>P</w:t>
      </w:r>
      <w:r w:rsidRPr="00FA686D">
        <w:rPr>
          <w:rFonts w:ascii="Calibri" w:hAnsi="Calibri" w:cs="Calibri"/>
          <w:b/>
          <w:noProof/>
          <w:color w:val="000000"/>
          <w:sz w:val="24"/>
          <w:szCs w:val="24"/>
          <w:lang w:val="en-IN"/>
        </w:rPr>
        <w:t>hone</w:t>
      </w:r>
      <w:r>
        <w:rPr>
          <w:rFonts w:ascii="Calibri" w:hAnsi="Calibri" w:cs="Calibri"/>
          <w:b/>
          <w:color w:val="000000"/>
          <w:sz w:val="24"/>
          <w:szCs w:val="24"/>
          <w:lang w:val="en-IN"/>
        </w:rPr>
        <w:t xml:space="preserve"> Number.</w:t>
      </w:r>
    </w:p>
    <w:p w14:paraId="62D33E5B" w14:textId="77777777" w:rsidR="0056589E" w:rsidRPr="0056589E" w:rsidRDefault="0056589E" w:rsidP="0056589E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b/>
          <w:color w:val="000000"/>
          <w:sz w:val="24"/>
          <w:szCs w:val="24"/>
          <w:lang w:val="en-IN"/>
        </w:rPr>
      </w:pPr>
    </w:p>
    <w:p w14:paraId="18B0E207" w14:textId="317B6BD3" w:rsidR="00A14E52" w:rsidRDefault="00A14E52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66E43FBD" w14:textId="5D6E1771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63862576" w14:textId="2C5810C9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4988BE98" w14:textId="1E04A350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32FA0297" w14:textId="3C421C1E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4F3D8CC1" w14:textId="074DAA7F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49929092" w14:textId="16C100FE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054FBC7C" w14:textId="5EFE9AF7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688BDF3A" w14:textId="58FFAAAE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6343C3A7" w14:textId="39B5D3D5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0F8C5704" w14:textId="15F2F69E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24EBCDC9" w14:textId="05426F51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60B51AFD" w14:textId="1ED94E54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119EAE02" w14:textId="0F862CC4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29700ADC" w14:textId="4A5D617A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7B717110" w14:textId="278DB675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029D77BB" w14:textId="6E06F083" w:rsidR="00F96A0F" w:rsidRDefault="00F96A0F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1B45B88C" w14:textId="5CC58D14" w:rsidR="00F96A0F" w:rsidRDefault="00F96A0F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21C21747" w14:textId="77777777" w:rsidR="00F96A0F" w:rsidRDefault="00F96A0F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356D6502" w14:textId="40C8DFBC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753BF940" w14:textId="18D5F0CE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6283DFAF" w14:textId="275956B9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2960CA87" w14:textId="01467649" w:rsidR="0056589E" w:rsidRDefault="0056589E" w:rsidP="00A14E52">
      <w:pPr>
        <w:autoSpaceDE w:val="0"/>
        <w:autoSpaceDN w:val="0"/>
        <w:adjustRightInd w:val="0"/>
        <w:spacing w:before="0" w:after="0"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280E3201" w14:textId="0F110801" w:rsidR="00A14E52" w:rsidRPr="00732468" w:rsidRDefault="00A14E52" w:rsidP="00732468">
      <w:pPr>
        <w:pStyle w:val="ListParagraph"/>
        <w:numPr>
          <w:ilvl w:val="1"/>
          <w:numId w:val="17"/>
        </w:numPr>
        <w:autoSpaceDE w:val="0"/>
        <w:autoSpaceDN w:val="0"/>
        <w:adjustRightInd w:val="0"/>
        <w:spacing w:before="0" w:after="0" w:line="276" w:lineRule="auto"/>
        <w:rPr>
          <w:rFonts w:ascii="Calibri-Light" w:hAnsi="Calibri-Light" w:cs="Calibri-Light"/>
          <w:color w:val="2E74B6"/>
          <w:sz w:val="26"/>
          <w:szCs w:val="26"/>
          <w:lang w:val="en-IN"/>
        </w:rPr>
      </w:pPr>
      <w:r w:rsidRPr="00732468">
        <w:rPr>
          <w:rFonts w:ascii="Calibri-Light" w:hAnsi="Calibri-Light" w:cs="Calibri-Light"/>
          <w:color w:val="2E74B6"/>
          <w:sz w:val="26"/>
          <w:szCs w:val="26"/>
          <w:lang w:val="en-IN"/>
        </w:rPr>
        <w:lastRenderedPageBreak/>
        <w:t xml:space="preserve">Requirements of the </w:t>
      </w:r>
      <w:r w:rsidR="008013E7">
        <w:rPr>
          <w:rFonts w:ascii="Calibri-Light" w:hAnsi="Calibri-Light" w:cs="Calibri-Light"/>
          <w:color w:val="2E74B6"/>
          <w:sz w:val="26"/>
          <w:szCs w:val="26"/>
          <w:lang w:val="en-IN"/>
        </w:rPr>
        <w:t>Database S</w:t>
      </w:r>
      <w:r w:rsidRPr="00732468">
        <w:rPr>
          <w:rFonts w:ascii="Calibri-Light" w:hAnsi="Calibri-Light" w:cs="Calibri-Light"/>
          <w:color w:val="2E74B6"/>
          <w:sz w:val="26"/>
          <w:szCs w:val="26"/>
          <w:lang w:val="en-IN"/>
        </w:rPr>
        <w:t>ystem:</w:t>
      </w:r>
    </w:p>
    <w:p w14:paraId="4F921112" w14:textId="6B822E92" w:rsidR="00732468" w:rsidRPr="00732468" w:rsidRDefault="00A14E52" w:rsidP="00732468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before="0" w:after="0" w:line="360" w:lineRule="auto"/>
        <w:rPr>
          <w:rFonts w:ascii="Calibri" w:hAnsi="Calibri" w:cs="Calibri"/>
          <w:color w:val="000000"/>
          <w:lang w:val="en-IN"/>
        </w:rPr>
      </w:pPr>
      <w:r w:rsidRPr="00732468">
        <w:rPr>
          <w:rFonts w:ascii="Calibri" w:hAnsi="Calibri" w:cs="Calibri"/>
          <w:color w:val="000000"/>
          <w:lang w:val="en-IN"/>
        </w:rPr>
        <w:t xml:space="preserve">The system </w:t>
      </w:r>
      <w:r w:rsidRPr="00FA686D">
        <w:rPr>
          <w:rFonts w:ascii="Calibri" w:hAnsi="Calibri" w:cs="Calibri"/>
          <w:noProof/>
          <w:color w:val="000000"/>
          <w:lang w:val="en-IN"/>
        </w:rPr>
        <w:t>is based</w:t>
      </w:r>
      <w:r w:rsidRPr="00732468">
        <w:rPr>
          <w:rFonts w:ascii="Calibri" w:hAnsi="Calibri" w:cs="Calibri"/>
          <w:color w:val="000000"/>
          <w:lang w:val="en-IN"/>
        </w:rPr>
        <w:t xml:space="preserve"> on airlines management. Airlines management system primarily deals with</w:t>
      </w:r>
      <w:r w:rsidR="00732468">
        <w:rPr>
          <w:rFonts w:ascii="Calibri" w:hAnsi="Calibri" w:cs="Calibri"/>
          <w:color w:val="000000"/>
          <w:lang w:val="en-IN"/>
        </w:rPr>
        <w:t xml:space="preserve"> </w:t>
      </w:r>
      <w:r w:rsidR="00FA686D">
        <w:rPr>
          <w:rFonts w:ascii="Calibri" w:hAnsi="Calibri" w:cs="Calibri"/>
          <w:color w:val="000000"/>
          <w:lang w:val="en-IN"/>
        </w:rPr>
        <w:t xml:space="preserve">the </w:t>
      </w:r>
      <w:r w:rsidRPr="00FA686D">
        <w:rPr>
          <w:rFonts w:ascii="Calibri" w:hAnsi="Calibri" w:cs="Calibri"/>
          <w:noProof/>
          <w:color w:val="000000"/>
          <w:lang w:val="en-IN"/>
        </w:rPr>
        <w:t>management</w:t>
      </w:r>
      <w:r w:rsidRPr="00732468">
        <w:rPr>
          <w:rFonts w:ascii="Calibri" w:hAnsi="Calibri" w:cs="Calibri"/>
          <w:color w:val="000000"/>
          <w:lang w:val="en-IN"/>
        </w:rPr>
        <w:t xml:space="preserve"> of airport, airlines and passengers. The system provides </w:t>
      </w:r>
      <w:r w:rsidR="00FA686D">
        <w:rPr>
          <w:rFonts w:ascii="Calibri" w:hAnsi="Calibri" w:cs="Calibri"/>
          <w:color w:val="000000"/>
          <w:lang w:val="en-IN"/>
        </w:rPr>
        <w:t xml:space="preserve">a </w:t>
      </w:r>
      <w:r w:rsidRPr="00FA686D">
        <w:rPr>
          <w:rFonts w:ascii="Calibri" w:hAnsi="Calibri" w:cs="Calibri"/>
          <w:noProof/>
          <w:color w:val="000000"/>
          <w:lang w:val="en-IN"/>
        </w:rPr>
        <w:t>broad</w:t>
      </w:r>
      <w:r w:rsidRPr="00732468">
        <w:rPr>
          <w:rFonts w:ascii="Calibri" w:hAnsi="Calibri" w:cs="Calibri"/>
          <w:color w:val="000000"/>
          <w:lang w:val="en-IN"/>
        </w:rPr>
        <w:t xml:space="preserve"> overview of</w:t>
      </w:r>
      <w:r w:rsidR="00732468">
        <w:rPr>
          <w:rFonts w:ascii="Calibri" w:hAnsi="Calibri" w:cs="Calibri"/>
          <w:color w:val="000000"/>
          <w:lang w:val="en-IN"/>
        </w:rPr>
        <w:t xml:space="preserve"> </w:t>
      </w:r>
      <w:r w:rsidRPr="00732468">
        <w:rPr>
          <w:rFonts w:ascii="Calibri" w:hAnsi="Calibri" w:cs="Calibri"/>
          <w:color w:val="000000"/>
          <w:lang w:val="en-IN"/>
        </w:rPr>
        <w:t xml:space="preserve">underlying operational factors that influence the </w:t>
      </w:r>
      <w:r w:rsidRPr="00FA686D">
        <w:rPr>
          <w:rFonts w:ascii="Calibri" w:hAnsi="Calibri" w:cs="Calibri"/>
          <w:noProof/>
          <w:color w:val="000000"/>
          <w:lang w:val="en-IN"/>
        </w:rPr>
        <w:t>airline</w:t>
      </w:r>
      <w:r w:rsidR="00FA686D">
        <w:rPr>
          <w:rFonts w:ascii="Calibri" w:hAnsi="Calibri" w:cs="Calibri"/>
          <w:noProof/>
          <w:color w:val="000000"/>
          <w:lang w:val="en-IN"/>
        </w:rPr>
        <w:t>'</w:t>
      </w:r>
      <w:r w:rsidRPr="00FA686D">
        <w:rPr>
          <w:rFonts w:ascii="Calibri" w:hAnsi="Calibri" w:cs="Calibri"/>
          <w:noProof/>
          <w:color w:val="000000"/>
          <w:lang w:val="en-IN"/>
        </w:rPr>
        <w:t>s</w:t>
      </w:r>
      <w:r w:rsidRPr="00732468">
        <w:rPr>
          <w:rFonts w:ascii="Calibri" w:hAnsi="Calibri" w:cs="Calibri"/>
          <w:color w:val="000000"/>
          <w:lang w:val="en-IN"/>
        </w:rPr>
        <w:t xml:space="preserve"> management.</w:t>
      </w:r>
    </w:p>
    <w:p w14:paraId="4724E333" w14:textId="7A3763FF" w:rsidR="00732468" w:rsidRPr="00732468" w:rsidRDefault="00A14E52" w:rsidP="00732468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before="0" w:after="0" w:line="360" w:lineRule="auto"/>
        <w:rPr>
          <w:rFonts w:ascii="Calibri" w:hAnsi="Calibri" w:cs="Calibri"/>
          <w:color w:val="000000"/>
          <w:lang w:val="en-IN"/>
        </w:rPr>
      </w:pPr>
      <w:r w:rsidRPr="00732468">
        <w:rPr>
          <w:rFonts w:ascii="Calibri" w:hAnsi="Calibri" w:cs="Calibri"/>
          <w:color w:val="000000"/>
          <w:lang w:val="en-IN"/>
        </w:rPr>
        <w:t xml:space="preserve">The database system has the data of all commercial service </w:t>
      </w:r>
      <w:r w:rsidRPr="00FA686D">
        <w:rPr>
          <w:rFonts w:ascii="Calibri" w:hAnsi="Calibri" w:cs="Calibri"/>
          <w:noProof/>
          <w:color w:val="000000"/>
          <w:lang w:val="en-IN"/>
        </w:rPr>
        <w:t>aircraft</w:t>
      </w:r>
      <w:r w:rsidRPr="00732468">
        <w:rPr>
          <w:rFonts w:ascii="Calibri" w:hAnsi="Calibri" w:cs="Calibri"/>
          <w:color w:val="000000"/>
          <w:lang w:val="en-IN"/>
        </w:rPr>
        <w:t xml:space="preserve"> and airports.</w:t>
      </w:r>
    </w:p>
    <w:p w14:paraId="536C3AEA" w14:textId="2A90BA8C" w:rsidR="00A14E52" w:rsidRPr="00732468" w:rsidRDefault="00A14E52" w:rsidP="00732468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before="0" w:after="0" w:line="360" w:lineRule="auto"/>
        <w:rPr>
          <w:rFonts w:ascii="Calibri" w:hAnsi="Calibri" w:cs="Calibri"/>
          <w:color w:val="000000"/>
          <w:lang w:val="en-IN"/>
        </w:rPr>
      </w:pPr>
      <w:r w:rsidRPr="00732468">
        <w:rPr>
          <w:rFonts w:ascii="Calibri" w:hAnsi="Calibri" w:cs="Calibri"/>
          <w:color w:val="000000"/>
          <w:lang w:val="en-IN"/>
        </w:rPr>
        <w:t>Every airline is identified uniquely by an airline code. Airline code is a two-letter airline</w:t>
      </w:r>
      <w:r w:rsidR="00732468">
        <w:rPr>
          <w:rFonts w:ascii="Calibri" w:hAnsi="Calibri" w:cs="Calibri"/>
          <w:color w:val="000000"/>
          <w:lang w:val="en-IN"/>
        </w:rPr>
        <w:t xml:space="preserve"> </w:t>
      </w:r>
      <w:r w:rsidRPr="00732468">
        <w:rPr>
          <w:rFonts w:ascii="Calibri" w:hAnsi="Calibri" w:cs="Calibri"/>
          <w:color w:val="000000"/>
          <w:lang w:val="en-IN"/>
        </w:rPr>
        <w:t xml:space="preserve">designator. </w:t>
      </w:r>
      <w:r w:rsidR="00FA686D">
        <w:rPr>
          <w:rFonts w:ascii="Calibri" w:hAnsi="Calibri" w:cs="Calibri"/>
          <w:noProof/>
          <w:color w:val="000000"/>
          <w:lang w:val="en-IN"/>
        </w:rPr>
        <w:t>The a</w:t>
      </w:r>
      <w:r w:rsidRPr="00FA686D">
        <w:rPr>
          <w:rFonts w:ascii="Calibri" w:hAnsi="Calibri" w:cs="Calibri"/>
          <w:noProof/>
          <w:color w:val="000000"/>
          <w:lang w:val="en-IN"/>
        </w:rPr>
        <w:t>irline</w:t>
      </w:r>
      <w:r w:rsidRPr="00732468">
        <w:rPr>
          <w:rFonts w:ascii="Calibri" w:hAnsi="Calibri" w:cs="Calibri"/>
          <w:color w:val="000000"/>
          <w:lang w:val="en-IN"/>
        </w:rPr>
        <w:t xml:space="preserve"> also has three-digit code which </w:t>
      </w:r>
      <w:r w:rsidRPr="00FA686D">
        <w:rPr>
          <w:rFonts w:ascii="Calibri" w:hAnsi="Calibri" w:cs="Calibri"/>
          <w:noProof/>
          <w:color w:val="000000"/>
          <w:lang w:val="en-IN"/>
        </w:rPr>
        <w:t>is printed</w:t>
      </w:r>
      <w:r w:rsidRPr="00732468">
        <w:rPr>
          <w:rFonts w:ascii="Calibri" w:hAnsi="Calibri" w:cs="Calibri"/>
          <w:color w:val="000000"/>
          <w:lang w:val="en-IN"/>
        </w:rPr>
        <w:t xml:space="preserve"> on an air ticket.</w:t>
      </w:r>
    </w:p>
    <w:p w14:paraId="13128FC3" w14:textId="4A21E83B" w:rsidR="00A14E52" w:rsidRDefault="00A14E52" w:rsidP="00A14E52">
      <w:pPr>
        <w:pStyle w:val="ContactInfo"/>
        <w:spacing w:line="276" w:lineRule="auto"/>
        <w:jc w:val="left"/>
        <w:rPr>
          <w:rFonts w:ascii="Arial" w:hAnsi="Arial" w:cs="Arial"/>
          <w:color w:val="auto"/>
        </w:rPr>
      </w:pPr>
    </w:p>
    <w:p w14:paraId="11D708B6" w14:textId="5EF95696" w:rsidR="00A14E52" w:rsidRDefault="00A14E52" w:rsidP="00A14E52">
      <w:pPr>
        <w:pStyle w:val="ContactInfo"/>
        <w:spacing w:line="276" w:lineRule="auto"/>
        <w:jc w:val="left"/>
        <w:rPr>
          <w:rFonts w:ascii="Arial" w:hAnsi="Arial" w:cs="Arial"/>
          <w:color w:val="auto"/>
        </w:rPr>
      </w:pPr>
      <w:r w:rsidRPr="00A14E52">
        <w:rPr>
          <w:rFonts w:ascii="Arial" w:hAnsi="Arial" w:cs="Arial"/>
          <w:color w:val="auto"/>
        </w:rPr>
        <w:t>Airline Code</w:t>
      </w:r>
    </w:p>
    <w:p w14:paraId="1E7B9B2D" w14:textId="06FCC94B" w:rsidR="00A14E52" w:rsidRDefault="00A14E52" w:rsidP="00A14E52">
      <w:pPr>
        <w:pStyle w:val="ContactInfo"/>
        <w:spacing w:line="276" w:lineRule="auto"/>
        <w:jc w:val="left"/>
        <w:rPr>
          <w:rFonts w:ascii="Arial" w:hAnsi="Arial" w:cs="Arial"/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9"/>
        <w:gridCol w:w="3625"/>
        <w:gridCol w:w="1902"/>
      </w:tblGrid>
      <w:tr w:rsidR="00A14E52" w14:paraId="0992F2DC" w14:textId="77777777" w:rsidTr="007324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6" w:type="dxa"/>
            <w:shd w:val="clear" w:color="auto" w:fill="C9C9C9"/>
          </w:tcPr>
          <w:p w14:paraId="1765C750" w14:textId="0DA11795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Airline Name</w:t>
            </w:r>
          </w:p>
        </w:tc>
        <w:tc>
          <w:tcPr>
            <w:tcW w:w="3782" w:type="dxa"/>
            <w:shd w:val="clear" w:color="auto" w:fill="C9C9C9"/>
          </w:tcPr>
          <w:p w14:paraId="369C0355" w14:textId="6535AD89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Airline code/IATA Designator</w:t>
            </w:r>
          </w:p>
        </w:tc>
        <w:tc>
          <w:tcPr>
            <w:tcW w:w="1972" w:type="dxa"/>
            <w:shd w:val="clear" w:color="auto" w:fill="C9C9C9"/>
          </w:tcPr>
          <w:p w14:paraId="1A38A15B" w14:textId="040156EE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3-DIGIT CODE</w:t>
            </w:r>
          </w:p>
        </w:tc>
      </w:tr>
      <w:tr w:rsidR="00A14E52" w14:paraId="648EC8C9" w14:textId="77777777" w:rsidTr="00732468">
        <w:tc>
          <w:tcPr>
            <w:tcW w:w="2876" w:type="dxa"/>
          </w:tcPr>
          <w:p w14:paraId="657B8A62" w14:textId="27824714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American Airlines</w:t>
            </w:r>
          </w:p>
        </w:tc>
        <w:tc>
          <w:tcPr>
            <w:tcW w:w="3782" w:type="dxa"/>
          </w:tcPr>
          <w:p w14:paraId="4F78AEBD" w14:textId="1E1F9410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AA</w:t>
            </w:r>
          </w:p>
        </w:tc>
        <w:tc>
          <w:tcPr>
            <w:tcW w:w="1972" w:type="dxa"/>
          </w:tcPr>
          <w:p w14:paraId="63D45A08" w14:textId="49E300EB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001</w:t>
            </w:r>
          </w:p>
        </w:tc>
      </w:tr>
      <w:tr w:rsidR="00A14E52" w14:paraId="20274726" w14:textId="77777777" w:rsidTr="00732468">
        <w:tc>
          <w:tcPr>
            <w:tcW w:w="2876" w:type="dxa"/>
          </w:tcPr>
          <w:p w14:paraId="42CB4F86" w14:textId="610191A0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Air India Limited</w:t>
            </w:r>
          </w:p>
        </w:tc>
        <w:tc>
          <w:tcPr>
            <w:tcW w:w="3782" w:type="dxa"/>
          </w:tcPr>
          <w:p w14:paraId="0CB6A45F" w14:textId="405991F9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AI</w:t>
            </w:r>
          </w:p>
        </w:tc>
        <w:tc>
          <w:tcPr>
            <w:tcW w:w="1972" w:type="dxa"/>
          </w:tcPr>
          <w:p w14:paraId="55CC7813" w14:textId="25116629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098</w:t>
            </w:r>
          </w:p>
        </w:tc>
      </w:tr>
      <w:tr w:rsidR="00A14E52" w14:paraId="3F2D9D3A" w14:textId="77777777" w:rsidTr="00732468">
        <w:tc>
          <w:tcPr>
            <w:tcW w:w="2876" w:type="dxa"/>
          </w:tcPr>
          <w:p w14:paraId="54B9A5BA" w14:textId="5567FD7B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Lufthansa</w:t>
            </w:r>
          </w:p>
        </w:tc>
        <w:tc>
          <w:tcPr>
            <w:tcW w:w="3782" w:type="dxa"/>
          </w:tcPr>
          <w:p w14:paraId="7117C12F" w14:textId="74C23D8F" w:rsidR="00732468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LH</w:t>
            </w:r>
          </w:p>
        </w:tc>
        <w:tc>
          <w:tcPr>
            <w:tcW w:w="1972" w:type="dxa"/>
          </w:tcPr>
          <w:p w14:paraId="375B2881" w14:textId="7AA35AE0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220</w:t>
            </w:r>
          </w:p>
        </w:tc>
      </w:tr>
      <w:tr w:rsidR="00A14E52" w14:paraId="5C0ADA31" w14:textId="77777777" w:rsidTr="00732468">
        <w:tc>
          <w:tcPr>
            <w:tcW w:w="2876" w:type="dxa"/>
          </w:tcPr>
          <w:p w14:paraId="53F59508" w14:textId="55CCAC36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British Airways</w:t>
            </w:r>
          </w:p>
        </w:tc>
        <w:tc>
          <w:tcPr>
            <w:tcW w:w="3782" w:type="dxa"/>
          </w:tcPr>
          <w:p w14:paraId="0F634161" w14:textId="3AE18E73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BA</w:t>
            </w:r>
          </w:p>
        </w:tc>
        <w:tc>
          <w:tcPr>
            <w:tcW w:w="1972" w:type="dxa"/>
          </w:tcPr>
          <w:p w14:paraId="6DCFE82C" w14:textId="6157E6CD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125</w:t>
            </w:r>
          </w:p>
        </w:tc>
      </w:tr>
      <w:tr w:rsidR="00A14E52" w14:paraId="3471A892" w14:textId="77777777" w:rsidTr="00732468">
        <w:tc>
          <w:tcPr>
            <w:tcW w:w="2876" w:type="dxa"/>
          </w:tcPr>
          <w:p w14:paraId="27616D88" w14:textId="4C924D4F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Qatar Airways</w:t>
            </w:r>
          </w:p>
        </w:tc>
        <w:tc>
          <w:tcPr>
            <w:tcW w:w="3782" w:type="dxa"/>
          </w:tcPr>
          <w:p w14:paraId="5FB3CB2D" w14:textId="1E2A4911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QR</w:t>
            </w:r>
          </w:p>
        </w:tc>
        <w:tc>
          <w:tcPr>
            <w:tcW w:w="1972" w:type="dxa"/>
          </w:tcPr>
          <w:p w14:paraId="0F867636" w14:textId="14435D62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157</w:t>
            </w:r>
          </w:p>
        </w:tc>
      </w:tr>
      <w:tr w:rsidR="00A14E52" w14:paraId="6CC21FB5" w14:textId="77777777" w:rsidTr="00732468">
        <w:tc>
          <w:tcPr>
            <w:tcW w:w="2876" w:type="dxa"/>
          </w:tcPr>
          <w:p w14:paraId="075CB04D" w14:textId="26642815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Jet Airways</w:t>
            </w:r>
          </w:p>
        </w:tc>
        <w:tc>
          <w:tcPr>
            <w:tcW w:w="3782" w:type="dxa"/>
          </w:tcPr>
          <w:p w14:paraId="09E4237D" w14:textId="11D44453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9W</w:t>
            </w:r>
          </w:p>
        </w:tc>
        <w:tc>
          <w:tcPr>
            <w:tcW w:w="1972" w:type="dxa"/>
          </w:tcPr>
          <w:p w14:paraId="103217A7" w14:textId="6277F00E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589</w:t>
            </w:r>
          </w:p>
        </w:tc>
      </w:tr>
      <w:tr w:rsidR="00A14E52" w14:paraId="45495DB2" w14:textId="77777777" w:rsidTr="00732468">
        <w:tc>
          <w:tcPr>
            <w:tcW w:w="2876" w:type="dxa"/>
          </w:tcPr>
          <w:p w14:paraId="6E474BE0" w14:textId="1BF31855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Emirates</w:t>
            </w:r>
          </w:p>
        </w:tc>
        <w:tc>
          <w:tcPr>
            <w:tcW w:w="3782" w:type="dxa"/>
          </w:tcPr>
          <w:p w14:paraId="4036CA95" w14:textId="2238F76F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EK</w:t>
            </w:r>
          </w:p>
        </w:tc>
        <w:tc>
          <w:tcPr>
            <w:tcW w:w="1972" w:type="dxa"/>
          </w:tcPr>
          <w:p w14:paraId="110699DD" w14:textId="5D8405B2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176</w:t>
            </w:r>
          </w:p>
        </w:tc>
      </w:tr>
      <w:tr w:rsidR="00A14E52" w14:paraId="1973DD40" w14:textId="77777777" w:rsidTr="00732468">
        <w:tc>
          <w:tcPr>
            <w:tcW w:w="2876" w:type="dxa"/>
          </w:tcPr>
          <w:p w14:paraId="2A9C4829" w14:textId="21A982FF" w:rsidR="00A14E52" w:rsidRPr="00732468" w:rsidRDefault="00A14E52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Et</w:t>
            </w:r>
            <w:r w:rsidR="00732468" w:rsidRPr="00732468">
              <w:rPr>
                <w:rFonts w:ascii="Arial" w:hAnsi="Arial" w:cs="Arial"/>
                <w:color w:val="auto"/>
                <w:lang w:val="en-IN"/>
              </w:rPr>
              <w:t>ih</w:t>
            </w:r>
            <w:r w:rsidRPr="00732468">
              <w:rPr>
                <w:rFonts w:ascii="Arial" w:hAnsi="Arial" w:cs="Arial"/>
                <w:color w:val="auto"/>
                <w:lang w:val="en-IN"/>
              </w:rPr>
              <w:t>ad Airways</w:t>
            </w:r>
          </w:p>
        </w:tc>
        <w:tc>
          <w:tcPr>
            <w:tcW w:w="3782" w:type="dxa"/>
          </w:tcPr>
          <w:p w14:paraId="48892635" w14:textId="0AEFDBD0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EY</w:t>
            </w:r>
          </w:p>
        </w:tc>
        <w:tc>
          <w:tcPr>
            <w:tcW w:w="1972" w:type="dxa"/>
          </w:tcPr>
          <w:p w14:paraId="508BACE0" w14:textId="2A1AFBCB" w:rsidR="00A14E52" w:rsidRPr="00732468" w:rsidRDefault="00732468" w:rsidP="00A14E52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</w:rPr>
            </w:pPr>
            <w:r w:rsidRPr="00732468">
              <w:rPr>
                <w:rFonts w:ascii="Arial" w:hAnsi="Arial" w:cs="Arial"/>
                <w:color w:val="auto"/>
              </w:rPr>
              <w:t>607</w:t>
            </w:r>
          </w:p>
        </w:tc>
      </w:tr>
    </w:tbl>
    <w:p w14:paraId="2AC301B6" w14:textId="7589E72B" w:rsidR="00A14E52" w:rsidRDefault="00A14E52" w:rsidP="00A14E52">
      <w:pPr>
        <w:pStyle w:val="ContactInfo"/>
        <w:spacing w:line="276" w:lineRule="auto"/>
        <w:jc w:val="left"/>
        <w:rPr>
          <w:rFonts w:ascii="Arial" w:hAnsi="Arial" w:cs="Arial"/>
          <w:color w:val="auto"/>
        </w:rPr>
      </w:pPr>
    </w:p>
    <w:p w14:paraId="46764CA4" w14:textId="5195BCD1" w:rsidR="00732468" w:rsidRDefault="00732468" w:rsidP="00A14E52">
      <w:pPr>
        <w:pStyle w:val="ContactInfo"/>
        <w:spacing w:line="276" w:lineRule="auto"/>
        <w:jc w:val="left"/>
        <w:rPr>
          <w:rFonts w:ascii="Arial" w:hAnsi="Arial" w:cs="Arial"/>
          <w:color w:val="007DEB" w:themeColor="background2" w:themeShade="80"/>
        </w:rPr>
      </w:pPr>
      <w:r w:rsidRPr="00732468">
        <w:rPr>
          <w:rFonts w:ascii="Arial" w:hAnsi="Arial" w:cs="Arial"/>
          <w:color w:val="auto"/>
        </w:rPr>
        <w:t xml:space="preserve">Reference: </w:t>
      </w:r>
      <w:hyperlink r:id="rId9" w:history="1">
        <w:r w:rsidRPr="00732468">
          <w:rPr>
            <w:rStyle w:val="Hyperlink"/>
            <w:rFonts w:ascii="Arial" w:hAnsi="Arial" w:cs="Arial"/>
            <w:color w:val="007DEB" w:themeColor="background2" w:themeShade="80"/>
          </w:rPr>
          <w:t>http://www.iata.org/publications/Pages/code-search.aspx</w:t>
        </w:r>
      </w:hyperlink>
    </w:p>
    <w:p w14:paraId="78796BFF" w14:textId="6531202D" w:rsidR="00732468" w:rsidRDefault="00732468" w:rsidP="00A14E52">
      <w:pPr>
        <w:pStyle w:val="ContactInfo"/>
        <w:spacing w:line="276" w:lineRule="auto"/>
        <w:jc w:val="left"/>
        <w:rPr>
          <w:rFonts w:ascii="Arial" w:hAnsi="Arial" w:cs="Arial"/>
          <w:color w:val="007DEB" w:themeColor="background2" w:themeShade="80"/>
        </w:rPr>
      </w:pPr>
    </w:p>
    <w:p w14:paraId="7D55B582" w14:textId="77777777" w:rsidR="00732468" w:rsidRPr="00732468" w:rsidRDefault="00732468" w:rsidP="0073246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732468">
        <w:rPr>
          <w:rFonts w:ascii="Arial" w:hAnsi="Arial" w:cs="Arial"/>
          <w:color w:val="auto"/>
          <w:lang w:val="en-IN"/>
        </w:rPr>
        <w:t>Airline companies serve flights.</w:t>
      </w:r>
    </w:p>
    <w:p w14:paraId="0040AEEC" w14:textId="73724619" w:rsidR="00732468" w:rsidRPr="00732468" w:rsidRDefault="00732468" w:rsidP="0073246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A686D">
        <w:rPr>
          <w:rFonts w:ascii="Arial" w:hAnsi="Arial" w:cs="Arial"/>
          <w:noProof/>
          <w:color w:val="auto"/>
          <w:lang w:val="en-IN"/>
        </w:rPr>
        <w:t>Every flight is uniquely identified by a flight code</w:t>
      </w:r>
      <w:r w:rsidRPr="00732468">
        <w:rPr>
          <w:rFonts w:ascii="Arial" w:hAnsi="Arial" w:cs="Arial"/>
          <w:color w:val="auto"/>
          <w:lang w:val="en-IN"/>
        </w:rPr>
        <w:t>. Flight code is a combination of an airline code</w:t>
      </w:r>
      <w:r>
        <w:rPr>
          <w:rFonts w:ascii="Arial" w:hAnsi="Arial" w:cs="Arial"/>
          <w:color w:val="auto"/>
          <w:lang w:val="en-IN"/>
        </w:rPr>
        <w:t xml:space="preserve"> </w:t>
      </w:r>
      <w:r w:rsidRPr="00732468">
        <w:rPr>
          <w:rFonts w:ascii="Arial" w:hAnsi="Arial" w:cs="Arial"/>
          <w:color w:val="auto"/>
          <w:lang w:val="en-IN"/>
        </w:rPr>
        <w:t>and four-digit number.</w:t>
      </w:r>
    </w:p>
    <w:p w14:paraId="0FC94C94" w14:textId="34C29EA2" w:rsidR="00732468" w:rsidRPr="00732468" w:rsidRDefault="00FA686D" w:rsidP="0073246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noProof/>
          <w:color w:val="auto"/>
          <w:lang w:val="en-IN"/>
        </w:rPr>
        <w:t>The f</w:t>
      </w:r>
      <w:r w:rsidR="00732468" w:rsidRPr="00FA686D">
        <w:rPr>
          <w:rFonts w:ascii="Arial" w:hAnsi="Arial" w:cs="Arial"/>
          <w:noProof/>
          <w:color w:val="auto"/>
          <w:lang w:val="en-IN"/>
        </w:rPr>
        <w:t>light</w:t>
      </w:r>
      <w:r w:rsidR="00732468" w:rsidRPr="00732468">
        <w:rPr>
          <w:rFonts w:ascii="Arial" w:hAnsi="Arial" w:cs="Arial"/>
          <w:color w:val="auto"/>
          <w:lang w:val="en-IN"/>
        </w:rPr>
        <w:t xml:space="preserve"> takes off from one airport and lands </w:t>
      </w:r>
      <w:r>
        <w:rPr>
          <w:rFonts w:ascii="Arial" w:hAnsi="Arial" w:cs="Arial"/>
          <w:noProof/>
          <w:color w:val="auto"/>
          <w:lang w:val="en-IN"/>
        </w:rPr>
        <w:t>at</w:t>
      </w:r>
      <w:r w:rsidR="00732468" w:rsidRPr="00732468">
        <w:rPr>
          <w:rFonts w:ascii="Arial" w:hAnsi="Arial" w:cs="Arial"/>
          <w:color w:val="auto"/>
          <w:lang w:val="en-IN"/>
        </w:rPr>
        <w:t xml:space="preserve"> another airport. Therefore, </w:t>
      </w:r>
      <w:r>
        <w:rPr>
          <w:rFonts w:ascii="Arial" w:hAnsi="Arial" w:cs="Arial"/>
          <w:color w:val="auto"/>
          <w:lang w:val="en-IN"/>
        </w:rPr>
        <w:t xml:space="preserve">a </w:t>
      </w:r>
      <w:r w:rsidR="00732468" w:rsidRPr="00FA686D">
        <w:rPr>
          <w:rFonts w:ascii="Arial" w:hAnsi="Arial" w:cs="Arial"/>
          <w:noProof/>
          <w:color w:val="auto"/>
          <w:lang w:val="en-IN"/>
        </w:rPr>
        <w:t>most</w:t>
      </w:r>
      <w:r w:rsidR="00732468">
        <w:rPr>
          <w:rFonts w:ascii="Arial" w:hAnsi="Arial" w:cs="Arial"/>
          <w:color w:val="auto"/>
          <w:lang w:val="en-IN"/>
        </w:rPr>
        <w:t xml:space="preserve"> </w:t>
      </w:r>
      <w:r w:rsidR="00732468" w:rsidRPr="00732468">
        <w:rPr>
          <w:rFonts w:ascii="Arial" w:hAnsi="Arial" w:cs="Arial"/>
          <w:color w:val="auto"/>
          <w:lang w:val="en-IN"/>
        </w:rPr>
        <w:t xml:space="preserve">important aspect of a flight </w:t>
      </w:r>
      <w:r w:rsidR="00732468" w:rsidRPr="00FA686D">
        <w:rPr>
          <w:rFonts w:ascii="Arial" w:hAnsi="Arial" w:cs="Arial"/>
          <w:noProof/>
          <w:color w:val="auto"/>
          <w:lang w:val="en-IN"/>
        </w:rPr>
        <w:t>is</w:t>
      </w:r>
      <w:r w:rsidR="00732468" w:rsidRPr="00732468">
        <w:rPr>
          <w:rFonts w:ascii="Arial" w:hAnsi="Arial" w:cs="Arial"/>
          <w:color w:val="auto"/>
          <w:lang w:val="en-IN"/>
        </w:rPr>
        <w:t xml:space="preserve"> its route, the source and destination. Source and destination airports are identified using an airport's IATA code.</w:t>
      </w:r>
    </w:p>
    <w:p w14:paraId="28AC5902" w14:textId="0826187B" w:rsidR="00732468" w:rsidRDefault="00732468" w:rsidP="0073246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732468">
        <w:rPr>
          <w:rFonts w:ascii="Arial" w:hAnsi="Arial" w:cs="Arial"/>
          <w:color w:val="auto"/>
          <w:lang w:val="en-IN"/>
        </w:rPr>
        <w:t>International Air Transport Airport code is simply a location identifier. IATA code is a three-letter</w:t>
      </w:r>
      <w:r>
        <w:rPr>
          <w:rFonts w:ascii="Arial" w:hAnsi="Arial" w:cs="Arial"/>
          <w:color w:val="auto"/>
          <w:lang w:val="en-IN"/>
        </w:rPr>
        <w:t xml:space="preserve"> </w:t>
      </w:r>
      <w:r w:rsidRPr="00732468">
        <w:rPr>
          <w:rFonts w:ascii="Arial" w:hAnsi="Arial" w:cs="Arial"/>
          <w:color w:val="auto"/>
          <w:lang w:val="en-IN"/>
        </w:rPr>
        <w:t>code designating many airports across the world. These codes are prominently displayed on</w:t>
      </w:r>
      <w:r>
        <w:rPr>
          <w:rFonts w:ascii="Arial" w:hAnsi="Arial" w:cs="Arial"/>
          <w:color w:val="auto"/>
          <w:lang w:val="en-IN"/>
        </w:rPr>
        <w:t xml:space="preserve"> </w:t>
      </w:r>
      <w:r w:rsidRPr="00732468">
        <w:rPr>
          <w:rFonts w:ascii="Arial" w:hAnsi="Arial" w:cs="Arial"/>
          <w:color w:val="auto"/>
          <w:lang w:val="en-IN"/>
        </w:rPr>
        <w:t>baggage tags and printed on an air ticket.</w:t>
      </w:r>
    </w:p>
    <w:p w14:paraId="3885D8F6" w14:textId="45D4087F" w:rsidR="00732468" w:rsidRDefault="00732468" w:rsidP="0073246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7256C6FA" w14:textId="061C52AB" w:rsidR="00E67E97" w:rsidRDefault="00E67E97" w:rsidP="0073246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79C28B1" w14:textId="2E03BE8F" w:rsidR="00E67E97" w:rsidRDefault="00E67E97" w:rsidP="0073246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0B23D87" w14:textId="77777777" w:rsidR="00F96A0F" w:rsidRDefault="00F96A0F" w:rsidP="0073246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41DF6D2" w14:textId="6C92B598" w:rsidR="00E67E97" w:rsidRDefault="00E67E97" w:rsidP="0073246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34D8A38" w14:textId="77777777" w:rsidR="00E67E97" w:rsidRDefault="00E67E97" w:rsidP="0073246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310FBA4" w14:textId="305CA654" w:rsidR="00732468" w:rsidRDefault="00732468" w:rsidP="00732468">
      <w:pPr>
        <w:autoSpaceDE w:val="0"/>
        <w:autoSpaceDN w:val="0"/>
        <w:adjustRightInd w:val="0"/>
        <w:spacing w:before="0" w:after="0" w:line="480" w:lineRule="auto"/>
        <w:rPr>
          <w:rFonts w:ascii="Arial" w:hAnsi="Arial" w:cs="Arial"/>
          <w:color w:val="auto"/>
          <w:lang w:val="en-IN"/>
        </w:rPr>
      </w:pPr>
      <w:r w:rsidRPr="00732468">
        <w:rPr>
          <w:rFonts w:ascii="Arial" w:hAnsi="Arial" w:cs="Arial"/>
          <w:color w:val="auto"/>
          <w:lang w:val="en-IN"/>
        </w:rPr>
        <w:t>Airport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2"/>
        <w:gridCol w:w="4124"/>
      </w:tblGrid>
      <w:tr w:rsidR="00732468" w14:paraId="41FA2BC8" w14:textId="77777777" w:rsidTr="007324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315" w:type="dxa"/>
            <w:shd w:val="clear" w:color="auto" w:fill="B6B6B6"/>
            <w:vAlign w:val="center"/>
          </w:tcPr>
          <w:p w14:paraId="22AB8A05" w14:textId="273D57FD" w:rsidR="00732468" w:rsidRPr="00732468" w:rsidRDefault="00732468" w:rsidP="00732468">
            <w:pPr>
              <w:pStyle w:val="ContactInfo"/>
              <w:spacing w:line="480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Airport Name</w:t>
            </w:r>
          </w:p>
        </w:tc>
        <w:tc>
          <w:tcPr>
            <w:tcW w:w="4315" w:type="dxa"/>
            <w:shd w:val="clear" w:color="auto" w:fill="B6B6B6"/>
            <w:vAlign w:val="center"/>
          </w:tcPr>
          <w:p w14:paraId="29DA97B1" w14:textId="2C249DA1" w:rsidR="00732468" w:rsidRPr="00732468" w:rsidRDefault="00732468" w:rsidP="00732468">
            <w:pPr>
              <w:pStyle w:val="ContactInfo"/>
              <w:spacing w:line="480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IATA Airport code</w:t>
            </w:r>
          </w:p>
        </w:tc>
      </w:tr>
      <w:tr w:rsidR="00732468" w14:paraId="68D449BC" w14:textId="77777777" w:rsidTr="00732468">
        <w:tc>
          <w:tcPr>
            <w:tcW w:w="4315" w:type="dxa"/>
            <w:vAlign w:val="center"/>
          </w:tcPr>
          <w:p w14:paraId="356E6043" w14:textId="13FEB847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Louisville International Airport</w:t>
            </w:r>
          </w:p>
        </w:tc>
        <w:tc>
          <w:tcPr>
            <w:tcW w:w="4315" w:type="dxa"/>
            <w:vAlign w:val="center"/>
          </w:tcPr>
          <w:p w14:paraId="666FC48D" w14:textId="6CC575DC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SDF</w:t>
            </w:r>
          </w:p>
        </w:tc>
      </w:tr>
      <w:tr w:rsidR="00732468" w14:paraId="47662F19" w14:textId="77777777" w:rsidTr="00732468">
        <w:tc>
          <w:tcPr>
            <w:tcW w:w="4315" w:type="dxa"/>
            <w:vAlign w:val="center"/>
          </w:tcPr>
          <w:p w14:paraId="331D9C72" w14:textId="2DF03138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Chandigarh International Airport</w:t>
            </w:r>
          </w:p>
        </w:tc>
        <w:tc>
          <w:tcPr>
            <w:tcW w:w="4315" w:type="dxa"/>
            <w:vAlign w:val="center"/>
          </w:tcPr>
          <w:p w14:paraId="12079184" w14:textId="5DEAE7D0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IXC</w:t>
            </w:r>
          </w:p>
        </w:tc>
      </w:tr>
      <w:tr w:rsidR="00732468" w14:paraId="2AF3D7CC" w14:textId="77777777" w:rsidTr="00732468">
        <w:tc>
          <w:tcPr>
            <w:tcW w:w="4315" w:type="dxa"/>
            <w:vAlign w:val="center"/>
          </w:tcPr>
          <w:p w14:paraId="3629AA20" w14:textId="729CF85F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Dallas/Fort Worth International Airport</w:t>
            </w:r>
          </w:p>
        </w:tc>
        <w:tc>
          <w:tcPr>
            <w:tcW w:w="4315" w:type="dxa"/>
            <w:vAlign w:val="center"/>
          </w:tcPr>
          <w:p w14:paraId="77705182" w14:textId="0D4BAA48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DFW</w:t>
            </w:r>
          </w:p>
        </w:tc>
      </w:tr>
      <w:tr w:rsidR="00732468" w14:paraId="40BEDF1F" w14:textId="77777777" w:rsidTr="00732468">
        <w:tc>
          <w:tcPr>
            <w:tcW w:w="4315" w:type="dxa"/>
            <w:vAlign w:val="center"/>
          </w:tcPr>
          <w:p w14:paraId="116A7980" w14:textId="0AF15C36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Indira Gandhi International Airport</w:t>
            </w:r>
          </w:p>
        </w:tc>
        <w:tc>
          <w:tcPr>
            <w:tcW w:w="4315" w:type="dxa"/>
            <w:vAlign w:val="center"/>
          </w:tcPr>
          <w:p w14:paraId="3CC3DB3F" w14:textId="72457469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DEL</w:t>
            </w:r>
          </w:p>
        </w:tc>
      </w:tr>
      <w:tr w:rsidR="00732468" w14:paraId="5B785D0D" w14:textId="77777777" w:rsidTr="00732468">
        <w:tc>
          <w:tcPr>
            <w:tcW w:w="4315" w:type="dxa"/>
            <w:vAlign w:val="center"/>
          </w:tcPr>
          <w:p w14:paraId="5ADA6025" w14:textId="686B354B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proofErr w:type="spellStart"/>
            <w:r w:rsidRPr="00732468">
              <w:rPr>
                <w:rFonts w:ascii="Arial" w:hAnsi="Arial" w:cs="Arial"/>
                <w:color w:val="auto"/>
                <w:lang w:val="en-IN"/>
              </w:rPr>
              <w:t>Chhatrapati</w:t>
            </w:r>
            <w:proofErr w:type="spellEnd"/>
            <w:r w:rsidRPr="00732468">
              <w:rPr>
                <w:rFonts w:ascii="Arial" w:hAnsi="Arial" w:cs="Arial"/>
                <w:color w:val="auto"/>
                <w:lang w:val="en-IN"/>
              </w:rPr>
              <w:t xml:space="preserve"> Shivaji International Airport</w:t>
            </w:r>
          </w:p>
        </w:tc>
        <w:tc>
          <w:tcPr>
            <w:tcW w:w="4315" w:type="dxa"/>
            <w:vAlign w:val="center"/>
          </w:tcPr>
          <w:p w14:paraId="06A74E6D" w14:textId="1C7E5896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BOM</w:t>
            </w:r>
          </w:p>
        </w:tc>
      </w:tr>
      <w:tr w:rsidR="00732468" w14:paraId="08478178" w14:textId="77777777" w:rsidTr="00732468">
        <w:tc>
          <w:tcPr>
            <w:tcW w:w="4315" w:type="dxa"/>
            <w:vAlign w:val="center"/>
          </w:tcPr>
          <w:p w14:paraId="54267D40" w14:textId="73E8687E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San Francisco International Airport</w:t>
            </w:r>
          </w:p>
        </w:tc>
        <w:tc>
          <w:tcPr>
            <w:tcW w:w="4315" w:type="dxa"/>
            <w:vAlign w:val="center"/>
          </w:tcPr>
          <w:p w14:paraId="639FE600" w14:textId="479056AE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SFO</w:t>
            </w:r>
          </w:p>
        </w:tc>
      </w:tr>
      <w:tr w:rsidR="00732468" w14:paraId="0B0221E3" w14:textId="77777777" w:rsidTr="00732468">
        <w:tc>
          <w:tcPr>
            <w:tcW w:w="4315" w:type="dxa"/>
            <w:vAlign w:val="center"/>
          </w:tcPr>
          <w:p w14:paraId="4E2AA7A7" w14:textId="35FD9958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Frankfurt Airport</w:t>
            </w:r>
          </w:p>
        </w:tc>
        <w:tc>
          <w:tcPr>
            <w:tcW w:w="4315" w:type="dxa"/>
            <w:vAlign w:val="center"/>
          </w:tcPr>
          <w:p w14:paraId="556E7EC5" w14:textId="2C7D3532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FRA</w:t>
            </w:r>
          </w:p>
        </w:tc>
      </w:tr>
      <w:tr w:rsidR="00732468" w14:paraId="074992A1" w14:textId="77777777" w:rsidTr="00732468">
        <w:tc>
          <w:tcPr>
            <w:tcW w:w="4315" w:type="dxa"/>
            <w:vAlign w:val="center"/>
          </w:tcPr>
          <w:p w14:paraId="67AA726A" w14:textId="5CF08A47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George Bush Intercontinental Airport</w:t>
            </w:r>
          </w:p>
        </w:tc>
        <w:tc>
          <w:tcPr>
            <w:tcW w:w="4315" w:type="dxa"/>
            <w:vAlign w:val="center"/>
          </w:tcPr>
          <w:p w14:paraId="10F44D63" w14:textId="573E2B8D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IAH</w:t>
            </w:r>
          </w:p>
        </w:tc>
      </w:tr>
      <w:tr w:rsidR="00732468" w14:paraId="000BBB9C" w14:textId="77777777" w:rsidTr="00732468">
        <w:tc>
          <w:tcPr>
            <w:tcW w:w="4315" w:type="dxa"/>
            <w:vAlign w:val="center"/>
          </w:tcPr>
          <w:p w14:paraId="2C8ADECA" w14:textId="12F5A04F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John F. Kennedy International Airport</w:t>
            </w:r>
          </w:p>
        </w:tc>
        <w:tc>
          <w:tcPr>
            <w:tcW w:w="4315" w:type="dxa"/>
            <w:vAlign w:val="center"/>
          </w:tcPr>
          <w:p w14:paraId="6691BCFA" w14:textId="3B322669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JFK</w:t>
            </w:r>
          </w:p>
        </w:tc>
      </w:tr>
      <w:tr w:rsidR="00732468" w14:paraId="4633C448" w14:textId="77777777" w:rsidTr="00732468">
        <w:tc>
          <w:tcPr>
            <w:tcW w:w="4315" w:type="dxa"/>
            <w:vAlign w:val="center"/>
          </w:tcPr>
          <w:p w14:paraId="5D28FBA7" w14:textId="7413BA5B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Tampa International Airport</w:t>
            </w:r>
          </w:p>
        </w:tc>
        <w:tc>
          <w:tcPr>
            <w:tcW w:w="4315" w:type="dxa"/>
            <w:vAlign w:val="center"/>
          </w:tcPr>
          <w:p w14:paraId="084B276A" w14:textId="142CC142" w:rsidR="00732468" w:rsidRPr="00732468" w:rsidRDefault="00732468" w:rsidP="0073246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732468">
              <w:rPr>
                <w:rFonts w:ascii="Arial" w:hAnsi="Arial" w:cs="Arial"/>
                <w:color w:val="auto"/>
                <w:lang w:val="en-IN"/>
              </w:rPr>
              <w:t>TPA</w:t>
            </w:r>
          </w:p>
        </w:tc>
      </w:tr>
    </w:tbl>
    <w:p w14:paraId="68ECCF92" w14:textId="0B7B7D22" w:rsidR="00732468" w:rsidRDefault="00732468" w:rsidP="0073246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17AF264" w14:textId="7565F66C" w:rsidR="00732468" w:rsidRDefault="00732468" w:rsidP="0073246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007DEB" w:themeColor="background2" w:themeShade="80"/>
          <w:lang w:val="en-IN"/>
        </w:rPr>
      </w:pPr>
      <w:r w:rsidRPr="00732468">
        <w:rPr>
          <w:rFonts w:ascii="Arial" w:hAnsi="Arial" w:cs="Arial"/>
          <w:color w:val="auto"/>
          <w:lang w:val="en-IN"/>
        </w:rPr>
        <w:t xml:space="preserve">Reference: </w:t>
      </w:r>
      <w:hyperlink r:id="rId10" w:history="1">
        <w:r w:rsidRPr="00732468">
          <w:rPr>
            <w:rStyle w:val="Hyperlink"/>
            <w:rFonts w:ascii="Arial" w:hAnsi="Arial" w:cs="Arial"/>
            <w:color w:val="007DEB" w:themeColor="background2" w:themeShade="80"/>
            <w:lang w:val="en-IN"/>
          </w:rPr>
          <w:t>http://www.iata.org/publications/Pages/code-search.aspx</w:t>
        </w:r>
      </w:hyperlink>
    </w:p>
    <w:p w14:paraId="63AB8E69" w14:textId="77777777" w:rsidR="00732468" w:rsidRPr="00732468" w:rsidRDefault="00732468" w:rsidP="0073246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76985014" w14:textId="63B2FB02" w:rsidR="00732468" w:rsidRPr="00F174F1" w:rsidRDefault="00732468" w:rsidP="00F174F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Flight has an arrival time, departure time, duration. Flight has three types of classes: business, economy and first class.</w:t>
      </w:r>
    </w:p>
    <w:p w14:paraId="4C44FA56" w14:textId="2D93AEEF" w:rsidR="00732468" w:rsidRPr="00F174F1" w:rsidRDefault="00732468" w:rsidP="00F174F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Flight can be of two types such</w:t>
      </w:r>
      <w:r w:rsidR="00F174F1" w:rsidRPr="00F174F1">
        <w:rPr>
          <w:rFonts w:ascii="Arial" w:hAnsi="Arial" w:cs="Arial"/>
          <w:color w:val="auto"/>
          <w:lang w:val="en-IN"/>
        </w:rPr>
        <w:t xml:space="preserve"> as</w:t>
      </w:r>
      <w:r w:rsidRPr="00F174F1">
        <w:rPr>
          <w:rFonts w:ascii="Arial" w:hAnsi="Arial" w:cs="Arial"/>
          <w:color w:val="auto"/>
          <w:lang w:val="en-IN"/>
        </w:rPr>
        <w:t xml:space="preserve"> non-stop flight and a connecting flight.</w:t>
      </w:r>
    </w:p>
    <w:p w14:paraId="73BA59A7" w14:textId="3FA9CCEE" w:rsidR="00732468" w:rsidRPr="00F174F1" w:rsidRDefault="00732468" w:rsidP="00F174F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 xml:space="preserve">Connecting flight is a flight which takes </w:t>
      </w:r>
      <w:r w:rsidR="00FA686D">
        <w:rPr>
          <w:rFonts w:ascii="Arial" w:hAnsi="Arial" w:cs="Arial"/>
          <w:color w:val="auto"/>
          <w:lang w:val="en-IN"/>
        </w:rPr>
        <w:t xml:space="preserve">an </w:t>
      </w:r>
      <w:r w:rsidRPr="00FA686D">
        <w:rPr>
          <w:rFonts w:ascii="Arial" w:hAnsi="Arial" w:cs="Arial"/>
          <w:noProof/>
          <w:color w:val="auto"/>
          <w:lang w:val="en-IN"/>
        </w:rPr>
        <w:t>intermediate</w:t>
      </w:r>
      <w:r w:rsidRPr="00F174F1">
        <w:rPr>
          <w:rFonts w:ascii="Arial" w:hAnsi="Arial" w:cs="Arial"/>
          <w:color w:val="auto"/>
          <w:lang w:val="en-IN"/>
        </w:rPr>
        <w:t xml:space="preserve"> stop and changes a flight possibly</w:t>
      </w:r>
      <w:r w:rsidR="00F174F1">
        <w:rPr>
          <w:rFonts w:ascii="Arial" w:hAnsi="Arial" w:cs="Arial"/>
          <w:color w:val="auto"/>
          <w:lang w:val="en-IN"/>
        </w:rPr>
        <w:t xml:space="preserve"> </w:t>
      </w:r>
      <w:r w:rsidRPr="00F174F1">
        <w:rPr>
          <w:rFonts w:ascii="Arial" w:hAnsi="Arial" w:cs="Arial"/>
          <w:color w:val="auto"/>
          <w:lang w:val="en-IN"/>
        </w:rPr>
        <w:t>change of an airline. But we are assuming that connecting flight does not change a flight</w:t>
      </w:r>
      <w:r w:rsidR="00F174F1">
        <w:rPr>
          <w:rFonts w:ascii="Arial" w:hAnsi="Arial" w:cs="Arial"/>
          <w:color w:val="auto"/>
          <w:lang w:val="en-IN"/>
        </w:rPr>
        <w:t xml:space="preserve"> </w:t>
      </w:r>
      <w:r w:rsidRPr="00F174F1">
        <w:rPr>
          <w:rFonts w:ascii="Arial" w:hAnsi="Arial" w:cs="Arial"/>
          <w:color w:val="auto"/>
          <w:lang w:val="en-IN"/>
        </w:rPr>
        <w:t>that is at each stop, after layover time gets over, passengers aboard the same flight</w:t>
      </w:r>
      <w:r w:rsidR="00F174F1">
        <w:rPr>
          <w:rFonts w:ascii="Arial" w:hAnsi="Arial" w:cs="Arial"/>
          <w:color w:val="auto"/>
          <w:lang w:val="en-IN"/>
        </w:rPr>
        <w:t>.</w:t>
      </w:r>
    </w:p>
    <w:p w14:paraId="4F0E49D0" w14:textId="10BCBAFA" w:rsidR="00732468" w:rsidRPr="00F174F1" w:rsidRDefault="00732468" w:rsidP="00F174F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Flight serves passengers. Flight carries passengers from source to destination.</w:t>
      </w:r>
    </w:p>
    <w:p w14:paraId="72328B00" w14:textId="31B6971F" w:rsidR="00732468" w:rsidRPr="00F174F1" w:rsidRDefault="00732468" w:rsidP="00F174F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 xml:space="preserve">A passenger </w:t>
      </w:r>
      <w:r w:rsidRPr="00FA686D">
        <w:rPr>
          <w:rFonts w:ascii="Arial" w:hAnsi="Arial" w:cs="Arial"/>
          <w:noProof/>
          <w:color w:val="auto"/>
          <w:lang w:val="en-IN"/>
        </w:rPr>
        <w:t>is uniquely identified</w:t>
      </w:r>
      <w:r w:rsidRPr="00F174F1">
        <w:rPr>
          <w:rFonts w:ascii="Arial" w:hAnsi="Arial" w:cs="Arial"/>
          <w:color w:val="auto"/>
          <w:lang w:val="en-IN"/>
        </w:rPr>
        <w:t xml:space="preserve"> by a passenger id and a passport number.</w:t>
      </w:r>
    </w:p>
    <w:p w14:paraId="180B620F" w14:textId="07EF6B31" w:rsidR="00732468" w:rsidRPr="00F174F1" w:rsidRDefault="00732468" w:rsidP="00F174F1">
      <w:pPr>
        <w:pStyle w:val="ListParagraph"/>
        <w:numPr>
          <w:ilvl w:val="1"/>
          <w:numId w:val="20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Every passenger has details such as name, address, age, sex, phone.</w:t>
      </w:r>
    </w:p>
    <w:p w14:paraId="6B3A4C85" w14:textId="3B4C4ADD" w:rsidR="00732468" w:rsidRPr="00F174F1" w:rsidRDefault="00732468" w:rsidP="00F174F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For a passenger to travel by a flight, he needs a ticket. A ticket or air ticket is used to confirm that an individual has reserved a seat on a flight. With the ticket, a passenger is allowed to board the flight.</w:t>
      </w:r>
    </w:p>
    <w:p w14:paraId="44A0EC47" w14:textId="68937DD1" w:rsidR="00732468" w:rsidRPr="00F174F1" w:rsidRDefault="00732468" w:rsidP="00F174F1">
      <w:pPr>
        <w:pStyle w:val="ListParagraph"/>
        <w:numPr>
          <w:ilvl w:val="1"/>
          <w:numId w:val="20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An air ticket has information such as the passenger's name, the issuing airline, ticket</w:t>
      </w:r>
      <w:r w:rsidR="00F174F1">
        <w:rPr>
          <w:rFonts w:ascii="Arial" w:hAnsi="Arial" w:cs="Arial"/>
          <w:color w:val="auto"/>
          <w:lang w:val="en-IN"/>
        </w:rPr>
        <w:t xml:space="preserve"> </w:t>
      </w:r>
      <w:r w:rsidRPr="00F174F1">
        <w:rPr>
          <w:rFonts w:ascii="Arial" w:hAnsi="Arial" w:cs="Arial"/>
          <w:color w:val="auto"/>
          <w:lang w:val="en-IN"/>
        </w:rPr>
        <w:t>number, source, destination, journey date, seat no, class, fare.</w:t>
      </w:r>
    </w:p>
    <w:p w14:paraId="1B7C3581" w14:textId="5CE1C7CA" w:rsidR="00732468" w:rsidRDefault="00732468" w:rsidP="00F174F1">
      <w:pPr>
        <w:pStyle w:val="ListParagraph"/>
        <w:numPr>
          <w:ilvl w:val="1"/>
          <w:numId w:val="20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A686D">
        <w:rPr>
          <w:rFonts w:ascii="Arial" w:hAnsi="Arial" w:cs="Arial"/>
          <w:noProof/>
          <w:color w:val="auto"/>
          <w:lang w:val="en-IN"/>
        </w:rPr>
        <w:t>T</w:t>
      </w:r>
      <w:r w:rsidR="00FA686D">
        <w:rPr>
          <w:rFonts w:ascii="Arial" w:hAnsi="Arial" w:cs="Arial"/>
          <w:noProof/>
          <w:color w:val="auto"/>
          <w:lang w:val="en-IN"/>
        </w:rPr>
        <w:t>he t</w:t>
      </w:r>
      <w:r w:rsidRPr="00FA686D">
        <w:rPr>
          <w:rFonts w:ascii="Arial" w:hAnsi="Arial" w:cs="Arial"/>
          <w:noProof/>
          <w:color w:val="auto"/>
          <w:lang w:val="en-IN"/>
        </w:rPr>
        <w:t>icket</w:t>
      </w:r>
      <w:r w:rsidRPr="00F174F1">
        <w:rPr>
          <w:rFonts w:ascii="Arial" w:hAnsi="Arial" w:cs="Arial"/>
          <w:color w:val="auto"/>
          <w:lang w:val="en-IN"/>
        </w:rPr>
        <w:t xml:space="preserve"> number is the combination of airline's 3-digit code, 4-digit form number, 6-digit</w:t>
      </w:r>
      <w:r w:rsidR="00F174F1">
        <w:rPr>
          <w:rFonts w:ascii="Arial" w:hAnsi="Arial" w:cs="Arial"/>
          <w:color w:val="auto"/>
          <w:lang w:val="en-IN"/>
        </w:rPr>
        <w:t xml:space="preserve"> </w:t>
      </w:r>
      <w:r w:rsidRPr="00F174F1">
        <w:rPr>
          <w:rFonts w:ascii="Arial" w:hAnsi="Arial" w:cs="Arial"/>
          <w:color w:val="auto"/>
          <w:lang w:val="en-IN"/>
        </w:rPr>
        <w:t>serial number.</w:t>
      </w:r>
    </w:p>
    <w:p w14:paraId="6BEF6BB1" w14:textId="3A85116E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1DFA8161" w14:textId="331C83A9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noProof/>
          <w:color w:val="auto"/>
          <w:lang w:val="en-IN"/>
        </w:rPr>
        <w:lastRenderedPageBreak/>
        <w:drawing>
          <wp:inline distT="0" distB="0" distL="0" distR="0" wp14:anchorId="5EA9970C" wp14:editId="24CBA242">
            <wp:extent cx="5485828" cy="162877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60" cy="162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C162" w14:textId="5BEBAFA9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39391B2A" w14:textId="5A6B72E4" w:rsidR="00F174F1" w:rsidRPr="00F174F1" w:rsidRDefault="00F174F1" w:rsidP="00F174F1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 xml:space="preserve">Hence, depending on </w:t>
      </w:r>
      <w:r w:rsidR="00FA686D">
        <w:rPr>
          <w:rFonts w:ascii="Arial" w:hAnsi="Arial" w:cs="Arial"/>
          <w:color w:val="auto"/>
          <w:lang w:val="en-IN"/>
        </w:rPr>
        <w:t xml:space="preserve">the </w:t>
      </w:r>
      <w:r w:rsidRPr="00FA686D">
        <w:rPr>
          <w:rFonts w:ascii="Arial" w:hAnsi="Arial" w:cs="Arial"/>
          <w:noProof/>
          <w:color w:val="auto"/>
          <w:lang w:val="en-IN"/>
        </w:rPr>
        <w:t>airline</w:t>
      </w:r>
      <w:r w:rsidRPr="00F174F1">
        <w:rPr>
          <w:rFonts w:ascii="Arial" w:hAnsi="Arial" w:cs="Arial"/>
          <w:color w:val="auto"/>
          <w:lang w:val="en-IN"/>
        </w:rPr>
        <w:t>, source, destination, journey date and most importantly class, which a passenger chooses fare or price of an air ticket is determined.</w:t>
      </w:r>
    </w:p>
    <w:p w14:paraId="0D298E95" w14:textId="0928E994" w:rsidR="00F174F1" w:rsidRPr="00F174F1" w:rsidRDefault="00F174F1" w:rsidP="00F174F1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 xml:space="preserve">A passenger can book one or multiple tickets. The day on which </w:t>
      </w:r>
      <w:r w:rsidR="00FA686D">
        <w:rPr>
          <w:rFonts w:ascii="Arial" w:hAnsi="Arial" w:cs="Arial"/>
          <w:color w:val="auto"/>
          <w:lang w:val="en-IN"/>
        </w:rPr>
        <w:t>the passenger</w:t>
      </w:r>
      <w:r w:rsidRPr="00F174F1">
        <w:rPr>
          <w:rFonts w:ascii="Arial" w:hAnsi="Arial" w:cs="Arial"/>
          <w:color w:val="auto"/>
          <w:lang w:val="en-IN"/>
        </w:rPr>
        <w:t xml:space="preserve"> books an air ticket is a booking date. Similarly, a passenger can cancel one or multiple tickets. The day on which he cancels an air ticket is cancellation date</w:t>
      </w:r>
      <w:r w:rsidR="00FA686D">
        <w:rPr>
          <w:rFonts w:ascii="Arial" w:hAnsi="Arial" w:cs="Arial"/>
          <w:color w:val="auto"/>
          <w:lang w:val="en-IN"/>
        </w:rPr>
        <w:t>,</w:t>
      </w:r>
      <w:r w:rsidRPr="00F174F1">
        <w:rPr>
          <w:rFonts w:ascii="Arial" w:hAnsi="Arial" w:cs="Arial"/>
          <w:color w:val="auto"/>
          <w:lang w:val="en-IN"/>
        </w:rPr>
        <w:t xml:space="preserve"> </w:t>
      </w:r>
      <w:r w:rsidRPr="00FA686D">
        <w:rPr>
          <w:rFonts w:ascii="Arial" w:hAnsi="Arial" w:cs="Arial"/>
          <w:noProof/>
          <w:color w:val="auto"/>
          <w:lang w:val="en-IN"/>
        </w:rPr>
        <w:t>and</w:t>
      </w:r>
      <w:r w:rsidRPr="00F174F1">
        <w:rPr>
          <w:rFonts w:ascii="Arial" w:hAnsi="Arial" w:cs="Arial"/>
          <w:color w:val="auto"/>
          <w:lang w:val="en-IN"/>
        </w:rPr>
        <w:t xml:space="preserve"> there will be a surcharge that a passenger has to pay after cancelling a ticket.</w:t>
      </w:r>
    </w:p>
    <w:p w14:paraId="0E4F91EB" w14:textId="3C5A5175" w:rsidR="00F174F1" w:rsidRPr="00F174F1" w:rsidRDefault="00F174F1" w:rsidP="00F174F1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Every airport has employees working for it.</w:t>
      </w:r>
    </w:p>
    <w:p w14:paraId="446F33A1" w14:textId="170BB1A2" w:rsidR="00F174F1" w:rsidRPr="00F174F1" w:rsidRDefault="00F174F1" w:rsidP="00F174F1">
      <w:pPr>
        <w:pStyle w:val="ListParagraph"/>
        <w:numPr>
          <w:ilvl w:val="1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A686D">
        <w:rPr>
          <w:rFonts w:ascii="Arial" w:hAnsi="Arial" w:cs="Arial"/>
          <w:noProof/>
          <w:color w:val="auto"/>
          <w:lang w:val="en-IN"/>
        </w:rPr>
        <w:t>Every employee is identified by SSN</w:t>
      </w:r>
      <w:r w:rsidRPr="00F174F1">
        <w:rPr>
          <w:rFonts w:ascii="Arial" w:hAnsi="Arial" w:cs="Arial"/>
          <w:color w:val="auto"/>
          <w:lang w:val="en-IN"/>
        </w:rPr>
        <w:t>. Every employee has an information such name,</w:t>
      </w:r>
      <w:r>
        <w:rPr>
          <w:rFonts w:ascii="Arial" w:hAnsi="Arial" w:cs="Arial"/>
          <w:color w:val="auto"/>
          <w:lang w:val="en-IN"/>
        </w:rPr>
        <w:t xml:space="preserve"> </w:t>
      </w:r>
      <w:r w:rsidRPr="00F174F1">
        <w:rPr>
          <w:rFonts w:ascii="Arial" w:hAnsi="Arial" w:cs="Arial"/>
          <w:color w:val="auto"/>
          <w:lang w:val="en-IN"/>
        </w:rPr>
        <w:t>address, phone, age, sex, salary.</w:t>
      </w:r>
    </w:p>
    <w:p w14:paraId="569A19AD" w14:textId="44A19592" w:rsidR="00F174F1" w:rsidRPr="00F174F1" w:rsidRDefault="00FA686D" w:rsidP="00F174F1">
      <w:pPr>
        <w:pStyle w:val="ListParagraph"/>
        <w:numPr>
          <w:ilvl w:val="1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A686D">
        <w:rPr>
          <w:rFonts w:ascii="Arial" w:hAnsi="Arial" w:cs="Arial"/>
          <w:noProof/>
          <w:color w:val="auto"/>
          <w:lang w:val="en-IN"/>
        </w:rPr>
        <w:t>Th</w:t>
      </w:r>
      <w:r>
        <w:rPr>
          <w:rFonts w:ascii="Arial" w:hAnsi="Arial" w:cs="Arial"/>
          <w:noProof/>
          <w:color w:val="auto"/>
          <w:lang w:val="en-IN"/>
        </w:rPr>
        <w:t xml:space="preserve">e </w:t>
      </w:r>
      <w:r w:rsidR="00F174F1" w:rsidRPr="00FA686D">
        <w:rPr>
          <w:rFonts w:ascii="Arial" w:hAnsi="Arial" w:cs="Arial"/>
          <w:noProof/>
          <w:color w:val="auto"/>
          <w:lang w:val="en-IN"/>
        </w:rPr>
        <w:t>Employees</w:t>
      </w:r>
      <w:r w:rsidR="00F174F1" w:rsidRPr="00F174F1">
        <w:rPr>
          <w:rFonts w:ascii="Arial" w:hAnsi="Arial" w:cs="Arial"/>
          <w:color w:val="auto"/>
          <w:lang w:val="en-IN"/>
        </w:rPr>
        <w:t xml:space="preserve"> in the role of administrative support, engineer, traffic controller and airport</w:t>
      </w:r>
      <w:r w:rsidR="00F174F1">
        <w:rPr>
          <w:rFonts w:ascii="Arial" w:hAnsi="Arial" w:cs="Arial"/>
          <w:color w:val="auto"/>
          <w:lang w:val="en-IN"/>
        </w:rPr>
        <w:t xml:space="preserve"> </w:t>
      </w:r>
      <w:r w:rsidR="00F174F1" w:rsidRPr="00F174F1">
        <w:rPr>
          <w:rFonts w:ascii="Arial" w:hAnsi="Arial" w:cs="Arial"/>
          <w:color w:val="auto"/>
          <w:lang w:val="en-IN"/>
        </w:rPr>
        <w:t>authority work at the airport.</w:t>
      </w:r>
    </w:p>
    <w:p w14:paraId="6953FA28" w14:textId="146E4E08" w:rsidR="00F174F1" w:rsidRPr="00F174F1" w:rsidRDefault="00F174F1" w:rsidP="00F174F1">
      <w:pPr>
        <w:pStyle w:val="ListParagraph"/>
        <w:numPr>
          <w:ilvl w:val="1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Every airline needs administrative support staff to keep the office running smoothly. The</w:t>
      </w:r>
      <w:r>
        <w:rPr>
          <w:rFonts w:ascii="Arial" w:hAnsi="Arial" w:cs="Arial"/>
          <w:color w:val="auto"/>
          <w:lang w:val="en-IN"/>
        </w:rPr>
        <w:t xml:space="preserve"> </w:t>
      </w:r>
      <w:r w:rsidRPr="00F174F1">
        <w:rPr>
          <w:rFonts w:ascii="Arial" w:hAnsi="Arial" w:cs="Arial"/>
          <w:color w:val="auto"/>
          <w:lang w:val="en-IN"/>
        </w:rPr>
        <w:t>different positions include secretaries, data entry workers, receptionists,</w:t>
      </w:r>
      <w:r>
        <w:rPr>
          <w:rFonts w:ascii="Arial" w:hAnsi="Arial" w:cs="Arial"/>
          <w:color w:val="auto"/>
          <w:lang w:val="en-IN"/>
        </w:rPr>
        <w:t xml:space="preserve"> </w:t>
      </w:r>
      <w:r w:rsidRPr="00F174F1">
        <w:rPr>
          <w:rFonts w:ascii="Arial" w:hAnsi="Arial" w:cs="Arial"/>
          <w:color w:val="auto"/>
          <w:lang w:val="en-IN"/>
        </w:rPr>
        <w:t>communications and PR specialists and human resources department.</w:t>
      </w:r>
    </w:p>
    <w:p w14:paraId="76B86258" w14:textId="7DD4DC36" w:rsidR="00F174F1" w:rsidRPr="00F174F1" w:rsidRDefault="00F174F1" w:rsidP="00F174F1">
      <w:pPr>
        <w:pStyle w:val="ListParagraph"/>
        <w:numPr>
          <w:ilvl w:val="1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There are different types of engineers who work specifically with information</w:t>
      </w:r>
      <w:r>
        <w:rPr>
          <w:rFonts w:ascii="Arial" w:hAnsi="Arial" w:cs="Arial"/>
          <w:color w:val="auto"/>
          <w:lang w:val="en-IN"/>
        </w:rPr>
        <w:t xml:space="preserve"> </w:t>
      </w:r>
      <w:r w:rsidRPr="00F174F1">
        <w:rPr>
          <w:rFonts w:ascii="Arial" w:hAnsi="Arial" w:cs="Arial"/>
          <w:color w:val="auto"/>
          <w:lang w:val="en-IN"/>
        </w:rPr>
        <w:t>technologies, electronics, flight structure, environmental regulations, etc.</w:t>
      </w:r>
    </w:p>
    <w:p w14:paraId="1AA1B6C4" w14:textId="12A13ABA" w:rsidR="00F174F1" w:rsidRPr="00F174F1" w:rsidRDefault="00F174F1" w:rsidP="00F174F1">
      <w:pPr>
        <w:pStyle w:val="ListParagraph"/>
        <w:numPr>
          <w:ilvl w:val="1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Traffic Monitor works in different shifts such as day or night.</w:t>
      </w:r>
    </w:p>
    <w:p w14:paraId="52B5A3BD" w14:textId="5E6DEA4C" w:rsidR="00F174F1" w:rsidRPr="00F174F1" w:rsidRDefault="00F174F1" w:rsidP="00F174F1">
      <w:pPr>
        <w:pStyle w:val="ListParagraph"/>
        <w:numPr>
          <w:ilvl w:val="1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There are different positions that airport authorities might work at such as manager,</w:t>
      </w:r>
      <w:r>
        <w:rPr>
          <w:rFonts w:ascii="Arial" w:hAnsi="Arial" w:cs="Arial"/>
          <w:color w:val="auto"/>
          <w:lang w:val="en-IN"/>
        </w:rPr>
        <w:t xml:space="preserve"> </w:t>
      </w:r>
      <w:r w:rsidRPr="00F174F1">
        <w:rPr>
          <w:rFonts w:ascii="Arial" w:hAnsi="Arial" w:cs="Arial"/>
          <w:color w:val="auto"/>
          <w:lang w:val="en-IN"/>
        </w:rPr>
        <w:t>attendee, assistant, pilot, etc.</w:t>
      </w:r>
    </w:p>
    <w:p w14:paraId="3D882C0D" w14:textId="496697C5" w:rsidR="00F174F1" w:rsidRPr="00F174F1" w:rsidRDefault="00F174F1" w:rsidP="00F174F1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Employees working in the role of administrative support may help passengers with various tasks such as booking a flight ticket, solving passenger's questions, etc.</w:t>
      </w:r>
    </w:p>
    <w:p w14:paraId="67480033" w14:textId="77777777" w:rsidR="00F96A0F" w:rsidRDefault="00F96A0F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sz w:val="24"/>
          <w:lang w:val="en-IN"/>
        </w:rPr>
      </w:pPr>
    </w:p>
    <w:p w14:paraId="3F1B878A" w14:textId="77777777" w:rsidR="00F96A0F" w:rsidRDefault="00F96A0F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sz w:val="24"/>
          <w:lang w:val="en-IN"/>
        </w:rPr>
      </w:pPr>
    </w:p>
    <w:p w14:paraId="2C0EBEF9" w14:textId="503C948B" w:rsidR="00F174F1" w:rsidRP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lang w:val="en-IN"/>
        </w:rPr>
      </w:pPr>
      <w:r w:rsidRPr="00F174F1">
        <w:rPr>
          <w:rFonts w:ascii="Arial" w:hAnsi="Arial" w:cs="Arial"/>
          <w:b/>
          <w:color w:val="auto"/>
          <w:sz w:val="24"/>
          <w:lang w:val="en-IN"/>
        </w:rPr>
        <w:t>Assumptions:</w:t>
      </w:r>
    </w:p>
    <w:p w14:paraId="62E7BD1C" w14:textId="62CFE7AB" w:rsidR="00F174F1" w:rsidRPr="00F174F1" w:rsidRDefault="00F174F1" w:rsidP="00F174F1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>The system is designed only for international flights.</w:t>
      </w:r>
    </w:p>
    <w:p w14:paraId="3EB02A25" w14:textId="31AA1CA9" w:rsidR="00F174F1" w:rsidRPr="00F174F1" w:rsidRDefault="00F174F1" w:rsidP="00F174F1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 xml:space="preserve">For Connecting flights, flight and airline remains </w:t>
      </w:r>
      <w:r w:rsidR="00FA686D">
        <w:rPr>
          <w:rFonts w:ascii="Arial" w:hAnsi="Arial" w:cs="Arial"/>
          <w:color w:val="auto"/>
          <w:lang w:val="en-IN"/>
        </w:rPr>
        <w:t xml:space="preserve">the </w:t>
      </w:r>
      <w:r w:rsidRPr="00FA686D">
        <w:rPr>
          <w:rFonts w:ascii="Arial" w:hAnsi="Arial" w:cs="Arial"/>
          <w:noProof/>
          <w:color w:val="auto"/>
          <w:lang w:val="en-IN"/>
        </w:rPr>
        <w:t>same</w:t>
      </w:r>
      <w:r w:rsidRPr="00F174F1">
        <w:rPr>
          <w:rFonts w:ascii="Arial" w:hAnsi="Arial" w:cs="Arial"/>
          <w:color w:val="auto"/>
          <w:lang w:val="en-IN"/>
        </w:rPr>
        <w:t xml:space="preserve"> at layover stops</w:t>
      </w:r>
    </w:p>
    <w:p w14:paraId="7BBEC21A" w14:textId="18A52997" w:rsidR="00F174F1" w:rsidRDefault="00F174F1" w:rsidP="00F174F1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F174F1">
        <w:rPr>
          <w:rFonts w:ascii="Arial" w:hAnsi="Arial" w:cs="Arial"/>
          <w:color w:val="auto"/>
          <w:lang w:val="en-IN"/>
        </w:rPr>
        <w:t xml:space="preserve">There are different types of jobs available at the airport. For </w:t>
      </w:r>
      <w:r w:rsidRPr="00FA686D">
        <w:rPr>
          <w:rFonts w:ascii="Arial" w:hAnsi="Arial" w:cs="Arial"/>
          <w:noProof/>
          <w:color w:val="auto"/>
          <w:lang w:val="en-IN"/>
        </w:rPr>
        <w:t>simplicity</w:t>
      </w:r>
      <w:r w:rsidR="00FA686D">
        <w:rPr>
          <w:rFonts w:ascii="Arial" w:hAnsi="Arial" w:cs="Arial"/>
          <w:noProof/>
          <w:color w:val="auto"/>
          <w:lang w:val="en-IN"/>
        </w:rPr>
        <w:t>,</w:t>
      </w:r>
      <w:r w:rsidRPr="00F174F1">
        <w:rPr>
          <w:rFonts w:ascii="Arial" w:hAnsi="Arial" w:cs="Arial"/>
          <w:color w:val="auto"/>
          <w:lang w:val="en-IN"/>
        </w:rPr>
        <w:t xml:space="preserve"> our system considers a few jobs only.</w:t>
      </w:r>
    </w:p>
    <w:p w14:paraId="4B53043F" w14:textId="6808FDD1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3BFE397B" w14:textId="22EFF582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AAA3D30" w14:textId="1FFA46C9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F7A5985" w14:textId="73C92E9C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80E1B13" w14:textId="203159E2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051EC80" w14:textId="01EAA33A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1848871" w14:textId="74731C82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7F19A6AD" w14:textId="161C3A01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3E9F547" w14:textId="5173987B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AAD91E8" w14:textId="4FC34859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11BB5AB9" w14:textId="5B941D42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C3353B4" w14:textId="381EFB5B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179D992B" w14:textId="1409C890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65FE9CB" w14:textId="3898F467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EE4DD39" w14:textId="0D07AA54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7A1E0B17" w14:textId="6D9C627F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37B86C4" w14:textId="54EDE4F1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574E64A" w14:textId="30B37E93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710B9123" w14:textId="4A4C506A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CB5D09E" w14:textId="16111CA3" w:rsidR="0056589E" w:rsidRDefault="0056589E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9844799" w14:textId="52BB7CC4" w:rsidR="0056589E" w:rsidRDefault="0056589E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7DAE5047" w14:textId="234AB545" w:rsidR="0056589E" w:rsidRDefault="0056589E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418ED1D" w14:textId="4B4D2B3B" w:rsidR="0056589E" w:rsidRDefault="0056589E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A804B06" w14:textId="56CB2827" w:rsidR="0056589E" w:rsidRDefault="0056589E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AD04D7D" w14:textId="77777777" w:rsidR="0056589E" w:rsidRDefault="0056589E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1C919CE3" w14:textId="193C63DE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3CD0065A" w14:textId="1E2B9A51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9CBDF75" w14:textId="6D4850A9" w:rsidR="00F96A0F" w:rsidRDefault="00F96A0F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A4B5657" w14:textId="77777777" w:rsidR="00F96A0F" w:rsidRDefault="00F96A0F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AC6271B" w14:textId="0ED70616" w:rsidR="00F174F1" w:rsidRDefault="00F174F1" w:rsidP="00F174F1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DE0F008" w14:textId="21BAAC96" w:rsidR="00F174F1" w:rsidRPr="00F174F1" w:rsidRDefault="00F174F1" w:rsidP="00F174F1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360" w:lineRule="auto"/>
        <w:rPr>
          <w:rFonts w:ascii="Calibri-Light" w:hAnsi="Calibri-Light" w:cs="Arial"/>
          <w:color w:val="auto"/>
          <w:lang w:val="en-IN"/>
        </w:rPr>
      </w:pPr>
      <w:r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ENTITIES</w:t>
      </w:r>
    </w:p>
    <w:p w14:paraId="1E6C0BD3" w14:textId="4546E720" w:rsidR="00550A09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C6470D2" w14:textId="2449031B" w:rsidR="00550A09" w:rsidRPr="00411426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lang w:val="en-IN"/>
        </w:rPr>
      </w:pPr>
      <w:r w:rsidRPr="00411426">
        <w:rPr>
          <w:rFonts w:ascii="Arial" w:hAnsi="Arial" w:cs="Arial"/>
          <w:b/>
          <w:color w:val="auto"/>
          <w:lang w:val="en-IN"/>
        </w:rPr>
        <w:t>AIRPORT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5"/>
        <w:gridCol w:w="2057"/>
        <w:gridCol w:w="2089"/>
        <w:gridCol w:w="2065"/>
      </w:tblGrid>
      <w:tr w:rsidR="00550A09" w14:paraId="47E41349" w14:textId="77777777" w:rsidTr="00550A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57" w:type="dxa"/>
            <w:vAlign w:val="center"/>
          </w:tcPr>
          <w:p w14:paraId="681001A6" w14:textId="08E97CC8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AP_NAME</w:t>
            </w:r>
          </w:p>
        </w:tc>
        <w:tc>
          <w:tcPr>
            <w:tcW w:w="2157" w:type="dxa"/>
          </w:tcPr>
          <w:p w14:paraId="491C1B90" w14:textId="76D6202E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STATE</w:t>
            </w:r>
          </w:p>
        </w:tc>
        <w:tc>
          <w:tcPr>
            <w:tcW w:w="2158" w:type="dxa"/>
          </w:tcPr>
          <w:p w14:paraId="565A507B" w14:textId="68B56EA7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COUNTRY</w:t>
            </w:r>
          </w:p>
        </w:tc>
        <w:tc>
          <w:tcPr>
            <w:tcW w:w="2158" w:type="dxa"/>
          </w:tcPr>
          <w:p w14:paraId="61CE7179" w14:textId="382CE9F2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CNAME</w:t>
            </w:r>
          </w:p>
        </w:tc>
      </w:tr>
    </w:tbl>
    <w:p w14:paraId="69B6B56F" w14:textId="215B5EBC" w:rsidR="00550A09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94E0BFE" w14:textId="4590CE89" w:rsidR="00550A09" w:rsidRPr="00411426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lang w:val="en-IN"/>
        </w:rPr>
      </w:pPr>
      <w:r w:rsidRPr="00411426">
        <w:rPr>
          <w:rFonts w:ascii="Arial" w:hAnsi="Arial" w:cs="Arial"/>
          <w:b/>
          <w:color w:val="auto"/>
          <w:lang w:val="en-IN"/>
        </w:rPr>
        <w:t>AIRLINE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4"/>
        <w:gridCol w:w="1995"/>
        <w:gridCol w:w="2429"/>
        <w:gridCol w:w="1868"/>
      </w:tblGrid>
      <w:tr w:rsidR="00550A09" w:rsidRPr="00550A09" w14:paraId="2C31FC9A" w14:textId="77777777" w:rsidTr="00D32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57" w:type="dxa"/>
            <w:vAlign w:val="center"/>
          </w:tcPr>
          <w:p w14:paraId="72E98F3B" w14:textId="14D1187E" w:rsidR="00550A09" w:rsidRPr="00550A09" w:rsidRDefault="00550A09" w:rsidP="00D3262C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FA686D">
              <w:rPr>
                <w:rFonts w:ascii="Arial" w:hAnsi="Arial" w:cs="Arial"/>
                <w:noProof/>
                <w:color w:val="auto"/>
                <w:lang w:val="en-IN"/>
              </w:rPr>
              <w:t>AIRLINEID</w:t>
            </w:r>
          </w:p>
        </w:tc>
        <w:tc>
          <w:tcPr>
            <w:tcW w:w="2157" w:type="dxa"/>
          </w:tcPr>
          <w:p w14:paraId="0528C03A" w14:textId="3B326934" w:rsidR="00550A09" w:rsidRPr="00550A09" w:rsidRDefault="00550A09" w:rsidP="00D3262C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>
              <w:rPr>
                <w:rFonts w:ascii="Arial" w:hAnsi="Arial" w:cs="Arial"/>
                <w:color w:val="auto"/>
                <w:lang w:val="en-IN"/>
              </w:rPr>
              <w:t>AL_NAME</w:t>
            </w:r>
          </w:p>
        </w:tc>
        <w:tc>
          <w:tcPr>
            <w:tcW w:w="2158" w:type="dxa"/>
          </w:tcPr>
          <w:p w14:paraId="076312DE" w14:textId="3FB87352" w:rsidR="00550A09" w:rsidRPr="00550A09" w:rsidRDefault="00550A09" w:rsidP="00D3262C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>
              <w:rPr>
                <w:rFonts w:ascii="Arial" w:hAnsi="Arial" w:cs="Arial"/>
                <w:color w:val="auto"/>
                <w:lang w:val="en-IN"/>
              </w:rPr>
              <w:t>THREE_DIGIT_CODE</w:t>
            </w:r>
          </w:p>
        </w:tc>
        <w:tc>
          <w:tcPr>
            <w:tcW w:w="2158" w:type="dxa"/>
          </w:tcPr>
          <w:p w14:paraId="7ED77F0C" w14:textId="67EA5B4C" w:rsidR="00550A09" w:rsidRPr="00550A09" w:rsidRDefault="00550A09" w:rsidP="00D3262C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>
              <w:rPr>
                <w:rFonts w:ascii="Arial" w:hAnsi="Arial" w:cs="Arial"/>
                <w:color w:val="auto"/>
                <w:lang w:val="en-IN"/>
              </w:rPr>
              <w:t>PH</w:t>
            </w:r>
          </w:p>
        </w:tc>
      </w:tr>
    </w:tbl>
    <w:p w14:paraId="205F2813" w14:textId="77777777" w:rsidR="00550A09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F5044B8" w14:textId="256D110D" w:rsidR="00550A09" w:rsidRPr="00411426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lang w:val="en-IN"/>
        </w:rPr>
      </w:pPr>
      <w:r w:rsidRPr="00411426">
        <w:rPr>
          <w:rFonts w:ascii="Arial" w:hAnsi="Arial" w:cs="Arial"/>
          <w:b/>
          <w:color w:val="auto"/>
          <w:lang w:val="en-IN"/>
        </w:rPr>
        <w:t>AIRCRAFT</w:t>
      </w:r>
    </w:p>
    <w:tbl>
      <w:tblPr>
        <w:tblStyle w:val="TableGrid"/>
        <w:tblW w:w="8795" w:type="dxa"/>
        <w:jc w:val="center"/>
        <w:tblLook w:val="04A0" w:firstRow="1" w:lastRow="0" w:firstColumn="1" w:lastColumn="0" w:noHBand="0" w:noVBand="1"/>
      </w:tblPr>
      <w:tblGrid>
        <w:gridCol w:w="2074"/>
        <w:gridCol w:w="1891"/>
        <w:gridCol w:w="1904"/>
        <w:gridCol w:w="1842"/>
        <w:gridCol w:w="1084"/>
      </w:tblGrid>
      <w:tr w:rsidR="00550A09" w:rsidRPr="00550A09" w14:paraId="0871A0E0" w14:textId="77777777" w:rsidTr="00550A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2074" w:type="dxa"/>
            <w:vAlign w:val="center"/>
          </w:tcPr>
          <w:p w14:paraId="7404DD6A" w14:textId="7E9A82A4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AIRCRAFT_CODE</w:t>
            </w:r>
          </w:p>
        </w:tc>
        <w:tc>
          <w:tcPr>
            <w:tcW w:w="1891" w:type="dxa"/>
            <w:vAlign w:val="center"/>
          </w:tcPr>
          <w:p w14:paraId="79AF0EC9" w14:textId="0EF1D462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ARRIVAL</w:t>
            </w:r>
          </w:p>
        </w:tc>
        <w:tc>
          <w:tcPr>
            <w:tcW w:w="1904" w:type="dxa"/>
            <w:vAlign w:val="center"/>
          </w:tcPr>
          <w:p w14:paraId="4BD728C9" w14:textId="7E3CED38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DEPARTURE</w:t>
            </w:r>
          </w:p>
        </w:tc>
        <w:tc>
          <w:tcPr>
            <w:tcW w:w="1842" w:type="dxa"/>
            <w:vAlign w:val="center"/>
          </w:tcPr>
          <w:p w14:paraId="184472ED" w14:textId="6B19A9D7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MODEL</w:t>
            </w:r>
          </w:p>
        </w:tc>
        <w:tc>
          <w:tcPr>
            <w:tcW w:w="1084" w:type="dxa"/>
            <w:vAlign w:val="center"/>
          </w:tcPr>
          <w:p w14:paraId="14F9A1A7" w14:textId="670C48B2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STATUS</w:t>
            </w:r>
          </w:p>
        </w:tc>
      </w:tr>
      <w:tr w:rsidR="00550A09" w:rsidRPr="00550A09" w14:paraId="513C7323" w14:textId="77777777" w:rsidTr="00550A09">
        <w:trPr>
          <w:gridAfter w:val="1"/>
          <w:wAfter w:w="1084" w:type="dxa"/>
          <w:jc w:val="center"/>
        </w:trPr>
        <w:tc>
          <w:tcPr>
            <w:tcW w:w="2074" w:type="dxa"/>
            <w:vAlign w:val="center"/>
          </w:tcPr>
          <w:p w14:paraId="1A5E4E08" w14:textId="64749396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DURATION</w:t>
            </w:r>
          </w:p>
        </w:tc>
        <w:tc>
          <w:tcPr>
            <w:tcW w:w="1891" w:type="dxa"/>
            <w:vAlign w:val="center"/>
          </w:tcPr>
          <w:p w14:paraId="2EE44B4B" w14:textId="57490394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FA686D">
              <w:rPr>
                <w:rFonts w:ascii="Arial" w:hAnsi="Arial" w:cs="Arial"/>
                <w:noProof/>
                <w:color w:val="auto"/>
                <w:lang w:val="en-IN"/>
              </w:rPr>
              <w:t>AIRCRAFTTYPE</w:t>
            </w:r>
          </w:p>
        </w:tc>
        <w:tc>
          <w:tcPr>
            <w:tcW w:w="1904" w:type="dxa"/>
            <w:vAlign w:val="center"/>
          </w:tcPr>
          <w:p w14:paraId="0729538B" w14:textId="2516590E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LAYOVER_TIME</w:t>
            </w:r>
          </w:p>
        </w:tc>
        <w:tc>
          <w:tcPr>
            <w:tcW w:w="1842" w:type="dxa"/>
            <w:vAlign w:val="center"/>
          </w:tcPr>
          <w:p w14:paraId="5776A00F" w14:textId="4334197A" w:rsidR="00550A09" w:rsidRPr="00550A09" w:rsidRDefault="00550A09" w:rsidP="00550A09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NO_OF_STOPS</w:t>
            </w:r>
          </w:p>
        </w:tc>
      </w:tr>
    </w:tbl>
    <w:p w14:paraId="6433F54A" w14:textId="3856025B" w:rsidR="00550A09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6A53B2B" w14:textId="24BD6A92" w:rsidR="00550A09" w:rsidRPr="00411426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lang w:val="en-IN"/>
        </w:rPr>
      </w:pPr>
      <w:r w:rsidRPr="00411426">
        <w:rPr>
          <w:rFonts w:ascii="Arial" w:hAnsi="Arial" w:cs="Arial"/>
          <w:b/>
          <w:color w:val="auto"/>
          <w:lang w:val="en-IN"/>
        </w:rPr>
        <w:t>ROUTE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4"/>
        <w:gridCol w:w="2065"/>
        <w:gridCol w:w="2115"/>
        <w:gridCol w:w="2082"/>
      </w:tblGrid>
      <w:tr w:rsidR="00550A09" w:rsidRPr="00550A09" w14:paraId="32C1AD92" w14:textId="77777777" w:rsidTr="00D32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57" w:type="dxa"/>
            <w:vAlign w:val="center"/>
          </w:tcPr>
          <w:p w14:paraId="6345C236" w14:textId="54917BE6" w:rsidR="00550A09" w:rsidRPr="00550A09" w:rsidRDefault="00550A09" w:rsidP="00D3262C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>
              <w:rPr>
                <w:rFonts w:ascii="Arial" w:hAnsi="Arial" w:cs="Arial"/>
                <w:color w:val="auto"/>
                <w:lang w:val="en-IN"/>
              </w:rPr>
              <w:t>R_NO</w:t>
            </w:r>
          </w:p>
        </w:tc>
        <w:tc>
          <w:tcPr>
            <w:tcW w:w="2157" w:type="dxa"/>
          </w:tcPr>
          <w:p w14:paraId="0638835D" w14:textId="20A46759" w:rsidR="00550A09" w:rsidRPr="00550A09" w:rsidRDefault="00550A09" w:rsidP="00D3262C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550A09">
              <w:rPr>
                <w:rFonts w:ascii="Arial" w:hAnsi="Arial" w:cs="Arial"/>
                <w:color w:val="auto"/>
                <w:lang w:val="en-IN"/>
              </w:rPr>
              <w:t>S</w:t>
            </w:r>
            <w:r>
              <w:rPr>
                <w:rFonts w:ascii="Arial" w:hAnsi="Arial" w:cs="Arial"/>
                <w:color w:val="auto"/>
                <w:lang w:val="en-IN"/>
              </w:rPr>
              <w:t>OURCE</w:t>
            </w:r>
          </w:p>
        </w:tc>
        <w:tc>
          <w:tcPr>
            <w:tcW w:w="2158" w:type="dxa"/>
          </w:tcPr>
          <w:p w14:paraId="41142FEC" w14:textId="517B0E97" w:rsidR="00550A09" w:rsidRPr="00550A09" w:rsidRDefault="00550A09" w:rsidP="00D3262C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>
              <w:rPr>
                <w:rFonts w:ascii="Arial" w:hAnsi="Arial" w:cs="Arial"/>
                <w:color w:val="auto"/>
                <w:lang w:val="en-IN"/>
              </w:rPr>
              <w:t>DESTINATION</w:t>
            </w:r>
          </w:p>
        </w:tc>
        <w:tc>
          <w:tcPr>
            <w:tcW w:w="2158" w:type="dxa"/>
          </w:tcPr>
          <w:p w14:paraId="3E7F3FDC" w14:textId="12757C02" w:rsidR="00550A09" w:rsidRPr="00550A09" w:rsidRDefault="00550A09" w:rsidP="00D3262C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>
              <w:rPr>
                <w:rFonts w:ascii="Arial" w:hAnsi="Arial" w:cs="Arial"/>
                <w:color w:val="auto"/>
                <w:lang w:val="en-IN"/>
              </w:rPr>
              <w:t>DISTANCE</w:t>
            </w:r>
          </w:p>
        </w:tc>
      </w:tr>
    </w:tbl>
    <w:p w14:paraId="6F26743A" w14:textId="3145C2EB" w:rsidR="00550A09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C536FEF" w14:textId="13AD0D83" w:rsidR="00550A09" w:rsidRPr="00411426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lang w:val="en-IN"/>
        </w:rPr>
      </w:pPr>
      <w:r w:rsidRPr="00411426">
        <w:rPr>
          <w:rFonts w:ascii="Arial" w:hAnsi="Arial" w:cs="Arial"/>
          <w:b/>
          <w:color w:val="auto"/>
          <w:lang w:val="en-IN"/>
        </w:rPr>
        <w:t>PASSENGER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8"/>
        <w:gridCol w:w="1745"/>
        <w:gridCol w:w="1325"/>
        <w:gridCol w:w="1177"/>
        <w:gridCol w:w="1322"/>
        <w:gridCol w:w="1399"/>
      </w:tblGrid>
      <w:tr w:rsidR="00014F70" w:rsidRPr="00014F70" w14:paraId="5D524CCD" w14:textId="77777777" w:rsidTr="00014F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38" w:type="dxa"/>
            <w:vAlign w:val="center"/>
          </w:tcPr>
          <w:p w14:paraId="68B33397" w14:textId="0A8E872B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PID</w:t>
            </w:r>
          </w:p>
        </w:tc>
        <w:tc>
          <w:tcPr>
            <w:tcW w:w="1438" w:type="dxa"/>
            <w:vAlign w:val="center"/>
          </w:tcPr>
          <w:p w14:paraId="3DCF10E8" w14:textId="240596FE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PASSPORTNO</w:t>
            </w:r>
          </w:p>
        </w:tc>
        <w:tc>
          <w:tcPr>
            <w:tcW w:w="1438" w:type="dxa"/>
            <w:vAlign w:val="center"/>
          </w:tcPr>
          <w:p w14:paraId="4BC86115" w14:textId="6F5BDAD2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FNAME</w:t>
            </w:r>
          </w:p>
        </w:tc>
        <w:tc>
          <w:tcPr>
            <w:tcW w:w="1438" w:type="dxa"/>
            <w:vAlign w:val="center"/>
          </w:tcPr>
          <w:p w14:paraId="6141436F" w14:textId="31E6A16D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M</w:t>
            </w:r>
          </w:p>
        </w:tc>
        <w:tc>
          <w:tcPr>
            <w:tcW w:w="1439" w:type="dxa"/>
            <w:vAlign w:val="center"/>
          </w:tcPr>
          <w:p w14:paraId="1FC4ED3E" w14:textId="0C3A02C4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LNAME</w:t>
            </w:r>
          </w:p>
        </w:tc>
        <w:tc>
          <w:tcPr>
            <w:tcW w:w="1439" w:type="dxa"/>
            <w:vAlign w:val="center"/>
          </w:tcPr>
          <w:p w14:paraId="60CE16EC" w14:textId="56179A4D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ADDRESS</w:t>
            </w:r>
          </w:p>
        </w:tc>
      </w:tr>
      <w:tr w:rsidR="00014F70" w:rsidRPr="00014F70" w14:paraId="3A0FC86B" w14:textId="77777777" w:rsidTr="00014F70">
        <w:trPr>
          <w:gridAfter w:val="3"/>
          <w:wAfter w:w="4316" w:type="dxa"/>
        </w:trPr>
        <w:tc>
          <w:tcPr>
            <w:tcW w:w="1438" w:type="dxa"/>
            <w:vAlign w:val="center"/>
          </w:tcPr>
          <w:p w14:paraId="01DE24B7" w14:textId="3793B8EC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PHONE</w:t>
            </w:r>
          </w:p>
        </w:tc>
        <w:tc>
          <w:tcPr>
            <w:tcW w:w="1438" w:type="dxa"/>
            <w:vAlign w:val="center"/>
          </w:tcPr>
          <w:p w14:paraId="423342CB" w14:textId="7D5C486F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AGE</w:t>
            </w:r>
          </w:p>
        </w:tc>
        <w:tc>
          <w:tcPr>
            <w:tcW w:w="1438" w:type="dxa"/>
            <w:vAlign w:val="center"/>
          </w:tcPr>
          <w:p w14:paraId="43963612" w14:textId="774333A3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SEX</w:t>
            </w:r>
          </w:p>
        </w:tc>
      </w:tr>
    </w:tbl>
    <w:p w14:paraId="70EC28E3" w14:textId="2EE9858D" w:rsidR="00550A09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FB53A14" w14:textId="198364BF" w:rsidR="00550A09" w:rsidRPr="00411426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lang w:val="en-IN"/>
        </w:rPr>
      </w:pPr>
      <w:r w:rsidRPr="00411426">
        <w:rPr>
          <w:rFonts w:ascii="Arial" w:hAnsi="Arial" w:cs="Arial"/>
          <w:b/>
          <w:color w:val="auto"/>
          <w:lang w:val="en-IN"/>
        </w:rPr>
        <w:t>TICKET</w:t>
      </w: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2263"/>
        <w:gridCol w:w="1843"/>
        <w:gridCol w:w="1843"/>
        <w:gridCol w:w="2693"/>
      </w:tblGrid>
      <w:tr w:rsidR="00014F70" w:rsidRPr="00014F70" w14:paraId="777CB683" w14:textId="77777777" w:rsidTr="00014F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63" w:type="dxa"/>
            <w:vAlign w:val="center"/>
          </w:tcPr>
          <w:p w14:paraId="0F47F4AE" w14:textId="731A40CD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TICKET_NUMBER</w:t>
            </w:r>
          </w:p>
        </w:tc>
        <w:tc>
          <w:tcPr>
            <w:tcW w:w="1843" w:type="dxa"/>
            <w:vAlign w:val="center"/>
          </w:tcPr>
          <w:p w14:paraId="56826DC2" w14:textId="31939923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SOURCE</w:t>
            </w:r>
          </w:p>
        </w:tc>
        <w:tc>
          <w:tcPr>
            <w:tcW w:w="1843" w:type="dxa"/>
            <w:vAlign w:val="center"/>
          </w:tcPr>
          <w:p w14:paraId="64B98E4E" w14:textId="3E67D6C6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DESTINATION</w:t>
            </w:r>
          </w:p>
        </w:tc>
        <w:tc>
          <w:tcPr>
            <w:tcW w:w="2693" w:type="dxa"/>
            <w:vAlign w:val="center"/>
          </w:tcPr>
          <w:p w14:paraId="3D953694" w14:textId="20D02C46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DATE_OF_TRAVEL</w:t>
            </w:r>
          </w:p>
        </w:tc>
      </w:tr>
      <w:tr w:rsidR="00014F70" w:rsidRPr="00014F70" w14:paraId="7AA14D49" w14:textId="77777777" w:rsidTr="00014F70">
        <w:trPr>
          <w:gridAfter w:val="1"/>
          <w:wAfter w:w="2693" w:type="dxa"/>
        </w:trPr>
        <w:tc>
          <w:tcPr>
            <w:tcW w:w="2263" w:type="dxa"/>
            <w:vAlign w:val="center"/>
          </w:tcPr>
          <w:p w14:paraId="1162392B" w14:textId="53DE6963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SEATNO</w:t>
            </w:r>
          </w:p>
        </w:tc>
        <w:tc>
          <w:tcPr>
            <w:tcW w:w="1843" w:type="dxa"/>
            <w:vAlign w:val="center"/>
          </w:tcPr>
          <w:p w14:paraId="0037E33E" w14:textId="1CFAA55A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CLASS</w:t>
            </w:r>
          </w:p>
        </w:tc>
        <w:tc>
          <w:tcPr>
            <w:tcW w:w="1843" w:type="dxa"/>
            <w:vAlign w:val="center"/>
          </w:tcPr>
          <w:p w14:paraId="7B1572F9" w14:textId="3BA8B3A6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PRICE</w:t>
            </w:r>
          </w:p>
        </w:tc>
      </w:tr>
    </w:tbl>
    <w:p w14:paraId="60BCC548" w14:textId="44E94973" w:rsidR="00550A09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4B3A901" w14:textId="751B423D" w:rsidR="00550A09" w:rsidRPr="00411426" w:rsidRDefault="00550A09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b/>
          <w:color w:val="auto"/>
          <w:lang w:val="en-IN"/>
        </w:rPr>
      </w:pPr>
      <w:r w:rsidRPr="00411426">
        <w:rPr>
          <w:rFonts w:ascii="Arial" w:hAnsi="Arial" w:cs="Arial"/>
          <w:b/>
          <w:color w:val="auto"/>
          <w:lang w:val="en-IN"/>
        </w:rPr>
        <w:t>EMPLOYEE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7"/>
        <w:gridCol w:w="1655"/>
        <w:gridCol w:w="1624"/>
        <w:gridCol w:w="1677"/>
        <w:gridCol w:w="1683"/>
      </w:tblGrid>
      <w:tr w:rsidR="00014F70" w14:paraId="64385929" w14:textId="77777777" w:rsidTr="00014F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26" w:type="dxa"/>
            <w:vAlign w:val="center"/>
          </w:tcPr>
          <w:p w14:paraId="0E4B70F0" w14:textId="409AE304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SSN</w:t>
            </w:r>
          </w:p>
        </w:tc>
        <w:tc>
          <w:tcPr>
            <w:tcW w:w="1726" w:type="dxa"/>
            <w:vAlign w:val="center"/>
          </w:tcPr>
          <w:p w14:paraId="7F386872" w14:textId="16EAD2E3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FNAME</w:t>
            </w:r>
          </w:p>
        </w:tc>
        <w:tc>
          <w:tcPr>
            <w:tcW w:w="1726" w:type="dxa"/>
            <w:vAlign w:val="center"/>
          </w:tcPr>
          <w:p w14:paraId="320BE5A3" w14:textId="49A9138C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M</w:t>
            </w:r>
          </w:p>
        </w:tc>
        <w:tc>
          <w:tcPr>
            <w:tcW w:w="1726" w:type="dxa"/>
            <w:vAlign w:val="center"/>
          </w:tcPr>
          <w:p w14:paraId="0D755A63" w14:textId="24ED2822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LNAME</w:t>
            </w:r>
          </w:p>
        </w:tc>
        <w:tc>
          <w:tcPr>
            <w:tcW w:w="1726" w:type="dxa"/>
            <w:vAlign w:val="center"/>
          </w:tcPr>
          <w:p w14:paraId="6A1935F8" w14:textId="586D6C00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ADDRESS</w:t>
            </w:r>
          </w:p>
        </w:tc>
      </w:tr>
      <w:tr w:rsidR="00014F70" w14:paraId="7E2FA9C3" w14:textId="77777777" w:rsidTr="00014F70">
        <w:tc>
          <w:tcPr>
            <w:tcW w:w="1726" w:type="dxa"/>
            <w:vAlign w:val="center"/>
          </w:tcPr>
          <w:p w14:paraId="3B59B942" w14:textId="658B9C34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PHONE</w:t>
            </w:r>
          </w:p>
        </w:tc>
        <w:tc>
          <w:tcPr>
            <w:tcW w:w="1726" w:type="dxa"/>
            <w:vAlign w:val="center"/>
          </w:tcPr>
          <w:p w14:paraId="7C24E10E" w14:textId="41C78A53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AGE</w:t>
            </w:r>
          </w:p>
        </w:tc>
        <w:tc>
          <w:tcPr>
            <w:tcW w:w="1726" w:type="dxa"/>
            <w:vAlign w:val="center"/>
          </w:tcPr>
          <w:p w14:paraId="2DDACC40" w14:textId="3FE87A62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SEX</w:t>
            </w:r>
          </w:p>
        </w:tc>
        <w:tc>
          <w:tcPr>
            <w:tcW w:w="1726" w:type="dxa"/>
            <w:vAlign w:val="center"/>
          </w:tcPr>
          <w:p w14:paraId="3DDA77F6" w14:textId="4848D118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JOBTYPE</w:t>
            </w:r>
          </w:p>
        </w:tc>
        <w:tc>
          <w:tcPr>
            <w:tcW w:w="1726" w:type="dxa"/>
            <w:vAlign w:val="center"/>
          </w:tcPr>
          <w:p w14:paraId="0138E180" w14:textId="3B1BA236" w:rsidR="00014F70" w:rsidRPr="00014F70" w:rsidRDefault="00014F70" w:rsidP="00014F70">
            <w:pPr>
              <w:pStyle w:val="ContactInfo"/>
              <w:spacing w:line="276" w:lineRule="auto"/>
              <w:rPr>
                <w:rFonts w:ascii="Arial" w:hAnsi="Arial" w:cs="Arial"/>
                <w:color w:val="auto"/>
                <w:lang w:val="en-IN"/>
              </w:rPr>
            </w:pPr>
            <w:r w:rsidRPr="00014F70">
              <w:rPr>
                <w:rFonts w:ascii="Arial" w:hAnsi="Arial" w:cs="Arial"/>
                <w:color w:val="auto"/>
                <w:lang w:val="en-IN"/>
              </w:rPr>
              <w:t>SALARY</w:t>
            </w:r>
          </w:p>
        </w:tc>
      </w:tr>
    </w:tbl>
    <w:p w14:paraId="31C92782" w14:textId="5DD4D0E3" w:rsidR="00014F70" w:rsidRDefault="00014F70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85E7BCA" w14:textId="6BBFE0BA" w:rsidR="00014F70" w:rsidRDefault="00014F70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3B1D3270" w14:textId="6A24B7B2" w:rsidR="00014F70" w:rsidRDefault="00014F70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1DA80CAB" w14:textId="52FAD044" w:rsidR="00014F70" w:rsidRDefault="00014F70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7B1499DD" w14:textId="605FB955" w:rsidR="00014F70" w:rsidRDefault="00014F70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355CA12" w14:textId="1D35E65D" w:rsidR="00014F70" w:rsidRDefault="00014F70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37D33EC0" w14:textId="3E1B11BC" w:rsidR="00014F70" w:rsidRDefault="00014F70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F8425CD" w14:textId="073BED4C" w:rsidR="00014F70" w:rsidRDefault="00014F70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10B3E19" w14:textId="475A157B" w:rsidR="00F96A0F" w:rsidRDefault="00F96A0F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5F6E5B3" w14:textId="77777777" w:rsidR="00F96A0F" w:rsidRDefault="00F96A0F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788E9D0" w14:textId="0A7ECF45" w:rsidR="00014F70" w:rsidRDefault="00014F70" w:rsidP="00550A0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B51F889" w14:textId="0ACE3FB4" w:rsidR="00014F70" w:rsidRPr="004C6B28" w:rsidRDefault="00014F70" w:rsidP="00014F70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014F70"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MAPPING ER DIAGRAM TO RELATIONAL SCHEMA</w:t>
      </w:r>
    </w:p>
    <w:p w14:paraId="256E8EF8" w14:textId="77777777" w:rsidR="004C6B28" w:rsidRPr="004C6B28" w:rsidRDefault="004C6B28" w:rsidP="004C6B28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BD28F9A" w14:textId="637F5E1C" w:rsidR="005D1B59" w:rsidRDefault="00C8273C" w:rsidP="00014F70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61DCDAE4" wp14:editId="122A30EF">
            <wp:extent cx="6029325" cy="47905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052" cy="480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F5A9" w14:textId="1F7E00E7" w:rsidR="00F96A0F" w:rsidRDefault="00F96A0F" w:rsidP="00014F70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3FF573B7" w14:textId="4664FD23" w:rsidR="00F96A0F" w:rsidRDefault="00F96A0F" w:rsidP="00014F70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93EC009" w14:textId="2CC134D9" w:rsidR="005D1B59" w:rsidRPr="005D1B59" w:rsidRDefault="005D1B59" w:rsidP="005D1B59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5D1B59">
        <w:rPr>
          <w:rFonts w:ascii="Calibri-Light" w:hAnsi="Calibri-Light" w:cs="Calibri-Light"/>
          <w:color w:val="2E74B6"/>
          <w:sz w:val="32"/>
          <w:szCs w:val="32"/>
          <w:lang w:val="en-IN"/>
        </w:rPr>
        <w:t>ER</w:t>
      </w:r>
      <w:r>
        <w:rPr>
          <w:rFonts w:ascii="Calibri-Light" w:hAnsi="Calibri-Light" w:cs="Calibri-Light"/>
          <w:color w:val="2E74B6"/>
          <w:sz w:val="32"/>
          <w:szCs w:val="32"/>
          <w:lang w:val="en-IN"/>
        </w:rPr>
        <w:t>/EER DIAGRAM</w:t>
      </w:r>
    </w:p>
    <w:p w14:paraId="0B1546B9" w14:textId="2E200D41" w:rsidR="005D1B59" w:rsidRDefault="005D1B59" w:rsidP="005D1B5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5D1B59">
        <w:rPr>
          <w:rFonts w:ascii="Arial" w:hAnsi="Arial" w:cs="Arial"/>
          <w:color w:val="auto"/>
          <w:lang w:val="en-IN"/>
        </w:rPr>
        <w:t>ER diagram contains following relationships</w:t>
      </w:r>
      <w:r>
        <w:rPr>
          <w:rFonts w:ascii="Arial" w:hAnsi="Arial" w:cs="Arial"/>
          <w:color w:val="auto"/>
          <w:lang w:val="en-IN"/>
        </w:rPr>
        <w:t>:</w:t>
      </w:r>
    </w:p>
    <w:tbl>
      <w:tblPr>
        <w:tblStyle w:val="TableGrid"/>
        <w:tblpPr w:leftFromText="180" w:rightFromText="180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782"/>
        <w:gridCol w:w="2569"/>
        <w:gridCol w:w="2043"/>
        <w:gridCol w:w="1902"/>
      </w:tblGrid>
      <w:tr w:rsidR="004C6B28" w14:paraId="7FC28B0A" w14:textId="77777777" w:rsidTr="004C6B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5"/>
        </w:trPr>
        <w:tc>
          <w:tcPr>
            <w:tcW w:w="1782" w:type="dxa"/>
            <w:shd w:val="clear" w:color="auto" w:fill="C0C0C0"/>
            <w:vAlign w:val="center"/>
          </w:tcPr>
          <w:p w14:paraId="32E42971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Entity 1</w:t>
            </w:r>
          </w:p>
        </w:tc>
        <w:tc>
          <w:tcPr>
            <w:tcW w:w="2569" w:type="dxa"/>
            <w:shd w:val="clear" w:color="auto" w:fill="C0C0C0"/>
            <w:vAlign w:val="center"/>
          </w:tcPr>
          <w:p w14:paraId="7616ABB7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Name of the Relationship</w:t>
            </w:r>
          </w:p>
        </w:tc>
        <w:tc>
          <w:tcPr>
            <w:tcW w:w="2043" w:type="dxa"/>
            <w:shd w:val="clear" w:color="auto" w:fill="C0C0C0"/>
            <w:vAlign w:val="center"/>
          </w:tcPr>
          <w:p w14:paraId="5EC67940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Entity 2</w:t>
            </w:r>
          </w:p>
        </w:tc>
        <w:tc>
          <w:tcPr>
            <w:tcW w:w="1902" w:type="dxa"/>
            <w:shd w:val="clear" w:color="auto" w:fill="C0C0C0"/>
            <w:vAlign w:val="center"/>
          </w:tcPr>
          <w:p w14:paraId="7F266A22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Cardinality</w:t>
            </w:r>
          </w:p>
        </w:tc>
      </w:tr>
      <w:tr w:rsidR="004C6B28" w14:paraId="2125890A" w14:textId="77777777" w:rsidTr="004C6B28">
        <w:tc>
          <w:tcPr>
            <w:tcW w:w="1782" w:type="dxa"/>
            <w:vAlign w:val="center"/>
          </w:tcPr>
          <w:p w14:paraId="655D0607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Airport</w:t>
            </w:r>
          </w:p>
        </w:tc>
        <w:tc>
          <w:tcPr>
            <w:tcW w:w="2569" w:type="dxa"/>
            <w:vAlign w:val="center"/>
          </w:tcPr>
          <w:p w14:paraId="3CBD1D13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contains</w:t>
            </w:r>
          </w:p>
        </w:tc>
        <w:tc>
          <w:tcPr>
            <w:tcW w:w="2043" w:type="dxa"/>
            <w:vAlign w:val="center"/>
          </w:tcPr>
          <w:p w14:paraId="3E113646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Airline</w:t>
            </w:r>
          </w:p>
        </w:tc>
        <w:tc>
          <w:tcPr>
            <w:tcW w:w="1902" w:type="dxa"/>
            <w:vAlign w:val="center"/>
          </w:tcPr>
          <w:p w14:paraId="355BE323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proofErr w:type="gramStart"/>
            <w:r w:rsidRPr="005D1B59">
              <w:rPr>
                <w:rFonts w:ascii="Arial" w:hAnsi="Arial" w:cs="Arial"/>
                <w:color w:val="auto"/>
                <w:lang w:val="en-IN"/>
              </w:rPr>
              <w:t>m :</w:t>
            </w:r>
            <w:proofErr w:type="gramEnd"/>
            <w:r w:rsidRPr="005D1B59">
              <w:rPr>
                <w:rFonts w:ascii="Arial" w:hAnsi="Arial" w:cs="Arial"/>
                <w:color w:val="auto"/>
                <w:lang w:val="en-IN"/>
              </w:rPr>
              <w:t xml:space="preserve"> n</w:t>
            </w:r>
          </w:p>
        </w:tc>
      </w:tr>
      <w:tr w:rsidR="004C6B28" w14:paraId="2854467A" w14:textId="77777777" w:rsidTr="004C6B28">
        <w:tc>
          <w:tcPr>
            <w:tcW w:w="1782" w:type="dxa"/>
            <w:vAlign w:val="center"/>
          </w:tcPr>
          <w:p w14:paraId="3806F783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Airport</w:t>
            </w:r>
          </w:p>
        </w:tc>
        <w:tc>
          <w:tcPr>
            <w:tcW w:w="2569" w:type="dxa"/>
            <w:vAlign w:val="center"/>
          </w:tcPr>
          <w:p w14:paraId="7E521CE0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has</w:t>
            </w:r>
          </w:p>
        </w:tc>
        <w:tc>
          <w:tcPr>
            <w:tcW w:w="2043" w:type="dxa"/>
            <w:vAlign w:val="center"/>
          </w:tcPr>
          <w:p w14:paraId="2F2AB7BC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Employee</w:t>
            </w:r>
          </w:p>
        </w:tc>
        <w:tc>
          <w:tcPr>
            <w:tcW w:w="1902" w:type="dxa"/>
            <w:vAlign w:val="center"/>
          </w:tcPr>
          <w:p w14:paraId="14D7729A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proofErr w:type="gramStart"/>
            <w:r w:rsidRPr="005D1B59">
              <w:rPr>
                <w:rFonts w:ascii="Arial" w:hAnsi="Arial" w:cs="Arial"/>
                <w:color w:val="auto"/>
                <w:lang w:val="en-IN"/>
              </w:rPr>
              <w:t>1 :</w:t>
            </w:r>
            <w:proofErr w:type="gramEnd"/>
            <w:r w:rsidRPr="005D1B59">
              <w:rPr>
                <w:rFonts w:ascii="Arial" w:hAnsi="Arial" w:cs="Arial"/>
                <w:color w:val="auto"/>
                <w:lang w:val="en-IN"/>
              </w:rPr>
              <w:t xml:space="preserve"> n</w:t>
            </w:r>
          </w:p>
        </w:tc>
      </w:tr>
      <w:tr w:rsidR="004C6B28" w14:paraId="034076B4" w14:textId="77777777" w:rsidTr="004C6B28">
        <w:tc>
          <w:tcPr>
            <w:tcW w:w="1782" w:type="dxa"/>
            <w:vAlign w:val="center"/>
          </w:tcPr>
          <w:p w14:paraId="44208991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Airline</w:t>
            </w:r>
          </w:p>
        </w:tc>
        <w:tc>
          <w:tcPr>
            <w:tcW w:w="2569" w:type="dxa"/>
            <w:vAlign w:val="center"/>
          </w:tcPr>
          <w:p w14:paraId="2F4A51F3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has</w:t>
            </w:r>
          </w:p>
        </w:tc>
        <w:tc>
          <w:tcPr>
            <w:tcW w:w="2043" w:type="dxa"/>
            <w:vAlign w:val="center"/>
          </w:tcPr>
          <w:p w14:paraId="51369BB0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>
              <w:rPr>
                <w:rFonts w:ascii="Arial" w:hAnsi="Arial" w:cs="Arial"/>
                <w:color w:val="auto"/>
                <w:lang w:val="en-IN"/>
              </w:rPr>
              <w:t>Aircraft</w:t>
            </w:r>
          </w:p>
        </w:tc>
        <w:tc>
          <w:tcPr>
            <w:tcW w:w="1902" w:type="dxa"/>
            <w:vAlign w:val="center"/>
          </w:tcPr>
          <w:p w14:paraId="36FF828F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proofErr w:type="gramStart"/>
            <w:r w:rsidRPr="005D1B59">
              <w:rPr>
                <w:rFonts w:ascii="Arial" w:hAnsi="Arial" w:cs="Arial"/>
                <w:color w:val="auto"/>
                <w:lang w:val="en-IN"/>
              </w:rPr>
              <w:t>1 :</w:t>
            </w:r>
            <w:proofErr w:type="gramEnd"/>
            <w:r w:rsidRPr="005D1B59">
              <w:rPr>
                <w:rFonts w:ascii="Arial" w:hAnsi="Arial" w:cs="Arial"/>
                <w:color w:val="auto"/>
                <w:lang w:val="en-IN"/>
              </w:rPr>
              <w:t xml:space="preserve"> n</w:t>
            </w:r>
          </w:p>
        </w:tc>
      </w:tr>
      <w:tr w:rsidR="004C6B28" w14:paraId="2402C34B" w14:textId="77777777" w:rsidTr="004C6B28">
        <w:tc>
          <w:tcPr>
            <w:tcW w:w="1782" w:type="dxa"/>
            <w:vAlign w:val="center"/>
          </w:tcPr>
          <w:p w14:paraId="5B168732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Air</w:t>
            </w:r>
            <w:r>
              <w:rPr>
                <w:rFonts w:ascii="Arial" w:hAnsi="Arial" w:cs="Arial"/>
                <w:color w:val="auto"/>
                <w:lang w:val="en-IN"/>
              </w:rPr>
              <w:t>craft</w:t>
            </w:r>
          </w:p>
        </w:tc>
        <w:tc>
          <w:tcPr>
            <w:tcW w:w="2569" w:type="dxa"/>
            <w:vAlign w:val="center"/>
          </w:tcPr>
          <w:p w14:paraId="0A4D5EAA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travels on</w:t>
            </w:r>
          </w:p>
        </w:tc>
        <w:tc>
          <w:tcPr>
            <w:tcW w:w="2043" w:type="dxa"/>
            <w:vAlign w:val="center"/>
          </w:tcPr>
          <w:p w14:paraId="55354D8A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Route</w:t>
            </w:r>
          </w:p>
        </w:tc>
        <w:tc>
          <w:tcPr>
            <w:tcW w:w="1902" w:type="dxa"/>
            <w:vAlign w:val="center"/>
          </w:tcPr>
          <w:p w14:paraId="78EC804B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proofErr w:type="gramStart"/>
            <w:r w:rsidRPr="005D1B59">
              <w:rPr>
                <w:rFonts w:ascii="Arial" w:hAnsi="Arial" w:cs="Arial"/>
                <w:color w:val="auto"/>
                <w:lang w:val="en-IN"/>
              </w:rPr>
              <w:t>m :</w:t>
            </w:r>
            <w:proofErr w:type="gramEnd"/>
            <w:r w:rsidRPr="005D1B59">
              <w:rPr>
                <w:rFonts w:ascii="Arial" w:hAnsi="Arial" w:cs="Arial"/>
                <w:color w:val="auto"/>
                <w:lang w:val="en-IN"/>
              </w:rPr>
              <w:t xml:space="preserve"> n</w:t>
            </w:r>
          </w:p>
        </w:tc>
      </w:tr>
      <w:tr w:rsidR="004C6B28" w14:paraId="43F9068A" w14:textId="77777777" w:rsidTr="004C6B28">
        <w:tc>
          <w:tcPr>
            <w:tcW w:w="1782" w:type="dxa"/>
            <w:vAlign w:val="center"/>
          </w:tcPr>
          <w:p w14:paraId="190AEC70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>
              <w:rPr>
                <w:rFonts w:ascii="Arial" w:hAnsi="Arial" w:cs="Arial"/>
                <w:color w:val="auto"/>
                <w:lang w:val="en-IN"/>
              </w:rPr>
              <w:t>Aircraft</w:t>
            </w:r>
          </w:p>
        </w:tc>
        <w:tc>
          <w:tcPr>
            <w:tcW w:w="2569" w:type="dxa"/>
            <w:vAlign w:val="center"/>
          </w:tcPr>
          <w:p w14:paraId="531D5682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carries</w:t>
            </w:r>
          </w:p>
        </w:tc>
        <w:tc>
          <w:tcPr>
            <w:tcW w:w="2043" w:type="dxa"/>
            <w:vAlign w:val="center"/>
          </w:tcPr>
          <w:p w14:paraId="278CA08E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Passenger</w:t>
            </w:r>
          </w:p>
        </w:tc>
        <w:tc>
          <w:tcPr>
            <w:tcW w:w="1902" w:type="dxa"/>
            <w:vAlign w:val="center"/>
          </w:tcPr>
          <w:p w14:paraId="58F82D91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proofErr w:type="gramStart"/>
            <w:r w:rsidRPr="005D1B59">
              <w:rPr>
                <w:rFonts w:ascii="Arial" w:hAnsi="Arial" w:cs="Arial"/>
                <w:color w:val="auto"/>
                <w:lang w:val="en-IN"/>
              </w:rPr>
              <w:t>1 :</w:t>
            </w:r>
            <w:proofErr w:type="gramEnd"/>
            <w:r w:rsidRPr="005D1B59">
              <w:rPr>
                <w:rFonts w:ascii="Arial" w:hAnsi="Arial" w:cs="Arial"/>
                <w:color w:val="auto"/>
                <w:lang w:val="en-IN"/>
              </w:rPr>
              <w:t xml:space="preserve"> n</w:t>
            </w:r>
          </w:p>
        </w:tc>
      </w:tr>
      <w:tr w:rsidR="004C6B28" w14:paraId="026012F7" w14:textId="77777777" w:rsidTr="004C6B28">
        <w:tc>
          <w:tcPr>
            <w:tcW w:w="1782" w:type="dxa"/>
            <w:vAlign w:val="center"/>
          </w:tcPr>
          <w:p w14:paraId="437CC76E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Passenger</w:t>
            </w:r>
          </w:p>
        </w:tc>
        <w:tc>
          <w:tcPr>
            <w:tcW w:w="2569" w:type="dxa"/>
            <w:vAlign w:val="center"/>
          </w:tcPr>
          <w:p w14:paraId="24FBA4FF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books</w:t>
            </w:r>
          </w:p>
        </w:tc>
        <w:tc>
          <w:tcPr>
            <w:tcW w:w="2043" w:type="dxa"/>
            <w:vAlign w:val="center"/>
          </w:tcPr>
          <w:p w14:paraId="64F5A2E6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Ticket</w:t>
            </w:r>
          </w:p>
        </w:tc>
        <w:tc>
          <w:tcPr>
            <w:tcW w:w="1902" w:type="dxa"/>
            <w:vAlign w:val="center"/>
          </w:tcPr>
          <w:p w14:paraId="3E7750B5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proofErr w:type="gramStart"/>
            <w:r w:rsidRPr="005D1B59">
              <w:rPr>
                <w:rFonts w:ascii="Arial" w:hAnsi="Arial" w:cs="Arial"/>
                <w:color w:val="auto"/>
                <w:lang w:val="en-IN"/>
              </w:rPr>
              <w:t>1 :</w:t>
            </w:r>
            <w:proofErr w:type="gramEnd"/>
            <w:r w:rsidRPr="005D1B59">
              <w:rPr>
                <w:rFonts w:ascii="Arial" w:hAnsi="Arial" w:cs="Arial"/>
                <w:color w:val="auto"/>
                <w:lang w:val="en-IN"/>
              </w:rPr>
              <w:t xml:space="preserve"> n</w:t>
            </w:r>
          </w:p>
        </w:tc>
      </w:tr>
      <w:tr w:rsidR="004C6B28" w14:paraId="4D001E76" w14:textId="77777777" w:rsidTr="004C6B28">
        <w:tc>
          <w:tcPr>
            <w:tcW w:w="1782" w:type="dxa"/>
            <w:vAlign w:val="center"/>
          </w:tcPr>
          <w:p w14:paraId="3AC42DBA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Passenger</w:t>
            </w:r>
          </w:p>
        </w:tc>
        <w:tc>
          <w:tcPr>
            <w:tcW w:w="2569" w:type="dxa"/>
            <w:vAlign w:val="center"/>
          </w:tcPr>
          <w:p w14:paraId="131B018E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cancels</w:t>
            </w:r>
          </w:p>
        </w:tc>
        <w:tc>
          <w:tcPr>
            <w:tcW w:w="2043" w:type="dxa"/>
            <w:vAlign w:val="center"/>
          </w:tcPr>
          <w:p w14:paraId="0E176BEC" w14:textId="77777777" w:rsidR="004C6B28" w:rsidRPr="005D1B59" w:rsidRDefault="004C6B28" w:rsidP="004C6B28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5D1B59">
              <w:rPr>
                <w:rFonts w:ascii="Arial" w:hAnsi="Arial" w:cs="Arial"/>
                <w:color w:val="auto"/>
                <w:lang w:val="en-IN"/>
              </w:rPr>
              <w:t>Ticket</w:t>
            </w:r>
          </w:p>
        </w:tc>
        <w:tc>
          <w:tcPr>
            <w:tcW w:w="1902" w:type="dxa"/>
            <w:vAlign w:val="center"/>
          </w:tcPr>
          <w:p w14:paraId="3393ED37" w14:textId="77777777" w:rsidR="004C6B28" w:rsidRPr="005D1B59" w:rsidRDefault="004C6B28" w:rsidP="004C6B28">
            <w:pPr>
              <w:pStyle w:val="ContactInfo"/>
              <w:spacing w:line="276" w:lineRule="auto"/>
              <w:jc w:val="both"/>
              <w:rPr>
                <w:rFonts w:ascii="Arial" w:hAnsi="Arial" w:cs="Arial"/>
                <w:color w:val="auto"/>
                <w:lang w:val="en-IN"/>
              </w:rPr>
            </w:pPr>
            <w:proofErr w:type="gramStart"/>
            <w:r>
              <w:rPr>
                <w:rFonts w:ascii="Arial" w:hAnsi="Arial" w:cs="Arial"/>
                <w:color w:val="auto"/>
                <w:lang w:val="en-IN"/>
              </w:rPr>
              <w:t xml:space="preserve">1 </w:t>
            </w:r>
            <w:r w:rsidRPr="005D1B59">
              <w:rPr>
                <w:rFonts w:ascii="Arial" w:hAnsi="Arial" w:cs="Arial"/>
                <w:color w:val="auto"/>
                <w:lang w:val="en-IN"/>
              </w:rPr>
              <w:t>:</w:t>
            </w:r>
            <w:proofErr w:type="gramEnd"/>
            <w:r w:rsidRPr="005D1B59">
              <w:rPr>
                <w:rFonts w:ascii="Arial" w:hAnsi="Arial" w:cs="Arial"/>
                <w:color w:val="auto"/>
                <w:lang w:val="en-IN"/>
              </w:rPr>
              <w:t xml:space="preserve"> n</w:t>
            </w:r>
          </w:p>
        </w:tc>
      </w:tr>
    </w:tbl>
    <w:p w14:paraId="4CF9FFD4" w14:textId="550F78D6" w:rsidR="005D1B59" w:rsidRPr="003A2D7E" w:rsidRDefault="00337767" w:rsidP="005D1B59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RELATIONAL SCHEMA</w:t>
      </w:r>
    </w:p>
    <w:p w14:paraId="4D9B902B" w14:textId="77777777" w:rsidR="003A2D7E" w:rsidRPr="003A2D7E" w:rsidRDefault="003A2D7E" w:rsidP="003A2D7E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8DA0FDE" w14:textId="218AD3EE" w:rsidR="00337767" w:rsidRPr="00337767" w:rsidRDefault="00DB5F42" w:rsidP="00337767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noProof/>
          <w:color w:val="auto"/>
          <w:lang w:val="en-IN"/>
        </w:rPr>
        <w:drawing>
          <wp:inline distT="0" distB="0" distL="0" distR="0" wp14:anchorId="6F6B81F2" wp14:editId="26C6FD26">
            <wp:extent cx="6076950" cy="35691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" t="3525" r="4000" b="6731"/>
                    <a:stretch/>
                  </pic:blipFill>
                  <pic:spPr bwMode="auto">
                    <a:xfrm>
                      <a:off x="0" y="0"/>
                      <a:ext cx="6079453" cy="357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1F306" w14:textId="09E07313" w:rsidR="005D1B59" w:rsidRDefault="005D1B59" w:rsidP="005D1B5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2AB619E" w14:textId="03CCA958" w:rsidR="004C6B28" w:rsidRDefault="004C6B28" w:rsidP="005D1B5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D893843" w14:textId="77777777" w:rsidR="004C6B28" w:rsidRDefault="004C6B28" w:rsidP="005D1B5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A55723F" w14:textId="77777777" w:rsidR="00A20985" w:rsidRDefault="00A20985" w:rsidP="005D1B59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18F90B28" w14:textId="1B03191F" w:rsidR="005D1B59" w:rsidRPr="00A20985" w:rsidRDefault="00A20985" w:rsidP="00A20985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>
        <w:rPr>
          <w:rFonts w:ascii="Calibri-Light" w:hAnsi="Calibri-Light" w:cs="Calibri-Light"/>
          <w:color w:val="2E74B6"/>
          <w:sz w:val="32"/>
          <w:szCs w:val="32"/>
          <w:lang w:val="en-IN"/>
        </w:rPr>
        <w:t>NORMALISATION RULES ON DATABASE</w:t>
      </w:r>
    </w:p>
    <w:p w14:paraId="6CC9F6C0" w14:textId="336504F3" w:rsidR="00A20985" w:rsidRPr="00A20985" w:rsidRDefault="00A20985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7366"/>
        <w:gridCol w:w="1560"/>
      </w:tblGrid>
      <w:tr w:rsidR="00A20985" w14:paraId="57AB657F" w14:textId="77777777" w:rsidTr="00A209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</w:trPr>
        <w:tc>
          <w:tcPr>
            <w:tcW w:w="7366" w:type="dxa"/>
            <w:shd w:val="clear" w:color="auto" w:fill="C0C0C0"/>
            <w:vAlign w:val="center"/>
          </w:tcPr>
          <w:p w14:paraId="73012AC8" w14:textId="7CBE8665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FUNCTIONAL DEPENDECIES</w:t>
            </w:r>
          </w:p>
        </w:tc>
        <w:tc>
          <w:tcPr>
            <w:tcW w:w="1560" w:type="dxa"/>
            <w:shd w:val="clear" w:color="auto" w:fill="C0C0C0"/>
            <w:vAlign w:val="center"/>
          </w:tcPr>
          <w:p w14:paraId="0ED3352B" w14:textId="77777777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</w:tc>
      </w:tr>
      <w:tr w:rsidR="00A20985" w14:paraId="2C824078" w14:textId="77777777" w:rsidTr="00A20985">
        <w:tc>
          <w:tcPr>
            <w:tcW w:w="7366" w:type="dxa"/>
            <w:vAlign w:val="center"/>
          </w:tcPr>
          <w:p w14:paraId="65619FC9" w14:textId="4C043E05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PASSPORTNO -&gt; FNAME, M, LNAME, ADDRESS, PHONE, AGE, SEX</w:t>
            </w:r>
          </w:p>
        </w:tc>
        <w:tc>
          <w:tcPr>
            <w:tcW w:w="1560" w:type="dxa"/>
            <w:vAlign w:val="center"/>
          </w:tcPr>
          <w:p w14:paraId="6D3BDC60" w14:textId="39D80DF4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Violates 2NF</w:t>
            </w:r>
          </w:p>
        </w:tc>
      </w:tr>
      <w:tr w:rsidR="00A20985" w14:paraId="1CDB4F74" w14:textId="77777777" w:rsidTr="00A20985">
        <w:tc>
          <w:tcPr>
            <w:tcW w:w="7366" w:type="dxa"/>
            <w:vAlign w:val="center"/>
          </w:tcPr>
          <w:p w14:paraId="1BEFFD29" w14:textId="2DF980A9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PID -&gt; FLIGHT_CODE</w:t>
            </w:r>
          </w:p>
        </w:tc>
        <w:tc>
          <w:tcPr>
            <w:tcW w:w="1560" w:type="dxa"/>
            <w:vAlign w:val="center"/>
          </w:tcPr>
          <w:p w14:paraId="60CFBEE5" w14:textId="309C27C0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Violates 2NF</w:t>
            </w:r>
          </w:p>
        </w:tc>
      </w:tr>
      <w:tr w:rsidR="00A20985" w14:paraId="2962A315" w14:textId="77777777" w:rsidTr="00A20985">
        <w:tc>
          <w:tcPr>
            <w:tcW w:w="7366" w:type="dxa"/>
            <w:vAlign w:val="center"/>
          </w:tcPr>
          <w:p w14:paraId="2483DD13" w14:textId="650DF8B7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DATE_OF_BOOKING, SOURCE, DESTINATION, CLASS -&gt; PRICE</w:t>
            </w:r>
          </w:p>
        </w:tc>
        <w:tc>
          <w:tcPr>
            <w:tcW w:w="1560" w:type="dxa"/>
            <w:vAlign w:val="center"/>
          </w:tcPr>
          <w:p w14:paraId="71C4E3C3" w14:textId="71ADCFFB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Violates 3NF</w:t>
            </w:r>
          </w:p>
        </w:tc>
      </w:tr>
      <w:tr w:rsidR="00A20985" w14:paraId="7DAEE484" w14:textId="77777777" w:rsidTr="00A20985">
        <w:tc>
          <w:tcPr>
            <w:tcW w:w="7366" w:type="dxa"/>
            <w:vAlign w:val="center"/>
          </w:tcPr>
          <w:p w14:paraId="48171E31" w14:textId="3C98FEA9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DATE_OF_CANCELLATION -&gt; SURCHARGE</w:t>
            </w:r>
          </w:p>
        </w:tc>
        <w:tc>
          <w:tcPr>
            <w:tcW w:w="1560" w:type="dxa"/>
            <w:vAlign w:val="center"/>
          </w:tcPr>
          <w:p w14:paraId="39EE152B" w14:textId="1F420C67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Violates 3NF</w:t>
            </w:r>
          </w:p>
        </w:tc>
      </w:tr>
      <w:tr w:rsidR="00A20985" w14:paraId="02FCD46A" w14:textId="77777777" w:rsidTr="00A20985">
        <w:tc>
          <w:tcPr>
            <w:tcW w:w="7366" w:type="dxa"/>
            <w:vAlign w:val="center"/>
          </w:tcPr>
          <w:p w14:paraId="39818A40" w14:textId="21948906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JOBTYPE -&gt; SALARY</w:t>
            </w:r>
          </w:p>
        </w:tc>
        <w:tc>
          <w:tcPr>
            <w:tcW w:w="1560" w:type="dxa"/>
            <w:vAlign w:val="center"/>
          </w:tcPr>
          <w:p w14:paraId="39A17B1D" w14:textId="457BBB0A" w:rsidR="00A20985" w:rsidRPr="00A20985" w:rsidRDefault="00A209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A20985">
              <w:rPr>
                <w:rFonts w:ascii="Arial" w:hAnsi="Arial" w:cs="Arial"/>
                <w:color w:val="auto"/>
                <w:lang w:val="en-IN"/>
              </w:rPr>
              <w:t>Violates 3NF</w:t>
            </w:r>
          </w:p>
        </w:tc>
      </w:tr>
    </w:tbl>
    <w:p w14:paraId="60E76C63" w14:textId="78F5EB9D" w:rsidR="00A20985" w:rsidRDefault="00A20985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D5CD89B" w14:textId="3DEE5B72" w:rsidR="003A2D7E" w:rsidRDefault="003A2D7E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7C36F389" w14:textId="6329C7C7" w:rsidR="003A2D7E" w:rsidRDefault="003A2D7E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4E2049E" w14:textId="7DD80DBE" w:rsidR="003A2D7E" w:rsidRDefault="003A2D7E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49424E3" w14:textId="225803D7" w:rsidR="003A2D7E" w:rsidRDefault="003A2D7E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5980DBF" w14:textId="55542C88" w:rsidR="003A2D7E" w:rsidRDefault="003A2D7E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193D3693" w14:textId="4D6C5451" w:rsidR="003A2D7E" w:rsidRDefault="003A2D7E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3A2D7E">
        <w:rPr>
          <w:rFonts w:ascii="Arial" w:hAnsi="Arial" w:cs="Arial"/>
          <w:color w:val="auto"/>
          <w:lang w:val="en-IN"/>
        </w:rPr>
        <w:lastRenderedPageBreak/>
        <w:t>Normalizing tables into 3NF</w:t>
      </w:r>
    </w:p>
    <w:p w14:paraId="4FEB8CF4" w14:textId="77777777" w:rsidR="003A2D7E" w:rsidRDefault="003A2D7E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A2D7E" w14:paraId="6D50AA7C" w14:textId="77777777" w:rsidTr="003A2D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</w:trPr>
        <w:tc>
          <w:tcPr>
            <w:tcW w:w="8630" w:type="dxa"/>
            <w:shd w:val="clear" w:color="auto" w:fill="C0C0C0"/>
            <w:vAlign w:val="center"/>
          </w:tcPr>
          <w:p w14:paraId="7879A234" w14:textId="3BBFF023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TABLES AFTER NORMALIZATION</w:t>
            </w:r>
          </w:p>
        </w:tc>
      </w:tr>
      <w:tr w:rsidR="003A2D7E" w14:paraId="5CC18CCA" w14:textId="77777777" w:rsidTr="003A2D7E">
        <w:tc>
          <w:tcPr>
            <w:tcW w:w="8630" w:type="dxa"/>
            <w:vAlign w:val="center"/>
          </w:tcPr>
          <w:p w14:paraId="1CF1AA96" w14:textId="77777777" w:rsidR="00394285" w:rsidRDefault="00394285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2897B003" w14:textId="2EF58B67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AIRPORT (AP_NAME, STATE, COUNTRY, CNAME)</w:t>
            </w:r>
          </w:p>
          <w:p w14:paraId="67F17DB4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5E48257A" w14:textId="48844B6D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AIRLINE (AIRLINEID, AL_NAME, THREE_DIGIT_CODE</w:t>
            </w:r>
            <w:r>
              <w:rPr>
                <w:rFonts w:ascii="Arial" w:hAnsi="Arial" w:cs="Arial"/>
                <w:color w:val="auto"/>
                <w:lang w:val="en-IN"/>
              </w:rPr>
              <w:t>, PH</w:t>
            </w:r>
            <w:r w:rsidRPr="003A2D7E">
              <w:rPr>
                <w:rFonts w:ascii="Arial" w:hAnsi="Arial" w:cs="Arial"/>
                <w:color w:val="auto"/>
                <w:lang w:val="en-IN"/>
              </w:rPr>
              <w:t>)</w:t>
            </w:r>
          </w:p>
          <w:p w14:paraId="0CA09FA4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10D2909D" w14:textId="0919100D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CONTAINS (AIRLINEID, AP_NAME)</w:t>
            </w:r>
          </w:p>
          <w:p w14:paraId="2189826A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6618CC71" w14:textId="6D96C2CE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AIRCRAFT</w:t>
            </w:r>
            <w:r>
              <w:rPr>
                <w:rFonts w:ascii="Arial" w:hAnsi="Arial" w:cs="Arial"/>
                <w:color w:val="auto"/>
                <w:lang w:val="en-IN"/>
              </w:rPr>
              <w:t xml:space="preserve"> </w:t>
            </w:r>
            <w:r w:rsidRPr="003A2D7E">
              <w:rPr>
                <w:rFonts w:ascii="Arial" w:hAnsi="Arial" w:cs="Arial"/>
                <w:color w:val="auto"/>
                <w:lang w:val="en-IN"/>
              </w:rPr>
              <w:t>(AIRCRAFT_CODE, R_NO, ARRIVAL, DEPARTURE, STATUS, DURATION1, AIRCRAFTTYPE, LAYOVER_TIME, NO_OF_STOPS, MODEL, AIRLINEID)</w:t>
            </w:r>
          </w:p>
          <w:p w14:paraId="75860BE1" w14:textId="77777777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103FE86A" w14:textId="3282B033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ROUTE</w:t>
            </w:r>
            <w:r>
              <w:rPr>
                <w:rFonts w:ascii="Arial" w:hAnsi="Arial" w:cs="Arial"/>
                <w:color w:val="auto"/>
                <w:lang w:val="en-IN"/>
              </w:rPr>
              <w:t xml:space="preserve"> </w:t>
            </w:r>
            <w:r w:rsidRPr="003A2D7E">
              <w:rPr>
                <w:rFonts w:ascii="Arial" w:hAnsi="Arial" w:cs="Arial"/>
                <w:color w:val="auto"/>
                <w:lang w:val="en-IN"/>
              </w:rPr>
              <w:t>(R_NO, SOURCE, DESTINATION, DISTANCE)</w:t>
            </w:r>
          </w:p>
          <w:p w14:paraId="0CE86E19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73EA7C94" w14:textId="4BD473A6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PASSENGER1 (PID, PASSPORTNO)</w:t>
            </w:r>
          </w:p>
          <w:p w14:paraId="3065747B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05BA3793" w14:textId="0F116806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PASSENGER2</w:t>
            </w:r>
            <w:r w:rsidR="00F3142C">
              <w:rPr>
                <w:rFonts w:ascii="Arial" w:hAnsi="Arial" w:cs="Arial"/>
                <w:color w:val="auto"/>
                <w:lang w:val="en-IN"/>
              </w:rPr>
              <w:t xml:space="preserve"> </w:t>
            </w:r>
            <w:r w:rsidRPr="003A2D7E">
              <w:rPr>
                <w:rFonts w:ascii="Arial" w:hAnsi="Arial" w:cs="Arial"/>
                <w:color w:val="auto"/>
                <w:lang w:val="en-IN"/>
              </w:rPr>
              <w:t>(PASSPORTNO, FNAME, M, LNAME, ADDRESS, PHONE, AGE, SEX)</w:t>
            </w:r>
          </w:p>
          <w:p w14:paraId="12073986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53F2B4FA" w14:textId="3F326FF8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PASSENGER3 (PID, FLIGHT_CODE)</w:t>
            </w:r>
          </w:p>
          <w:p w14:paraId="0CFE5C68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491A738B" w14:textId="29D077C3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TICKET1</w:t>
            </w:r>
            <w:r w:rsidR="00F3142C">
              <w:rPr>
                <w:rFonts w:ascii="Arial" w:hAnsi="Arial" w:cs="Arial"/>
                <w:color w:val="auto"/>
                <w:lang w:val="en-IN"/>
              </w:rPr>
              <w:t xml:space="preserve"> </w:t>
            </w:r>
            <w:r w:rsidRPr="003A2D7E">
              <w:rPr>
                <w:rFonts w:ascii="Arial" w:hAnsi="Arial" w:cs="Arial"/>
                <w:color w:val="auto"/>
                <w:lang w:val="en-IN"/>
              </w:rPr>
              <w:t>(TICKET_NUMBER, SOURCE1, DESTINATION, DATE_OF_BOOKING, DATE_OF_CANCELLATION, DATE_OF_TRAVEL, SEATNO, CLASS1, PID, PASSPORTNO)</w:t>
            </w:r>
          </w:p>
          <w:p w14:paraId="53869BD5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64E1CE8F" w14:textId="6E152779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TICKET2 (DATE_OF_BOOKING, SOURCE, DESTINATION, CLASS</w:t>
            </w:r>
            <w:r>
              <w:rPr>
                <w:rFonts w:ascii="Arial" w:hAnsi="Arial" w:cs="Arial"/>
                <w:color w:val="auto"/>
                <w:lang w:val="en-IN"/>
              </w:rPr>
              <w:t>1</w:t>
            </w:r>
            <w:r w:rsidRPr="003A2D7E">
              <w:rPr>
                <w:rFonts w:ascii="Arial" w:hAnsi="Arial" w:cs="Arial"/>
                <w:color w:val="auto"/>
                <w:lang w:val="en-IN"/>
              </w:rPr>
              <w:t>, PRICE)</w:t>
            </w:r>
          </w:p>
          <w:p w14:paraId="3230DAC2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45BE39F6" w14:textId="17450870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TICKET3 (DATE_OF_CANCELLATION, SURCHARGE)</w:t>
            </w:r>
          </w:p>
          <w:p w14:paraId="4E6180DC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2DC26F6E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EMPLOYEE1 (SSN, FNAME, M, LNAME, ADDRESS, PHONE, AGE, SEX, JOBTYPE, ASTYPE, ETYPE, SHIFT,</w:t>
            </w:r>
          </w:p>
          <w:p w14:paraId="1739995E" w14:textId="0D995F67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POSITION, AP_NAME)</w:t>
            </w:r>
          </w:p>
          <w:p w14:paraId="4FED9FF9" w14:textId="7777777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  <w:p w14:paraId="1369AB4D" w14:textId="3D8F358D" w:rsid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  <w:r w:rsidRPr="003A2D7E">
              <w:rPr>
                <w:rFonts w:ascii="Arial" w:hAnsi="Arial" w:cs="Arial"/>
                <w:color w:val="auto"/>
                <w:lang w:val="en-IN"/>
              </w:rPr>
              <w:t>EMPLOYEE2</w:t>
            </w:r>
            <w:r w:rsidR="00F3142C">
              <w:rPr>
                <w:rFonts w:ascii="Arial" w:hAnsi="Arial" w:cs="Arial"/>
                <w:color w:val="auto"/>
                <w:lang w:val="en-IN"/>
              </w:rPr>
              <w:t xml:space="preserve"> </w:t>
            </w:r>
            <w:r w:rsidRPr="003A2D7E">
              <w:rPr>
                <w:rFonts w:ascii="Arial" w:hAnsi="Arial" w:cs="Arial"/>
                <w:color w:val="auto"/>
                <w:lang w:val="en-IN"/>
              </w:rPr>
              <w:t>(JOBTYPE, SALARY)</w:t>
            </w:r>
          </w:p>
          <w:p w14:paraId="4AA95227" w14:textId="1E5A9097" w:rsidR="003A2D7E" w:rsidRPr="003A2D7E" w:rsidRDefault="003A2D7E" w:rsidP="003A2D7E">
            <w:pPr>
              <w:pStyle w:val="ContactInfo"/>
              <w:spacing w:line="276" w:lineRule="auto"/>
              <w:jc w:val="left"/>
              <w:rPr>
                <w:rFonts w:ascii="Arial" w:hAnsi="Arial" w:cs="Arial"/>
                <w:color w:val="auto"/>
                <w:lang w:val="en-IN"/>
              </w:rPr>
            </w:pPr>
          </w:p>
        </w:tc>
      </w:tr>
    </w:tbl>
    <w:p w14:paraId="3E69809B" w14:textId="386638AD" w:rsidR="003A2D7E" w:rsidRDefault="003A2D7E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4991193" w14:textId="3F440E3E" w:rsidR="004568AB" w:rsidRDefault="004568AB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30E33232" w14:textId="74404203" w:rsidR="004568AB" w:rsidRDefault="004568AB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0315C48" w14:textId="60AE2546" w:rsidR="004C6B28" w:rsidRDefault="004C6B28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13D8D695" w14:textId="77777777" w:rsidR="004C6B28" w:rsidRDefault="004C6B28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2BBF2CF" w14:textId="5F5EE150" w:rsidR="004568AB" w:rsidRDefault="004568AB" w:rsidP="00A20985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60B4510" w14:textId="15347809" w:rsidR="00760FDD" w:rsidRPr="00760FDD" w:rsidRDefault="004568AB" w:rsidP="00760FD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 w:rsidRPr="00C743D7"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NORMALIS</w:t>
      </w:r>
      <w:r w:rsidR="00C743D7">
        <w:rPr>
          <w:rFonts w:ascii="Calibri-Light" w:hAnsi="Calibri-Light" w:cs="Calibri-Light"/>
          <w:color w:val="2E74B6"/>
          <w:sz w:val="32"/>
          <w:szCs w:val="32"/>
          <w:lang w:val="en-IN"/>
        </w:rPr>
        <w:t>ED RELATIONAL SCHEMA</w:t>
      </w:r>
    </w:p>
    <w:p w14:paraId="18EDB7B4" w14:textId="53D7DCCD" w:rsidR="00760FDD" w:rsidRDefault="00760F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1B3E7DA4" w14:textId="2A818CAD" w:rsidR="00760F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71D32273" wp14:editId="6ACB3D6A">
            <wp:extent cx="6077992" cy="4095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20" cy="411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9C65" w14:textId="30C29679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34137A3F" w14:textId="6A459801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AE54565" w14:textId="18A3DDCE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180DE75" w14:textId="27E3184E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E282E18" w14:textId="767D2CAD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3B27E082" w14:textId="03DCB837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593D96A" w14:textId="5408A3A1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6A7A3572" w14:textId="6D614E12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8FD0BD0" w14:textId="2EBB0D65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8FDA592" w14:textId="00ACD80B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1E8BD2C" w14:textId="58ADE3AD" w:rsidR="004C6B28" w:rsidRDefault="004C6B28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2044D02" w14:textId="1200026C" w:rsidR="004C6B28" w:rsidRDefault="004C6B28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2569A6E7" w14:textId="77777777" w:rsidR="00C8273C" w:rsidRDefault="00C8273C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BEF61F1" w14:textId="098D4C12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0CAC0923" w14:textId="3EE738D7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477C61A1" w14:textId="09BA28F2" w:rsidR="00EB45DD" w:rsidRDefault="00EB45DD" w:rsidP="00760F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797CBF6D" w14:textId="0022F755" w:rsidR="00EB45DD" w:rsidRPr="00760FDD" w:rsidRDefault="00EB45DD" w:rsidP="00EB45D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  <w:r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SQL</w:t>
      </w:r>
    </w:p>
    <w:p w14:paraId="7BF049F0" w14:textId="77777777" w:rsidR="00EB45DD" w:rsidRDefault="00EB45DD" w:rsidP="00EB45DD">
      <w:pPr>
        <w:autoSpaceDE w:val="0"/>
        <w:autoSpaceDN w:val="0"/>
        <w:adjustRightInd w:val="0"/>
        <w:spacing w:before="0" w:after="0" w:line="360" w:lineRule="auto"/>
        <w:rPr>
          <w:rFonts w:ascii="Arial" w:hAnsi="Arial" w:cs="Arial"/>
          <w:color w:val="auto"/>
          <w:lang w:val="en-IN"/>
        </w:rPr>
      </w:pPr>
    </w:p>
    <w:p w14:paraId="5BF25B40" w14:textId="5661AB2A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AIRPORT Table --</w:t>
      </w:r>
    </w:p>
    <w:p w14:paraId="7BA3915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D0AE64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AIRPORT</w:t>
      </w:r>
    </w:p>
    <w:p w14:paraId="36313CC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(AP_NAME VARCHAR2(100) NOT NULL,</w:t>
      </w:r>
    </w:p>
    <w:p w14:paraId="19F5C2B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STATE VARCHAR2(15), </w:t>
      </w:r>
    </w:p>
    <w:p w14:paraId="043AA15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COUNTRY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30),</w:t>
      </w:r>
    </w:p>
    <w:p w14:paraId="584C8AC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CNAME VARCHAR2(15),</w:t>
      </w:r>
    </w:p>
    <w:p w14:paraId="0B74DE0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PRIMARY KEY(AP_NAME));</w:t>
      </w:r>
    </w:p>
    <w:p w14:paraId="1D76249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8673063" w14:textId="0163C750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--Inser</w:t>
      </w:r>
      <w:r>
        <w:rPr>
          <w:rFonts w:ascii="Arial" w:hAnsi="Arial" w:cs="Arial"/>
          <w:b/>
          <w:color w:val="auto"/>
          <w:lang w:val="en-IN"/>
        </w:rPr>
        <w:t>t</w:t>
      </w:r>
      <w:r w:rsidRPr="00EB45DD">
        <w:rPr>
          <w:rFonts w:ascii="Arial" w:hAnsi="Arial" w:cs="Arial"/>
          <w:b/>
          <w:color w:val="auto"/>
          <w:lang w:val="en-IN"/>
        </w:rPr>
        <w:t>ing values for Table: AIRPORT--</w:t>
      </w:r>
    </w:p>
    <w:p w14:paraId="09B83D4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C12A0A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'Louisville International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Airport','Kentucky','United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EB45DD">
        <w:rPr>
          <w:rFonts w:ascii="Arial" w:hAnsi="Arial" w:cs="Arial"/>
          <w:color w:val="auto"/>
          <w:lang w:val="en-IN"/>
        </w:rPr>
        <w:t>States','Louisville</w:t>
      </w:r>
      <w:proofErr w:type="spellEnd"/>
      <w:r w:rsidRPr="00EB45DD">
        <w:rPr>
          <w:rFonts w:ascii="Arial" w:hAnsi="Arial" w:cs="Arial"/>
          <w:color w:val="auto"/>
          <w:lang w:val="en-IN"/>
        </w:rPr>
        <w:t>');</w:t>
      </w:r>
    </w:p>
    <w:p w14:paraId="71AB2AA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'Chandigarh International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Airport','Chandigarh','India','Chandigarh</w:t>
      </w:r>
      <w:proofErr w:type="spellEnd"/>
      <w:r w:rsidRPr="00EB45DD">
        <w:rPr>
          <w:rFonts w:ascii="Arial" w:hAnsi="Arial" w:cs="Arial"/>
          <w:color w:val="auto"/>
          <w:lang w:val="en-IN"/>
        </w:rPr>
        <w:t>');</w:t>
      </w:r>
    </w:p>
    <w:p w14:paraId="4E8FEA7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'Dallas/Fort Worth International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Airport','Texas','United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EB45DD">
        <w:rPr>
          <w:rFonts w:ascii="Arial" w:hAnsi="Arial" w:cs="Arial"/>
          <w:color w:val="auto"/>
          <w:lang w:val="en-IN"/>
        </w:rPr>
        <w:t>States','Fort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Worth');</w:t>
      </w:r>
    </w:p>
    <w:p w14:paraId="022287B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'Indira </w:t>
      </w:r>
      <w:proofErr w:type="spellStart"/>
      <w:r w:rsidRPr="00EB45DD">
        <w:rPr>
          <w:rFonts w:ascii="Arial" w:hAnsi="Arial" w:cs="Arial"/>
          <w:color w:val="auto"/>
          <w:lang w:val="en-IN"/>
        </w:rPr>
        <w:t>GandhiInternational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Airport','Delhi','India','Delhi</w:t>
      </w:r>
      <w:proofErr w:type="spellEnd"/>
      <w:r w:rsidRPr="00EB45DD">
        <w:rPr>
          <w:rFonts w:ascii="Arial" w:hAnsi="Arial" w:cs="Arial"/>
          <w:color w:val="auto"/>
          <w:lang w:val="en-IN"/>
        </w:rPr>
        <w:t>');</w:t>
      </w:r>
    </w:p>
    <w:p w14:paraId="01BD189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Chhatrapati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Shivaji International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Airport','Maharashtra','India','Mumbai</w:t>
      </w:r>
      <w:proofErr w:type="spellEnd"/>
      <w:r w:rsidRPr="00EB45DD">
        <w:rPr>
          <w:rFonts w:ascii="Arial" w:hAnsi="Arial" w:cs="Arial"/>
          <w:color w:val="auto"/>
          <w:lang w:val="en-IN"/>
        </w:rPr>
        <w:t>');</w:t>
      </w:r>
    </w:p>
    <w:p w14:paraId="4E658A5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'San Francisco International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Airport','California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', 'United </w:t>
      </w:r>
      <w:proofErr w:type="spellStart"/>
      <w:r w:rsidRPr="00EB45DD">
        <w:rPr>
          <w:rFonts w:ascii="Arial" w:hAnsi="Arial" w:cs="Arial"/>
          <w:color w:val="auto"/>
          <w:lang w:val="en-IN"/>
        </w:rPr>
        <w:t>States','San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Francisco');</w:t>
      </w:r>
    </w:p>
    <w:p w14:paraId="2879E80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'Frankfurt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Airport','Hesse','Germany','Frankfurt</w:t>
      </w:r>
      <w:proofErr w:type="spellEnd"/>
      <w:r w:rsidRPr="00EB45DD">
        <w:rPr>
          <w:rFonts w:ascii="Arial" w:hAnsi="Arial" w:cs="Arial"/>
          <w:color w:val="auto"/>
          <w:lang w:val="en-IN"/>
        </w:rPr>
        <w:t>');</w:t>
      </w:r>
    </w:p>
    <w:p w14:paraId="67C702F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'George Bush Intercontinental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Airport','Texas','United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EB45DD">
        <w:rPr>
          <w:rFonts w:ascii="Arial" w:hAnsi="Arial" w:cs="Arial"/>
          <w:color w:val="auto"/>
          <w:lang w:val="en-IN"/>
        </w:rPr>
        <w:t>States','Houston</w:t>
      </w:r>
      <w:proofErr w:type="spellEnd"/>
      <w:r w:rsidRPr="00EB45DD">
        <w:rPr>
          <w:rFonts w:ascii="Arial" w:hAnsi="Arial" w:cs="Arial"/>
          <w:color w:val="auto"/>
          <w:lang w:val="en-IN"/>
        </w:rPr>
        <w:t>');</w:t>
      </w:r>
    </w:p>
    <w:p w14:paraId="58CAE22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'John F. Kennedy International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Airport','New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EB45DD">
        <w:rPr>
          <w:rFonts w:ascii="Arial" w:hAnsi="Arial" w:cs="Arial"/>
          <w:color w:val="auto"/>
          <w:lang w:val="en-IN"/>
        </w:rPr>
        <w:t>York','United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EB45DD">
        <w:rPr>
          <w:rFonts w:ascii="Arial" w:hAnsi="Arial" w:cs="Arial"/>
          <w:color w:val="auto"/>
          <w:lang w:val="en-IN"/>
        </w:rPr>
        <w:t>States','New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York City');</w:t>
      </w:r>
    </w:p>
    <w:p w14:paraId="7A52D31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AIRPORT (AP_NAME, STATE, COUNTRY, CNAME)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'Tampa International </w:t>
      </w:r>
      <w:proofErr w:type="spellStart"/>
      <w:r w:rsidRPr="00EB45DD">
        <w:rPr>
          <w:rFonts w:ascii="Arial" w:hAnsi="Arial" w:cs="Arial"/>
          <w:color w:val="auto"/>
          <w:lang w:val="en-IN"/>
        </w:rPr>
        <w:t>Airport','Florida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', 'United </w:t>
      </w:r>
      <w:proofErr w:type="spellStart"/>
      <w:r w:rsidRPr="00EB45DD">
        <w:rPr>
          <w:rFonts w:ascii="Arial" w:hAnsi="Arial" w:cs="Arial"/>
          <w:color w:val="auto"/>
          <w:lang w:val="en-IN"/>
        </w:rPr>
        <w:t>States','Tampa</w:t>
      </w:r>
      <w:proofErr w:type="spellEnd"/>
      <w:r w:rsidRPr="00EB45DD">
        <w:rPr>
          <w:rFonts w:ascii="Arial" w:hAnsi="Arial" w:cs="Arial"/>
          <w:color w:val="auto"/>
          <w:lang w:val="en-IN"/>
        </w:rPr>
        <w:t>');</w:t>
      </w:r>
    </w:p>
    <w:p w14:paraId="567A4E1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D13802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60276AC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338004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766F6F2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AIRPORT;</w:t>
      </w:r>
    </w:p>
    <w:p w14:paraId="2C08BA7C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A9FC6D7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881A88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AIRLINE Table --</w:t>
      </w:r>
    </w:p>
    <w:p w14:paraId="512A19A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7261B3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AIRLINE</w:t>
      </w:r>
    </w:p>
    <w:p w14:paraId="6BEFE69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(AIRLINEID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 NOT NULL,</w:t>
      </w:r>
    </w:p>
    <w:p w14:paraId="6D6F5E7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AL_NAME VARCHAR2(50),</w:t>
      </w:r>
    </w:p>
    <w:p w14:paraId="6486F87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THREE_DIGIT_CODE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3),</w:t>
      </w:r>
    </w:p>
    <w:p w14:paraId="28F7620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PH INT,</w:t>
      </w:r>
    </w:p>
    <w:p w14:paraId="357843C4" w14:textId="1A0B1933" w:rsid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PRIMARY KEY(AIRLINEID));</w:t>
      </w:r>
    </w:p>
    <w:p w14:paraId="36D27A57" w14:textId="43AC3A04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13A8033" w14:textId="7C54E8B5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0707332" w14:textId="5500205A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0E5F8B6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ED31245" w14:textId="494F4701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lastRenderedPageBreak/>
        <w:t>-- Inser</w:t>
      </w:r>
      <w:r>
        <w:rPr>
          <w:rFonts w:ascii="Arial" w:hAnsi="Arial" w:cs="Arial"/>
          <w:b/>
          <w:color w:val="auto"/>
          <w:lang w:val="en-IN"/>
        </w:rPr>
        <w:t>t</w:t>
      </w:r>
      <w:r w:rsidRPr="00EB45DD">
        <w:rPr>
          <w:rFonts w:ascii="Arial" w:hAnsi="Arial" w:cs="Arial"/>
          <w:b/>
          <w:color w:val="auto"/>
          <w:lang w:val="en-IN"/>
        </w:rPr>
        <w:t>ing values for Table: AIRLINE --</w:t>
      </w:r>
    </w:p>
    <w:p w14:paraId="0270D97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E53F34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AIRLINE (AIRLINEID, AL_NAME, THREE_DIGIT_CODE, PH)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AA','American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Airlines','001', 1800123456);</w:t>
      </w:r>
    </w:p>
    <w:p w14:paraId="35A8384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AIRLINE (AIRLINEID, AL_NAME, THREE_DIGIT_CODE, PH)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AI','Air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India Limited','098', 1800234567);</w:t>
      </w:r>
    </w:p>
    <w:p w14:paraId="118475C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AIRLINE (AIRLINEID, AL_NAME, THREE_DIGIT_CODE, PH)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LH','Lufthansa</w:t>
      </w:r>
      <w:proofErr w:type="spellEnd"/>
      <w:r w:rsidRPr="00EB45DD">
        <w:rPr>
          <w:rFonts w:ascii="Arial" w:hAnsi="Arial" w:cs="Arial"/>
          <w:color w:val="auto"/>
          <w:lang w:val="en-IN"/>
        </w:rPr>
        <w:t>', '220', 1800345678);</w:t>
      </w:r>
    </w:p>
    <w:p w14:paraId="21A6452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AIRLINE (AIRLINEID, AL_NAME, THREE_DIGIT_CODE, PH)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BA','British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Airways','125', 1800456789);</w:t>
      </w:r>
    </w:p>
    <w:p w14:paraId="02B7D36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AIRLINE (AIRLINEID, AL_NAME, THREE_DIGIT_CODE, PH)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QR','Qatar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Airways','157', 1800987654);</w:t>
      </w:r>
    </w:p>
    <w:p w14:paraId="6136791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AIRLINE (AIRLINEID, AL_NAME, THREE_DIGIT_CODE, PH)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'9W','Jet Airways','589', 1800876543);</w:t>
      </w:r>
    </w:p>
    <w:p w14:paraId="01CFB98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AIRLINE (AIRLINEID, AL_NAME, THREE_DIGIT_CODE, PH)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'EK','Emirates','176', 1800765432);</w:t>
      </w:r>
    </w:p>
    <w:p w14:paraId="190C4E0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AIRLINE (AIRLINEID, AL_NAME, THREE_DIGIT_CODE, PH)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'EY','</w:t>
      </w:r>
      <w:proofErr w:type="spellStart"/>
      <w:r w:rsidRPr="00EB45DD">
        <w:rPr>
          <w:rFonts w:ascii="Arial" w:hAnsi="Arial" w:cs="Arial"/>
          <w:color w:val="auto"/>
          <w:lang w:val="en-IN"/>
        </w:rPr>
        <w:t>Ethiad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Airways','607', 1800654321);</w:t>
      </w:r>
    </w:p>
    <w:p w14:paraId="081B077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FF945C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68F7BBD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2ECFB7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587718E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AIRLINE;</w:t>
      </w:r>
    </w:p>
    <w:p w14:paraId="6C045E78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F008FDB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4FED4D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CONTAINS Table --</w:t>
      </w:r>
    </w:p>
    <w:p w14:paraId="2F3849F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D799CD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CONTAINS</w:t>
      </w:r>
    </w:p>
    <w:p w14:paraId="5D82820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(AIRLINEID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 NOT NULL,</w:t>
      </w:r>
    </w:p>
    <w:p w14:paraId="72C2260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AP_NAME VARCHAR2(100) NOT NULL,</w:t>
      </w:r>
    </w:p>
    <w:p w14:paraId="1D3A715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PRIMARY </w:t>
      </w:r>
      <w:proofErr w:type="gramStart"/>
      <w:r w:rsidRPr="00EB45DD">
        <w:rPr>
          <w:rFonts w:ascii="Arial" w:hAnsi="Arial" w:cs="Arial"/>
          <w:color w:val="auto"/>
          <w:lang w:val="en-IN"/>
        </w:rPr>
        <w:t>KEY(</w:t>
      </w:r>
      <w:proofErr w:type="gramEnd"/>
      <w:r w:rsidRPr="00EB45DD">
        <w:rPr>
          <w:rFonts w:ascii="Arial" w:hAnsi="Arial" w:cs="Arial"/>
          <w:color w:val="auto"/>
          <w:lang w:val="en-IN"/>
        </w:rPr>
        <w:t>AIRLINEID, AP_NAME),</w:t>
      </w:r>
    </w:p>
    <w:p w14:paraId="661B5F3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FOREIGN KEY(AIRLINEID) REFERENCES AIRLINE(AIRLINEID) ON DELETE CASCADE,</w:t>
      </w:r>
    </w:p>
    <w:p w14:paraId="431F97F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FOREIGN KEY(AP_NAME) REFERENCES AIRPORT(AP_NAME) ON DELETE CASCADE);</w:t>
      </w:r>
    </w:p>
    <w:p w14:paraId="2E14DAC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11A0983" w14:textId="02106069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Inser</w:t>
      </w:r>
      <w:r>
        <w:rPr>
          <w:rFonts w:ascii="Arial" w:hAnsi="Arial" w:cs="Arial"/>
          <w:b/>
          <w:color w:val="auto"/>
          <w:lang w:val="en-IN"/>
        </w:rPr>
        <w:t>t</w:t>
      </w:r>
      <w:r w:rsidRPr="00EB45DD">
        <w:rPr>
          <w:rFonts w:ascii="Arial" w:hAnsi="Arial" w:cs="Arial"/>
          <w:b/>
          <w:color w:val="auto"/>
          <w:lang w:val="en-IN"/>
        </w:rPr>
        <w:t>ing values into Table: CONTAINS--</w:t>
      </w:r>
    </w:p>
    <w:p w14:paraId="0EEBE52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AC28E5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AA','Louisville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64DB678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AA','John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F. Kennedy International Airport');</w:t>
      </w:r>
    </w:p>
    <w:p w14:paraId="501FDAF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AA','George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Bush Intercontinental Airport');</w:t>
      </w:r>
    </w:p>
    <w:p w14:paraId="7121358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AA','San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Francisco International Airport');</w:t>
      </w:r>
    </w:p>
    <w:p w14:paraId="220ECA5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AA','Tampa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2C7641A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FC184C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AI','Chandigarh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4E0F895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AI','Dallas</w:t>
      </w:r>
      <w:proofErr w:type="spellEnd"/>
      <w:r w:rsidRPr="00EB45DD">
        <w:rPr>
          <w:rFonts w:ascii="Arial" w:hAnsi="Arial" w:cs="Arial"/>
          <w:color w:val="auto"/>
          <w:lang w:val="en-IN"/>
        </w:rPr>
        <w:t>/Fort Worth International Airport');</w:t>
      </w:r>
    </w:p>
    <w:p w14:paraId="4515315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lastRenderedPageBreak/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AI','Indira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EB45DD">
        <w:rPr>
          <w:rFonts w:ascii="Arial" w:hAnsi="Arial" w:cs="Arial"/>
          <w:color w:val="auto"/>
          <w:lang w:val="en-IN"/>
        </w:rPr>
        <w:t>GandhiInternational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Airport');</w:t>
      </w:r>
    </w:p>
    <w:p w14:paraId="5912A2C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'AI','</w:t>
      </w:r>
      <w:proofErr w:type="spellStart"/>
      <w:r w:rsidRPr="00EB45DD">
        <w:rPr>
          <w:rFonts w:ascii="Arial" w:hAnsi="Arial" w:cs="Arial"/>
          <w:color w:val="auto"/>
          <w:lang w:val="en-IN"/>
        </w:rPr>
        <w:t>Chhatrapati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Shivaji International Airport');</w:t>
      </w:r>
    </w:p>
    <w:p w14:paraId="3AFCAEA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AI','George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Bush Intercontinental Airport');</w:t>
      </w:r>
    </w:p>
    <w:p w14:paraId="0AC3F84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B18B8E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'LH','</w:t>
      </w:r>
      <w:proofErr w:type="spellStart"/>
      <w:r w:rsidRPr="00EB45DD">
        <w:rPr>
          <w:rFonts w:ascii="Arial" w:hAnsi="Arial" w:cs="Arial"/>
          <w:color w:val="auto"/>
          <w:lang w:val="en-IN"/>
        </w:rPr>
        <w:t>Chhatrapati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Shivaji International Airport');</w:t>
      </w:r>
    </w:p>
    <w:p w14:paraId="1E7B1C9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LH','Frankfurt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Airport');</w:t>
      </w:r>
    </w:p>
    <w:p w14:paraId="7405759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LH','John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F. Kennedy International Airport');</w:t>
      </w:r>
    </w:p>
    <w:p w14:paraId="107C474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LH','San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Francisco International Airport');</w:t>
      </w:r>
    </w:p>
    <w:p w14:paraId="0AC6E4D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LH','Dallas</w:t>
      </w:r>
      <w:proofErr w:type="spellEnd"/>
      <w:r w:rsidRPr="00EB45DD">
        <w:rPr>
          <w:rFonts w:ascii="Arial" w:hAnsi="Arial" w:cs="Arial"/>
          <w:color w:val="auto"/>
          <w:lang w:val="en-IN"/>
        </w:rPr>
        <w:t>/Fort Worth International Airport');</w:t>
      </w:r>
    </w:p>
    <w:p w14:paraId="0B456CC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16B37B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BA','John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F. Kennedy International Airport');</w:t>
      </w:r>
    </w:p>
    <w:p w14:paraId="0944E8A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'BA','</w:t>
      </w:r>
      <w:proofErr w:type="spellStart"/>
      <w:r w:rsidRPr="00EB45DD">
        <w:rPr>
          <w:rFonts w:ascii="Arial" w:hAnsi="Arial" w:cs="Arial"/>
          <w:color w:val="auto"/>
          <w:lang w:val="en-IN"/>
        </w:rPr>
        <w:t>Chhatrapati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Shivaji International Airport');</w:t>
      </w:r>
    </w:p>
    <w:p w14:paraId="339F317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BA','Chandigarh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7D39171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BA','Frankfurt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Airport');</w:t>
      </w:r>
    </w:p>
    <w:p w14:paraId="12382E7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BA','San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Francisco International Airport');</w:t>
      </w:r>
    </w:p>
    <w:p w14:paraId="105BE17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FE4DE8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'QR','</w:t>
      </w:r>
      <w:proofErr w:type="spellStart"/>
      <w:r w:rsidRPr="00EB45DD">
        <w:rPr>
          <w:rFonts w:ascii="Arial" w:hAnsi="Arial" w:cs="Arial"/>
          <w:color w:val="auto"/>
          <w:lang w:val="en-IN"/>
        </w:rPr>
        <w:t>Chhatrapati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Shivaji International Airport');</w:t>
      </w:r>
    </w:p>
    <w:p w14:paraId="7A39D48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QR','Dallas</w:t>
      </w:r>
      <w:proofErr w:type="spellEnd"/>
      <w:r w:rsidRPr="00EB45DD">
        <w:rPr>
          <w:rFonts w:ascii="Arial" w:hAnsi="Arial" w:cs="Arial"/>
          <w:color w:val="auto"/>
          <w:lang w:val="en-IN"/>
        </w:rPr>
        <w:t>/Fort Worth International Airport');</w:t>
      </w:r>
    </w:p>
    <w:p w14:paraId="179A558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QR','John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F. Kennedy International Airport');</w:t>
      </w:r>
    </w:p>
    <w:p w14:paraId="16D098E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QR','Tampa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5B87975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CONTAINS (AIRLINEID, AP_NAME) </w:t>
      </w: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</w:t>
      </w:r>
      <w:proofErr w:type="spellStart"/>
      <w:r w:rsidRPr="00EB45DD">
        <w:rPr>
          <w:rFonts w:ascii="Arial" w:hAnsi="Arial" w:cs="Arial"/>
          <w:color w:val="auto"/>
          <w:lang w:val="en-IN"/>
        </w:rPr>
        <w:t>QR','Louisville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7BC6876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8BDD7DC" w14:textId="77777777" w:rsidR="00E67E97" w:rsidRDefault="00E67E97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A45523D" w14:textId="0C527F9E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20709D2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B4943A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64B4FB6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CONTAINS;</w:t>
      </w:r>
    </w:p>
    <w:p w14:paraId="0E1DEF9F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82C1EB1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4279E8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ROUTE Table --</w:t>
      </w:r>
    </w:p>
    <w:p w14:paraId="5EF937E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9E2356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ROUTE</w:t>
      </w:r>
    </w:p>
    <w:p w14:paraId="1627181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( R</w:t>
      </w:r>
      <w:proofErr w:type="gramEnd"/>
      <w:r w:rsidRPr="00EB45DD">
        <w:rPr>
          <w:rFonts w:ascii="Arial" w:hAnsi="Arial" w:cs="Arial"/>
          <w:color w:val="auto"/>
          <w:lang w:val="en-IN"/>
        </w:rPr>
        <w:t>_NO INT,</w:t>
      </w:r>
    </w:p>
    <w:p w14:paraId="74D31CB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SOURCE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3),</w:t>
      </w:r>
    </w:p>
    <w:p w14:paraId="6202735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DESTINATION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3),</w:t>
      </w:r>
    </w:p>
    <w:p w14:paraId="130F09F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DISTANCE INT,</w:t>
      </w:r>
    </w:p>
    <w:p w14:paraId="42FD7E1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PRIMARY KEY(R_NO));</w:t>
      </w:r>
    </w:p>
    <w:p w14:paraId="2E138D81" w14:textId="1700502C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lastRenderedPageBreak/>
        <w:t>-- Inser</w:t>
      </w:r>
      <w:r>
        <w:rPr>
          <w:rFonts w:ascii="Arial" w:hAnsi="Arial" w:cs="Arial"/>
          <w:b/>
          <w:color w:val="auto"/>
          <w:lang w:val="en-IN"/>
        </w:rPr>
        <w:t>t</w:t>
      </w:r>
      <w:r w:rsidRPr="00EB45DD">
        <w:rPr>
          <w:rFonts w:ascii="Arial" w:hAnsi="Arial" w:cs="Arial"/>
          <w:b/>
          <w:color w:val="auto"/>
          <w:lang w:val="en-IN"/>
        </w:rPr>
        <w:t>ing values into Table: ROUTE --</w:t>
      </w:r>
    </w:p>
    <w:p w14:paraId="3F284B6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7E0A6F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ROUTE(</w:t>
      </w:r>
      <w:proofErr w:type="gramEnd"/>
      <w:r w:rsidRPr="00EB45DD">
        <w:rPr>
          <w:rFonts w:ascii="Arial" w:hAnsi="Arial" w:cs="Arial"/>
          <w:color w:val="auto"/>
          <w:lang w:val="en-IN"/>
        </w:rPr>
        <w:t>R_NO, SOURCE, DESTINATION, DISTANCE)</w:t>
      </w:r>
    </w:p>
    <w:p w14:paraId="5071828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001, 'BOM', 'DFW', 11596);</w:t>
      </w:r>
    </w:p>
    <w:p w14:paraId="2DA9757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90C632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ROUTE(</w:t>
      </w:r>
      <w:proofErr w:type="gramEnd"/>
      <w:r w:rsidRPr="00EB45DD">
        <w:rPr>
          <w:rFonts w:ascii="Arial" w:hAnsi="Arial" w:cs="Arial"/>
          <w:color w:val="auto"/>
          <w:lang w:val="en-IN"/>
        </w:rPr>
        <w:t>R_NO, SOURCE, DESTINATION, DISTANCE)</w:t>
      </w:r>
    </w:p>
    <w:p w14:paraId="4B455C0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002, 'JFK', 'TPA', 1468);</w:t>
      </w:r>
    </w:p>
    <w:p w14:paraId="3EE7AE7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91BE63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ROUTE(</w:t>
      </w:r>
      <w:proofErr w:type="gramEnd"/>
      <w:r w:rsidRPr="00EB45DD">
        <w:rPr>
          <w:rFonts w:ascii="Arial" w:hAnsi="Arial" w:cs="Arial"/>
          <w:color w:val="auto"/>
          <w:lang w:val="en-IN"/>
        </w:rPr>
        <w:t>R_NO, SOURCE, DESTINATION, DISTANCE)</w:t>
      </w:r>
    </w:p>
    <w:p w14:paraId="1E5C8D0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003, 'JFK', 'BOM', 14846);</w:t>
      </w:r>
    </w:p>
    <w:p w14:paraId="5F9BEBD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BB4435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ROUTE(</w:t>
      </w:r>
      <w:proofErr w:type="gramEnd"/>
      <w:r w:rsidRPr="00EB45DD">
        <w:rPr>
          <w:rFonts w:ascii="Arial" w:hAnsi="Arial" w:cs="Arial"/>
          <w:color w:val="auto"/>
          <w:lang w:val="en-IN"/>
        </w:rPr>
        <w:t>R_NO, SOURCE, DESTINATION, DISTANCE)</w:t>
      </w:r>
    </w:p>
    <w:p w14:paraId="4D885A7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004, 'FRA', 'DEL', 12435);</w:t>
      </w:r>
    </w:p>
    <w:p w14:paraId="0302620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D76F97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ROUTE(</w:t>
      </w:r>
      <w:proofErr w:type="gramEnd"/>
      <w:r w:rsidRPr="00EB45DD">
        <w:rPr>
          <w:rFonts w:ascii="Arial" w:hAnsi="Arial" w:cs="Arial"/>
          <w:color w:val="auto"/>
          <w:lang w:val="en-IN"/>
        </w:rPr>
        <w:t>R_NO, SOURCE, DESTINATION, DISTANCE)</w:t>
      </w:r>
    </w:p>
    <w:p w14:paraId="284C0A3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005, 'SFO', 'FRA', 17546);</w:t>
      </w:r>
    </w:p>
    <w:p w14:paraId="082FD5B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E2788A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ROUTE(</w:t>
      </w:r>
      <w:proofErr w:type="gramEnd"/>
      <w:r w:rsidRPr="00EB45DD">
        <w:rPr>
          <w:rFonts w:ascii="Arial" w:hAnsi="Arial" w:cs="Arial"/>
          <w:color w:val="auto"/>
          <w:lang w:val="en-IN"/>
        </w:rPr>
        <w:t>R_NO, SOURCE, DESTINATION, DISTANCE)</w:t>
      </w:r>
    </w:p>
    <w:p w14:paraId="3DB1619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006, 'IXC', 'IAH', 17497);</w:t>
      </w:r>
    </w:p>
    <w:p w14:paraId="58F9437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D9EA1E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ROUTE(</w:t>
      </w:r>
      <w:proofErr w:type="gramEnd"/>
      <w:r w:rsidRPr="00EB45DD">
        <w:rPr>
          <w:rFonts w:ascii="Arial" w:hAnsi="Arial" w:cs="Arial"/>
          <w:color w:val="auto"/>
          <w:lang w:val="en-IN"/>
        </w:rPr>
        <w:t>R_NO, SOURCE, DESTINATION, DISTANCE)</w:t>
      </w:r>
    </w:p>
    <w:p w14:paraId="79B6A53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007, 'BOM', 'SFO', 19124);</w:t>
      </w:r>
    </w:p>
    <w:p w14:paraId="6EECF7B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3E8CF8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ROUTE(</w:t>
      </w:r>
      <w:proofErr w:type="gramEnd"/>
      <w:r w:rsidRPr="00EB45DD">
        <w:rPr>
          <w:rFonts w:ascii="Arial" w:hAnsi="Arial" w:cs="Arial"/>
          <w:color w:val="auto"/>
          <w:lang w:val="en-IN"/>
        </w:rPr>
        <w:t>R_NO, SOURCE, DESTINATION, DISTANCE)</w:t>
      </w:r>
    </w:p>
    <w:p w14:paraId="656E14A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008, 'IAH', 'DEL', 16517);</w:t>
      </w:r>
    </w:p>
    <w:p w14:paraId="4B1A533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BF7EA1B" w14:textId="426B967B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00DCE85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5C97BD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0D9FB53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ROUTE;</w:t>
      </w:r>
    </w:p>
    <w:p w14:paraId="42F84F22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8B9DF44" w14:textId="77777777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07DF51C" w14:textId="35DFDB02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AIRCRAFT Table --</w:t>
      </w:r>
    </w:p>
    <w:p w14:paraId="2B3137D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A3933D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AIRCRAFT</w:t>
      </w:r>
    </w:p>
    <w:p w14:paraId="1F87749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(AIRCRAFT_CODE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10) NOT NULL,</w:t>
      </w:r>
    </w:p>
    <w:p w14:paraId="2A8F728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ARRIVAL VARCHAR2(10),</w:t>
      </w:r>
    </w:p>
    <w:p w14:paraId="5C29AA6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DEPARTURE VARCHAR2(10),</w:t>
      </w:r>
    </w:p>
    <w:p w14:paraId="457B8AA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MODEL1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10),</w:t>
      </w:r>
    </w:p>
    <w:p w14:paraId="2F8258C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STATUS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10),</w:t>
      </w:r>
    </w:p>
    <w:p w14:paraId="36954BD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DURATION1 VARCHAR2(30),</w:t>
      </w:r>
    </w:p>
    <w:p w14:paraId="188A9C9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AIRCRAFTTYPE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10),</w:t>
      </w:r>
    </w:p>
    <w:p w14:paraId="18A63CE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LAYOVER_TIME VARCHAR2(30),</w:t>
      </w:r>
    </w:p>
    <w:p w14:paraId="3C7A260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NO_OF_STOPS INT,</w:t>
      </w:r>
    </w:p>
    <w:p w14:paraId="3512C84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AIRLINEID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3),</w:t>
      </w:r>
    </w:p>
    <w:p w14:paraId="2C99C91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R_NO INT,</w:t>
      </w:r>
    </w:p>
    <w:p w14:paraId="22C4893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PRIMARY KEY(AIRCRAFT_CODE),</w:t>
      </w:r>
    </w:p>
    <w:p w14:paraId="68D1DC1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FOREIGN KEY(R_NO) REFERENCES ROUTE(R_NO),</w:t>
      </w:r>
    </w:p>
    <w:p w14:paraId="55F59D5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FOREIGN KEY(AIRLINEID) REFERENCES AIRLINE(AIRLINEID) ON DELETE CASCADE);</w:t>
      </w:r>
    </w:p>
    <w:p w14:paraId="4AA2393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1D55583" w14:textId="77777777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CC9FD12" w14:textId="77777777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C7AFE87" w14:textId="403E3026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lastRenderedPageBreak/>
        <w:t>-- Inser</w:t>
      </w:r>
      <w:r>
        <w:rPr>
          <w:rFonts w:ascii="Arial" w:hAnsi="Arial" w:cs="Arial"/>
          <w:b/>
          <w:color w:val="auto"/>
          <w:lang w:val="en-IN"/>
        </w:rPr>
        <w:t>t</w:t>
      </w:r>
      <w:r w:rsidRPr="00EB45DD">
        <w:rPr>
          <w:rFonts w:ascii="Arial" w:hAnsi="Arial" w:cs="Arial"/>
          <w:b/>
          <w:color w:val="auto"/>
          <w:lang w:val="en-IN"/>
        </w:rPr>
        <w:t>ing values into Table: Contains--</w:t>
      </w:r>
    </w:p>
    <w:p w14:paraId="2583565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A9309A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35E686F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'AI2014', 001,'02:10','03:15','On-time','24hr','Connecting',3,1,'BOEG-747','AI');</w:t>
      </w:r>
    </w:p>
    <w:p w14:paraId="67D575A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30F1DB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5F31EE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0AF6BEE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'QR2305', 001,'13:00','13:55','Delayed','21hr','Non-stop',0,0,'BOEG-777', 'QR');</w:t>
      </w:r>
    </w:p>
    <w:p w14:paraId="370642B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63A331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1C5925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138C609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VALUES('EY1234',002,'19:20','20:05','On-time','16hrs','Connecting',5,2,'BOEG-737','EY');</w:t>
      </w:r>
    </w:p>
    <w:p w14:paraId="0B63195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3CEFE5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6FFEEC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0378115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VALUES('LH9876',003,'05:50','06:35','On-time','18hrs','Non-stop',0,0,'BOEG-757','LH');</w:t>
      </w:r>
    </w:p>
    <w:p w14:paraId="303E60F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41BCC0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97048D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03A767C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VALUES('BA1689',004,'10:20','10:55','On-time','14hrs','Non-stop',0,0,'BOEG-757','BA');</w:t>
      </w:r>
    </w:p>
    <w:p w14:paraId="4845FB7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FCBDAF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A9C296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23EDD91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VALUES('AA4367',005,'18:10','18:55','On-time','21hrs','Non-stop',0,0,'BOEG-777','AA');</w:t>
      </w:r>
    </w:p>
    <w:p w14:paraId="76AE44C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691AF6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E03014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0454A1C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VALUES('QR1902',006,'22:00','22:50','Delayed','28hrs','Non-stop',5,1,'BOEG-737','QR');</w:t>
      </w:r>
    </w:p>
    <w:p w14:paraId="3DCE8CA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7F7DD0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AE846D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7BF371E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lastRenderedPageBreak/>
        <w:t>VALUES('BA3056',001,'02:15','02:55','On-time','29hrs','Connecting',3,1,'BOEG-747','BA');</w:t>
      </w:r>
    </w:p>
    <w:p w14:paraId="4564F6F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D644CE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BE749E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130C0DA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VALUES('EK3456',007,'18:50','19:40','On-time','30hrs','Non-stop',0,0,'BOEG-777','EK');</w:t>
      </w:r>
    </w:p>
    <w:p w14:paraId="5074592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A8CB0F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26EBDD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EB45DD">
        <w:rPr>
          <w:rFonts w:ascii="Arial" w:hAnsi="Arial" w:cs="Arial"/>
          <w:color w:val="auto"/>
          <w:lang w:val="en-IN"/>
        </w:rPr>
        <w:t>AIRCRAFT(</w:t>
      </w:r>
      <w:proofErr w:type="gramEnd"/>
      <w:r w:rsidRPr="00EB45DD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0D76ACF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VALUES('9W2334',008,'23:00','13:45','On-time','23hrs','Direct',0,0,'BOEG-747','9W');</w:t>
      </w:r>
    </w:p>
    <w:p w14:paraId="1CD645D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34309B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1DD8E14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446A62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455FEAD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AIRCRAFT;</w:t>
      </w:r>
    </w:p>
    <w:p w14:paraId="0BC15CC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410FEE2" w14:textId="77777777" w:rsidR="00EB45DD" w:rsidRPr="004C6B28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i/>
          <w:color w:val="auto"/>
          <w:lang w:val="en-IN"/>
        </w:rPr>
      </w:pPr>
      <w:r w:rsidRPr="004C6B28">
        <w:rPr>
          <w:rFonts w:ascii="Arial" w:hAnsi="Arial" w:cs="Arial"/>
          <w:i/>
          <w:color w:val="auto"/>
          <w:lang w:val="en-IN"/>
        </w:rPr>
        <w:t>SELECT *</w:t>
      </w:r>
    </w:p>
    <w:p w14:paraId="6B0EED9B" w14:textId="77777777" w:rsidR="00EB45DD" w:rsidRPr="004C6B28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i/>
          <w:color w:val="auto"/>
          <w:lang w:val="en-IN"/>
        </w:rPr>
      </w:pPr>
      <w:r w:rsidRPr="004C6B28">
        <w:rPr>
          <w:rFonts w:ascii="Arial" w:hAnsi="Arial" w:cs="Arial"/>
          <w:i/>
          <w:color w:val="auto"/>
          <w:lang w:val="en-IN"/>
        </w:rPr>
        <w:t>FROM AIRCRAFT</w:t>
      </w:r>
    </w:p>
    <w:p w14:paraId="36BE346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4C6B28">
        <w:rPr>
          <w:rFonts w:ascii="Arial" w:hAnsi="Arial" w:cs="Arial"/>
          <w:i/>
          <w:color w:val="auto"/>
          <w:lang w:val="en-IN"/>
        </w:rPr>
        <w:t>FULL OUTER JOIN ROUTE ON AIRCRAFT.R_NO = ROUTE.R_NO;</w:t>
      </w:r>
    </w:p>
    <w:p w14:paraId="39EDAFEF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968F3F7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966310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PASSENGER1 Table --</w:t>
      </w:r>
    </w:p>
    <w:p w14:paraId="20730F9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929E2F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PASSENGER1</w:t>
      </w:r>
    </w:p>
    <w:p w14:paraId="56F589D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(PID INT NOT NULL,</w:t>
      </w:r>
    </w:p>
    <w:p w14:paraId="24B5715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PASSPORTNO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10) NOT NULL,</w:t>
      </w:r>
    </w:p>
    <w:p w14:paraId="5FCA02F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PRIMARY </w:t>
      </w:r>
      <w:proofErr w:type="gramStart"/>
      <w:r w:rsidRPr="00EB45DD">
        <w:rPr>
          <w:rFonts w:ascii="Arial" w:hAnsi="Arial" w:cs="Arial"/>
          <w:color w:val="auto"/>
          <w:lang w:val="en-IN"/>
        </w:rPr>
        <w:t>KEY(</w:t>
      </w:r>
      <w:proofErr w:type="gramEnd"/>
      <w:r w:rsidRPr="00EB45DD">
        <w:rPr>
          <w:rFonts w:ascii="Arial" w:hAnsi="Arial" w:cs="Arial"/>
          <w:color w:val="auto"/>
          <w:lang w:val="en-IN"/>
        </w:rPr>
        <w:t>PID, PASSPORTNO));</w:t>
      </w:r>
    </w:p>
    <w:p w14:paraId="63E0172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E6F0121" w14:textId="77777777" w:rsidR="00E67E97" w:rsidRDefault="00E67E97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6E4AB61" w14:textId="5A2FFFA3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Inser</w:t>
      </w:r>
      <w:r>
        <w:rPr>
          <w:rFonts w:ascii="Arial" w:hAnsi="Arial" w:cs="Arial"/>
          <w:b/>
          <w:color w:val="auto"/>
          <w:lang w:val="en-IN"/>
        </w:rPr>
        <w:t>t</w:t>
      </w:r>
      <w:r w:rsidRPr="00EB45DD">
        <w:rPr>
          <w:rFonts w:ascii="Arial" w:hAnsi="Arial" w:cs="Arial"/>
          <w:b/>
          <w:color w:val="auto"/>
          <w:lang w:val="en-IN"/>
        </w:rPr>
        <w:t>ing values in table: PASSENGER1--</w:t>
      </w:r>
    </w:p>
    <w:p w14:paraId="2D8F5FE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05F45E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VALUES(1,'A1234568');</w:t>
      </w:r>
    </w:p>
    <w:p w14:paraId="1209D47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VALUES(2,'B9876541');</w:t>
      </w:r>
    </w:p>
    <w:p w14:paraId="1E27899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VALUES(3,'C2345698');</w:t>
      </w:r>
    </w:p>
    <w:p w14:paraId="6DD6CCA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VALUES(4,'D1002004');</w:t>
      </w:r>
    </w:p>
    <w:p w14:paraId="64754E1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VALUES(5,'X9324666');</w:t>
      </w:r>
    </w:p>
    <w:p w14:paraId="0341060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VALUES(6,'B8765430');</w:t>
      </w:r>
    </w:p>
    <w:p w14:paraId="7091B75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VALUES(7,'J9801235');</w:t>
      </w:r>
    </w:p>
    <w:p w14:paraId="2133CBF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VALUES(8,'A1122334');</w:t>
      </w:r>
    </w:p>
    <w:p w14:paraId="5B25A70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VALUES(9,'Q1243567');</w:t>
      </w:r>
    </w:p>
    <w:p w14:paraId="4E8512D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VALUES(10,'S1243269');</w:t>
      </w:r>
    </w:p>
    <w:p w14:paraId="623028B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VALUES(11,'E3277889');</w:t>
      </w:r>
    </w:p>
    <w:p w14:paraId="6C966B7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VALUES(12,'K3212322');</w:t>
      </w:r>
    </w:p>
    <w:p w14:paraId="61A67C0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VALUES(13,'P3452390');</w:t>
      </w:r>
    </w:p>
    <w:p w14:paraId="4AF17F8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VALUES(14,'W7543336');</w:t>
      </w:r>
    </w:p>
    <w:p w14:paraId="2DB6F7A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PASSENGER1(PID, PASSPORTNO) VALUES(15,'R8990566');</w:t>
      </w:r>
    </w:p>
    <w:p w14:paraId="5F467FD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F1823FE" w14:textId="77777777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EA2C587" w14:textId="2A642625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lastRenderedPageBreak/>
        <w:t>-- Checking values insertion --</w:t>
      </w:r>
    </w:p>
    <w:p w14:paraId="358099E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19CB57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13EA76D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PASSENGER1;</w:t>
      </w:r>
    </w:p>
    <w:p w14:paraId="24DCE893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FB749C1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0F9AE3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PASSENGER2 Table --</w:t>
      </w:r>
    </w:p>
    <w:p w14:paraId="459CC29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9E2734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PASSENGER2</w:t>
      </w:r>
    </w:p>
    <w:p w14:paraId="6F6C27E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(PASSPORTNO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10) NOT NULL,</w:t>
      </w:r>
    </w:p>
    <w:p w14:paraId="2343B7F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FNAME VARCHAR2(20),</w:t>
      </w:r>
    </w:p>
    <w:p w14:paraId="77F539B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M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1),</w:t>
      </w:r>
    </w:p>
    <w:p w14:paraId="15B35FF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LNAME VARCHAR2(20),</w:t>
      </w:r>
    </w:p>
    <w:p w14:paraId="1D7676B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ADDRESS VARCHAR2(100),</w:t>
      </w:r>
    </w:p>
    <w:p w14:paraId="64B4B2A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PHONE INT,</w:t>
      </w:r>
    </w:p>
    <w:p w14:paraId="033693A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AGE INT,</w:t>
      </w:r>
    </w:p>
    <w:p w14:paraId="5FCB1F1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SEX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1),</w:t>
      </w:r>
    </w:p>
    <w:p w14:paraId="0E75BD9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PRIMARY KEY(PASSPORTNO));</w:t>
      </w:r>
    </w:p>
    <w:p w14:paraId="55F7CFE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EEECC26" w14:textId="1A8F9B65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--Inserting values in table: PASSENGER2--</w:t>
      </w:r>
    </w:p>
    <w:p w14:paraId="4A1A866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6A1F00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3D8256F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'A1234568','ALEN','M','SMITH','2230 NORTHSIDE, APT 11, ALBANY, NY',8080367290,30,'M');</w:t>
      </w:r>
    </w:p>
    <w:p w14:paraId="4C4F4FD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9B7E77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3F36B43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'B9876541','ANKITA','V','AHIR','3456 VIKAS APTS, APT 102,DOMBIVLI, INDIA',8080367280,26,'F');</w:t>
      </w:r>
    </w:p>
    <w:p w14:paraId="30AB82F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ECCC67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50E61FD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'C2345698','KHYATI','A','MISHRA','7820 MCCALLUM COURTS, APT 234, AKRON, OH',8082267280,30,'F');</w:t>
      </w:r>
    </w:p>
    <w:p w14:paraId="2761455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9ACFAB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5C1ADA2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'D1002004','ANKITA','S','PATIL','7720 MCCALLUM BLVD, APT 1082, DALLAS, TX',9080367266,23,'F');</w:t>
      </w:r>
    </w:p>
    <w:p w14:paraId="0D2EFEC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EF1DE0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7FDEBCE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'X9324666','TEJASHREE','B','PANDIT','9082 ESTAES OF RICHARDSON, RICHARDSON, TX',9004360125,28,'F');</w:t>
      </w:r>
    </w:p>
    <w:p w14:paraId="1F01E36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67CC4A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1B90E7E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'B8765430','LAKSHMI','P','SHARMA','1110 FIR HILLS, APT 903, AKRON, OH',7666190505,30,'F');</w:t>
      </w:r>
    </w:p>
    <w:p w14:paraId="211E3DD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037840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0CCFC97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lastRenderedPageBreak/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'J9801235','AKHILESH','D','JOSHI','345 CHATHAM COURTS, APT 678, MUMBAI, INDIA',9080369290,29,'M');</w:t>
      </w:r>
    </w:p>
    <w:p w14:paraId="1A71CA4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A69E80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6BF70D0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'A1122334','MANAN','S','LAKHANI','5589 CHTHAM REFLECTIONS, APT 349 HOUSTON, TX',9004335126,25,'F');</w:t>
      </w:r>
    </w:p>
    <w:p w14:paraId="7FBC10D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CDE408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255F293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'Q1243567','KARAN','M','MOTANI','4444 FRANKFORD VILLA, APT 77, GUILDERLAND, NY',9727626643,22,'M');</w:t>
      </w:r>
    </w:p>
    <w:p w14:paraId="4EBD855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7B12A5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42B1BC8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'S1243269','ROM','A','SOLANKI','7720 MCCALLUM BLVD, APT 2087, DALLAS, TX',9004568903,60,'M');</w:t>
      </w:r>
    </w:p>
    <w:p w14:paraId="379B0D2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254067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7C886AF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'E3277889','John','A','GATES','1234 BAKER APTS, APT 59, HESSE, GERMANY',9724569986,10,'M');</w:t>
      </w:r>
    </w:p>
    <w:p w14:paraId="187BF22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606729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2067580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'K3212322','SARA','B','GOMES','6785 SPLITSVILLA, APT 34, MIAMI, FL',9024569226,15,'F');</w:t>
      </w:r>
    </w:p>
    <w:p w14:paraId="37A82B4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9921C5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0556EB2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'P3452390','ALIA','V','BHAT','548 MARKET PLACE, SAN Francisco, CA',9734567800,10,'F');</w:t>
      </w:r>
    </w:p>
    <w:p w14:paraId="72875EE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E509EC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05E92B6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'W7543336','JOHN','P','SMITH','6666 ROCK HILL, APT 2902, TAMPA, FL',4624569986,55,'M');</w:t>
      </w:r>
    </w:p>
    <w:p w14:paraId="5D334E8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458AD1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PASSENGER2(</w:t>
      </w:r>
      <w:proofErr w:type="gramStart"/>
      <w:r w:rsidRPr="00EB45DD">
        <w:rPr>
          <w:rFonts w:ascii="Arial" w:hAnsi="Arial" w:cs="Arial"/>
          <w:color w:val="auto"/>
          <w:lang w:val="en-IN"/>
        </w:rPr>
        <w:t>PASSPORTNO,FNAME</w:t>
      </w:r>
      <w:proofErr w:type="gramEnd"/>
      <w:r w:rsidRPr="00EB45DD">
        <w:rPr>
          <w:rFonts w:ascii="Arial" w:hAnsi="Arial" w:cs="Arial"/>
          <w:color w:val="auto"/>
          <w:lang w:val="en-IN"/>
        </w:rPr>
        <w:t>,M,LNAME,ADDRESS,PHONE,AGE,SEX)</w:t>
      </w:r>
    </w:p>
    <w:p w14:paraId="28F63F7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'R8990566','RIA','T','GUPTA','3355 PALENCIA, APT 2065, MUMBAI, INDIA',4724512343,10,'M');</w:t>
      </w:r>
    </w:p>
    <w:p w14:paraId="09ECF9A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332D54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302C316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A6FE98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225EA0D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PASSENGER2;</w:t>
      </w:r>
    </w:p>
    <w:p w14:paraId="234DCFF8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19C528D" w14:textId="1517DC38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F680086" w14:textId="63E8E6A6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8E56390" w14:textId="132995C8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D63E6E8" w14:textId="3C9E3689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C9F00F6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2F4C94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lastRenderedPageBreak/>
        <w:t>-- Creating PASSENGER3 Table --</w:t>
      </w:r>
    </w:p>
    <w:p w14:paraId="03DB011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3C6783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PASSENGER3</w:t>
      </w:r>
    </w:p>
    <w:p w14:paraId="6FFF068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(PID INT NOT NULL,</w:t>
      </w:r>
    </w:p>
    <w:p w14:paraId="25A94B5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AIRCRAFT_CODE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10),</w:t>
      </w:r>
    </w:p>
    <w:p w14:paraId="6ABC690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PRIMARY KEY(PID),</w:t>
      </w:r>
    </w:p>
    <w:p w14:paraId="5916074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FOREIGN KEY(AIRCRAFT_CODE) REFERENCES AIRCRAFT(AIRCRAFT_CODE) ON DELETE CASCADE);</w:t>
      </w:r>
    </w:p>
    <w:p w14:paraId="3D21676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58816D5" w14:textId="2D229801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 xml:space="preserve">-- </w:t>
      </w:r>
      <w:r>
        <w:rPr>
          <w:rFonts w:ascii="Arial" w:hAnsi="Arial" w:cs="Arial"/>
          <w:b/>
          <w:color w:val="auto"/>
          <w:lang w:val="en-IN"/>
        </w:rPr>
        <w:t>I</w:t>
      </w:r>
      <w:r w:rsidRPr="00EB45DD">
        <w:rPr>
          <w:rFonts w:ascii="Arial" w:hAnsi="Arial" w:cs="Arial"/>
          <w:b/>
          <w:color w:val="auto"/>
          <w:lang w:val="en-IN"/>
        </w:rPr>
        <w:t>nserting values into table: PASSENGER3--</w:t>
      </w:r>
    </w:p>
    <w:p w14:paraId="10E0C95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A99C26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VALUES(1,'AI2014');</w:t>
      </w:r>
    </w:p>
    <w:p w14:paraId="17C416E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VALUES(2,'LH9876');</w:t>
      </w:r>
    </w:p>
    <w:p w14:paraId="58AE7C5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VALUES(3,'9W2334');</w:t>
      </w:r>
    </w:p>
    <w:p w14:paraId="38E433A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VALUES(4,'QR1902');</w:t>
      </w:r>
    </w:p>
    <w:p w14:paraId="259F3E2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VALUES(5,'EY1234');</w:t>
      </w:r>
    </w:p>
    <w:p w14:paraId="6921256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VALUES(6,'BA3056');</w:t>
      </w:r>
    </w:p>
    <w:p w14:paraId="37A3DCB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VALUES(7,'9W2334');</w:t>
      </w:r>
    </w:p>
    <w:p w14:paraId="2456661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VALUES(8,'AA4367');</w:t>
      </w:r>
    </w:p>
    <w:p w14:paraId="2196660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VALUES(9,'QR1902');</w:t>
      </w:r>
    </w:p>
    <w:p w14:paraId="21D4075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VALUES(10,'EK3456');</w:t>
      </w:r>
    </w:p>
    <w:p w14:paraId="5E293E7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VALUES(11,'BA1689');</w:t>
      </w:r>
    </w:p>
    <w:p w14:paraId="6F4E09C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VALUES(12,'QR1902');</w:t>
      </w:r>
    </w:p>
    <w:p w14:paraId="1FD94FF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VALUES(13,'AI2014');</w:t>
      </w:r>
    </w:p>
    <w:p w14:paraId="6EDD6D3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VALUES(14,'BA1689');</w:t>
      </w:r>
    </w:p>
    <w:p w14:paraId="3FB33FC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PASSENGER3(PID, AIRCRAFT_CODE) VALUES(15,'QR2305');</w:t>
      </w:r>
    </w:p>
    <w:p w14:paraId="5AA19D4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0E00E58" w14:textId="77777777" w:rsidR="00E67E97" w:rsidRDefault="00E67E97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7DCF78F" w14:textId="77777777" w:rsidR="00E67E97" w:rsidRDefault="00E67E97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51AFE7E" w14:textId="7E92FC10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77A1D18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5EF48B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17C62C5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PASSENGER3;</w:t>
      </w:r>
    </w:p>
    <w:p w14:paraId="289FC97E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0463034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CC8F56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EMPLOYEE1 Table --</w:t>
      </w:r>
    </w:p>
    <w:p w14:paraId="447BDD6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EEA19B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EMPLOYEE1</w:t>
      </w:r>
    </w:p>
    <w:p w14:paraId="55E9D5D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(SSN INT NOT NULL,</w:t>
      </w:r>
    </w:p>
    <w:p w14:paraId="06BCF70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FNAME VARCHAR2(20),</w:t>
      </w:r>
    </w:p>
    <w:p w14:paraId="1A5D157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M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1),</w:t>
      </w:r>
    </w:p>
    <w:p w14:paraId="000E4FB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LNAME VARCHAR2(20),</w:t>
      </w:r>
    </w:p>
    <w:p w14:paraId="40155AF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ADDRESS VARCHAR2(100),</w:t>
      </w:r>
    </w:p>
    <w:p w14:paraId="0E4F07F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PHONE INT,</w:t>
      </w:r>
    </w:p>
    <w:p w14:paraId="08F0DD6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AGE INT,</w:t>
      </w:r>
    </w:p>
    <w:p w14:paraId="1B6B8AD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SEX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1),</w:t>
      </w:r>
    </w:p>
    <w:p w14:paraId="07BB528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JOBTYPE VARCHAR2(30),</w:t>
      </w:r>
    </w:p>
    <w:p w14:paraId="385A8DE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ASTYPE VARCHAR2(30),</w:t>
      </w:r>
    </w:p>
    <w:p w14:paraId="050327A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ETYPE VARCHAR2(30),</w:t>
      </w:r>
    </w:p>
    <w:p w14:paraId="6515A6E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SHIFT VARCHAR2(20),</w:t>
      </w:r>
    </w:p>
    <w:p w14:paraId="0AB0FFA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POSITION1 VARCHAR2(30),</w:t>
      </w:r>
    </w:p>
    <w:p w14:paraId="434D712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AP_NAME VARCHAR2(100),</w:t>
      </w:r>
    </w:p>
    <w:p w14:paraId="0CFBC9A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CONSTRAINT </w:t>
      </w:r>
      <w:proofErr w:type="spellStart"/>
      <w:r w:rsidRPr="00EB45DD">
        <w:rPr>
          <w:rFonts w:ascii="Arial" w:hAnsi="Arial" w:cs="Arial"/>
          <w:color w:val="auto"/>
          <w:lang w:val="en-IN"/>
        </w:rPr>
        <w:t>check_emp_age</w:t>
      </w:r>
      <w:proofErr w:type="spellEnd"/>
    </w:p>
    <w:p w14:paraId="3274D52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lastRenderedPageBreak/>
        <w:t xml:space="preserve">  CHECK (AGE &lt; 60),</w:t>
      </w:r>
    </w:p>
    <w:p w14:paraId="4721205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PRIMARY KEY(SSN),</w:t>
      </w:r>
    </w:p>
    <w:p w14:paraId="5CE1884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FOREIGN KEY(AP_NAME) REFERENCES AIRPORT(AP_NAME) ON DELETE CASCADE);</w:t>
      </w:r>
    </w:p>
    <w:p w14:paraId="53362F9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0CC69E1" w14:textId="340393CC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 xml:space="preserve">-- </w:t>
      </w:r>
      <w:r>
        <w:rPr>
          <w:rFonts w:ascii="Arial" w:hAnsi="Arial" w:cs="Arial"/>
          <w:b/>
          <w:color w:val="auto"/>
          <w:lang w:val="en-IN"/>
        </w:rPr>
        <w:t>I</w:t>
      </w:r>
      <w:r w:rsidRPr="00EB45DD">
        <w:rPr>
          <w:rFonts w:ascii="Arial" w:hAnsi="Arial" w:cs="Arial"/>
          <w:b/>
          <w:color w:val="auto"/>
          <w:lang w:val="en-IN"/>
        </w:rPr>
        <w:t>nserting values into table: EMPLOYEE1--</w:t>
      </w:r>
    </w:p>
    <w:p w14:paraId="1D06B52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607FE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02174F2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123456789,'LINDA','M','GOODMAN','731 Fondren, Houston, TX',4356789345, 35, 'F','ADMINISTRATIVE </w:t>
      </w:r>
      <w:proofErr w:type="spellStart"/>
      <w:r w:rsidRPr="00EB45DD">
        <w:rPr>
          <w:rFonts w:ascii="Arial" w:hAnsi="Arial" w:cs="Arial"/>
          <w:color w:val="auto"/>
          <w:lang w:val="en-IN"/>
        </w:rPr>
        <w:t>SUPPORT','RECEPTIONIST','','','','Louisville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534478A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4D4ED8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77A8CBC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333445555,'JOHNY','N','PAUL','638 Voss, Houston, TX',9834561995, 40, 'M','ADMINISTRATIVE </w:t>
      </w:r>
      <w:proofErr w:type="spellStart"/>
      <w:r w:rsidRPr="00EB45DD">
        <w:rPr>
          <w:rFonts w:ascii="Arial" w:hAnsi="Arial" w:cs="Arial"/>
          <w:color w:val="auto"/>
          <w:lang w:val="en-IN"/>
        </w:rPr>
        <w:t>SUPPORT','SECRETARY','','','','Louisville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219F521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81BFA8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6466777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999887777,'JAMES','P','BOND','3321 Castle, Spring, TX',9834666995, 50, 'M','ENGINEER','','RADIO </w:t>
      </w:r>
      <w:proofErr w:type="spellStart"/>
      <w:r w:rsidRPr="00EB45DD">
        <w:rPr>
          <w:rFonts w:ascii="Arial" w:hAnsi="Arial" w:cs="Arial"/>
          <w:color w:val="auto"/>
          <w:lang w:val="en-IN"/>
        </w:rPr>
        <w:t>ENGINEER','','','Louisville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4A01DE1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4B19AE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C90708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7C38BD8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987654321,'SHERLOCK','A','HOLMES','123 TOP HILL, SAN Francisco,CA',8089654321, 47, 'M','TRAFFIC </w:t>
      </w:r>
      <w:proofErr w:type="spellStart"/>
      <w:r w:rsidRPr="00EB45DD">
        <w:rPr>
          <w:rFonts w:ascii="Arial" w:hAnsi="Arial" w:cs="Arial"/>
          <w:color w:val="auto"/>
          <w:lang w:val="en-IN"/>
        </w:rPr>
        <w:t>MONITOR','','','DAY','','San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Francisco International Airport');</w:t>
      </w:r>
    </w:p>
    <w:p w14:paraId="27CB0A5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3590EB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7A964B2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666884444,'SHELDON','A','COOPER','345 CHERRY PARK, HESSE,GERMANY',1254678903, 55, 'M','TRAFFIC </w:t>
      </w:r>
      <w:proofErr w:type="spellStart"/>
      <w:r w:rsidRPr="00EB45DD">
        <w:rPr>
          <w:rFonts w:ascii="Arial" w:hAnsi="Arial" w:cs="Arial"/>
          <w:color w:val="auto"/>
          <w:lang w:val="en-IN"/>
        </w:rPr>
        <w:t>MONITOR','','NIGHT','','','Frankfurt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Airport');</w:t>
      </w:r>
    </w:p>
    <w:p w14:paraId="72CE451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E3CDA5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F923AB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17E34DF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>453453453,'RAJ','B','SHARMA','345 FLOYDS, MUMBAI,INDIA',4326789031, 35, 'M','AIRPORT AUTHORITY','','','','MANAGER','</w:t>
      </w:r>
      <w:proofErr w:type="spellStart"/>
      <w:r w:rsidRPr="00EB45DD">
        <w:rPr>
          <w:rFonts w:ascii="Arial" w:hAnsi="Arial" w:cs="Arial"/>
          <w:color w:val="auto"/>
          <w:lang w:val="en-IN"/>
        </w:rPr>
        <w:t>Chhatrapati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Shivaji International Airport');</w:t>
      </w:r>
    </w:p>
    <w:p w14:paraId="0633655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CC25A5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710C93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6A044ED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987987987,'NIKITA','C','PAUL','110 SYNERGY PARK, DALLAS,TX',5678904325, 33, 'F','ENGINEER','','AIRPORT CIVIL </w:t>
      </w:r>
      <w:proofErr w:type="spellStart"/>
      <w:r w:rsidRPr="00EB45DD">
        <w:rPr>
          <w:rFonts w:ascii="Arial" w:hAnsi="Arial" w:cs="Arial"/>
          <w:color w:val="auto"/>
          <w:lang w:val="en-IN"/>
        </w:rPr>
        <w:t>ENGINEER','','','Dallas</w:t>
      </w:r>
      <w:proofErr w:type="spellEnd"/>
      <w:r w:rsidRPr="00EB45DD">
        <w:rPr>
          <w:rFonts w:ascii="Arial" w:hAnsi="Arial" w:cs="Arial"/>
          <w:color w:val="auto"/>
          <w:lang w:val="en-IN"/>
        </w:rPr>
        <w:t>/Fort Worth International Airport');</w:t>
      </w:r>
    </w:p>
    <w:p w14:paraId="42529F9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6C086B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2FD232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543A4EA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lastRenderedPageBreak/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888665555,'SHUBHAM','R','GUPTA','567 CHANDANI CHOWK, DELHI, INDIA',8566778890, 39, 'M','ADMINISTRATIVE SUPPORT','DATA ENTRY </w:t>
      </w:r>
      <w:proofErr w:type="spellStart"/>
      <w:r w:rsidRPr="00EB45DD">
        <w:rPr>
          <w:rFonts w:ascii="Arial" w:hAnsi="Arial" w:cs="Arial"/>
          <w:color w:val="auto"/>
          <w:lang w:val="en-IN"/>
        </w:rPr>
        <w:t>WORKER','','','','Indira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EB45DD">
        <w:rPr>
          <w:rFonts w:ascii="Arial" w:hAnsi="Arial" w:cs="Arial"/>
          <w:color w:val="auto"/>
          <w:lang w:val="en-IN"/>
        </w:rPr>
        <w:t>GandhiInternational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Airport');</w:t>
      </w:r>
    </w:p>
    <w:p w14:paraId="5BE770E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8E3DFE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3912914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125478909,'PRATIK','T','GOMES','334 VITRUVIAN PARK, ALBANY, NY',4444678903, 56, 'M','TRAFFIC </w:t>
      </w:r>
      <w:proofErr w:type="spellStart"/>
      <w:r w:rsidRPr="00EB45DD">
        <w:rPr>
          <w:rFonts w:ascii="Arial" w:hAnsi="Arial" w:cs="Arial"/>
          <w:color w:val="auto"/>
          <w:lang w:val="en-IN"/>
        </w:rPr>
        <w:t>MONITOR','','DAY','','','John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F. Kennedy International Airport');</w:t>
      </w:r>
    </w:p>
    <w:p w14:paraId="185BB57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14CA4C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EMPLOYEE1(SSN, FNAME, M, LNAME, ADDRESS, PHONE, AGE, SEX, JOBTYPE, ASTYPE, ETYPE, SHIFT, POSITION1, AP_NAME)</w:t>
      </w:r>
    </w:p>
    <w:p w14:paraId="445AB31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EB45DD">
        <w:rPr>
          <w:rFonts w:ascii="Arial" w:hAnsi="Arial" w:cs="Arial"/>
          <w:color w:val="auto"/>
          <w:lang w:val="en-IN"/>
        </w:rPr>
        <w:t>VALUES(</w:t>
      </w:r>
      <w:proofErr w:type="gramEnd"/>
      <w:r w:rsidRPr="00EB45DD">
        <w:rPr>
          <w:rFonts w:ascii="Arial" w:hAnsi="Arial" w:cs="Arial"/>
          <w:color w:val="auto"/>
          <w:lang w:val="en-IN"/>
        </w:rPr>
        <w:t xml:space="preserve">324567897,'ADIT','P','DESAI','987 SOMNATH, CHANDIGARH, INDIA',2244658909, 36, 'M','TRAFFIC </w:t>
      </w:r>
      <w:proofErr w:type="spellStart"/>
      <w:r w:rsidRPr="00EB45DD">
        <w:rPr>
          <w:rFonts w:ascii="Arial" w:hAnsi="Arial" w:cs="Arial"/>
          <w:color w:val="auto"/>
          <w:lang w:val="en-IN"/>
        </w:rPr>
        <w:t>MONITOR','','DAY','','','Chandigarh</w:t>
      </w:r>
      <w:proofErr w:type="spellEnd"/>
      <w:r w:rsidRPr="00EB45DD">
        <w:rPr>
          <w:rFonts w:ascii="Arial" w:hAnsi="Arial" w:cs="Arial"/>
          <w:color w:val="auto"/>
          <w:lang w:val="en-IN"/>
        </w:rPr>
        <w:t xml:space="preserve"> International Airport');</w:t>
      </w:r>
    </w:p>
    <w:p w14:paraId="6694A3A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F5685D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6559A34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ADAE0A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79E8F6B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EMPLOYEE1;</w:t>
      </w:r>
    </w:p>
    <w:p w14:paraId="794D2C48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15575E1" w14:textId="77777777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4A9565D" w14:textId="23120BA2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EMPLOYEE2 Table --</w:t>
      </w:r>
    </w:p>
    <w:p w14:paraId="6F62E62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023709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EMPLOYEE2</w:t>
      </w:r>
    </w:p>
    <w:p w14:paraId="2AA3C47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(JOBTYPE VARCHAR2(30) NOT NULL,</w:t>
      </w:r>
    </w:p>
    <w:p w14:paraId="67B436F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SALARY INT,</w:t>
      </w:r>
    </w:p>
    <w:p w14:paraId="07AD444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PRIMARY KEY(JOBTYPE));</w:t>
      </w:r>
    </w:p>
    <w:p w14:paraId="1D21012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6361933" w14:textId="2CEA26F5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 xml:space="preserve">-- </w:t>
      </w:r>
      <w:r>
        <w:rPr>
          <w:rFonts w:ascii="Arial" w:hAnsi="Arial" w:cs="Arial"/>
          <w:b/>
          <w:color w:val="auto"/>
          <w:lang w:val="en-IN"/>
        </w:rPr>
        <w:t>I</w:t>
      </w:r>
      <w:r w:rsidRPr="00EB45DD">
        <w:rPr>
          <w:rFonts w:ascii="Arial" w:hAnsi="Arial" w:cs="Arial"/>
          <w:b/>
          <w:color w:val="auto"/>
          <w:lang w:val="en-IN"/>
        </w:rPr>
        <w:t>nserting values into table: EMPLOYEE2 --</w:t>
      </w:r>
    </w:p>
    <w:p w14:paraId="34717FD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141109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EMPLOYEE2(JOBTYPE, </w:t>
      </w:r>
      <w:proofErr w:type="gramStart"/>
      <w:r w:rsidRPr="00EB45DD">
        <w:rPr>
          <w:rFonts w:ascii="Arial" w:hAnsi="Arial" w:cs="Arial"/>
          <w:color w:val="auto"/>
          <w:lang w:val="en-IN"/>
        </w:rPr>
        <w:t>SALARY)VALUES</w:t>
      </w:r>
      <w:proofErr w:type="gramEnd"/>
      <w:r w:rsidRPr="00EB45DD">
        <w:rPr>
          <w:rFonts w:ascii="Arial" w:hAnsi="Arial" w:cs="Arial"/>
          <w:color w:val="auto"/>
          <w:lang w:val="en-IN"/>
        </w:rPr>
        <w:t>('ADMINISTRATIVE SUPPORT',50000);</w:t>
      </w:r>
    </w:p>
    <w:p w14:paraId="3825B23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EMPLOYEE2(JOBTYPE, </w:t>
      </w:r>
      <w:proofErr w:type="gramStart"/>
      <w:r w:rsidRPr="00EB45DD">
        <w:rPr>
          <w:rFonts w:ascii="Arial" w:hAnsi="Arial" w:cs="Arial"/>
          <w:color w:val="auto"/>
          <w:lang w:val="en-IN"/>
        </w:rPr>
        <w:t>SALARY)VALUES</w:t>
      </w:r>
      <w:proofErr w:type="gramEnd"/>
      <w:r w:rsidRPr="00EB45DD">
        <w:rPr>
          <w:rFonts w:ascii="Arial" w:hAnsi="Arial" w:cs="Arial"/>
          <w:color w:val="auto"/>
          <w:lang w:val="en-IN"/>
        </w:rPr>
        <w:t>('ENGINEER',70000);</w:t>
      </w:r>
    </w:p>
    <w:p w14:paraId="1932C78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EMPLOYEE2(JOBTYPE, </w:t>
      </w:r>
      <w:proofErr w:type="gramStart"/>
      <w:r w:rsidRPr="00EB45DD">
        <w:rPr>
          <w:rFonts w:ascii="Arial" w:hAnsi="Arial" w:cs="Arial"/>
          <w:color w:val="auto"/>
          <w:lang w:val="en-IN"/>
        </w:rPr>
        <w:t>SALARY)VALUES</w:t>
      </w:r>
      <w:proofErr w:type="gramEnd"/>
      <w:r w:rsidRPr="00EB45DD">
        <w:rPr>
          <w:rFonts w:ascii="Arial" w:hAnsi="Arial" w:cs="Arial"/>
          <w:color w:val="auto"/>
          <w:lang w:val="en-IN"/>
        </w:rPr>
        <w:t>('TRAFFIC MONITOR',80000);</w:t>
      </w:r>
    </w:p>
    <w:p w14:paraId="4C1CE89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EMPLOYEE2(JOBTYPE, </w:t>
      </w:r>
      <w:proofErr w:type="gramStart"/>
      <w:r w:rsidRPr="00EB45DD">
        <w:rPr>
          <w:rFonts w:ascii="Arial" w:hAnsi="Arial" w:cs="Arial"/>
          <w:color w:val="auto"/>
          <w:lang w:val="en-IN"/>
        </w:rPr>
        <w:t>SALARY)VALUES</w:t>
      </w:r>
      <w:proofErr w:type="gramEnd"/>
      <w:r w:rsidRPr="00EB45DD">
        <w:rPr>
          <w:rFonts w:ascii="Arial" w:hAnsi="Arial" w:cs="Arial"/>
          <w:color w:val="auto"/>
          <w:lang w:val="en-IN"/>
        </w:rPr>
        <w:t>('AIRPORT AUTHORITY',90000);</w:t>
      </w:r>
    </w:p>
    <w:p w14:paraId="0C1400A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66A2D6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625BE83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AE830C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38A39E2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EMPLOYEE2;</w:t>
      </w:r>
    </w:p>
    <w:p w14:paraId="77F80F91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C8C36BA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26B876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Creating TICKET1 Table --</w:t>
      </w:r>
    </w:p>
    <w:p w14:paraId="6236122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F63EBB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TICKET1</w:t>
      </w:r>
    </w:p>
    <w:p w14:paraId="47569B2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(TICKET_NUMBER INT NOT NULL,</w:t>
      </w:r>
    </w:p>
    <w:p w14:paraId="608A1E0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SOURCE1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3),</w:t>
      </w:r>
    </w:p>
    <w:p w14:paraId="2DAFA32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DESTINATION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3),</w:t>
      </w:r>
    </w:p>
    <w:p w14:paraId="4611EAA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DATE_OF_BOOKING DATE,</w:t>
      </w:r>
    </w:p>
    <w:p w14:paraId="3862DA7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DATE_OF_TRAVEL DATE,</w:t>
      </w:r>
    </w:p>
    <w:p w14:paraId="4363AEA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lastRenderedPageBreak/>
        <w:t xml:space="preserve">SEATNO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5),</w:t>
      </w:r>
    </w:p>
    <w:p w14:paraId="622FB83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CLASS1 VARCHAR2(15),</w:t>
      </w:r>
    </w:p>
    <w:p w14:paraId="5BBC2D9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DATE_OF_CANCELLATION DATE,</w:t>
      </w:r>
    </w:p>
    <w:p w14:paraId="5D2DD87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PID INT,</w:t>
      </w:r>
    </w:p>
    <w:p w14:paraId="42D71D0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PASSPORTNO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10),</w:t>
      </w:r>
    </w:p>
    <w:p w14:paraId="5182A6A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FOREIGN </w:t>
      </w:r>
      <w:proofErr w:type="gramStart"/>
      <w:r w:rsidRPr="00EB45DD">
        <w:rPr>
          <w:rFonts w:ascii="Arial" w:hAnsi="Arial" w:cs="Arial"/>
          <w:color w:val="auto"/>
          <w:lang w:val="en-IN"/>
        </w:rPr>
        <w:t>KEY(</w:t>
      </w:r>
      <w:proofErr w:type="gramEnd"/>
      <w:r w:rsidRPr="00EB45DD">
        <w:rPr>
          <w:rFonts w:ascii="Arial" w:hAnsi="Arial" w:cs="Arial"/>
          <w:color w:val="auto"/>
          <w:lang w:val="en-IN"/>
        </w:rPr>
        <w:t>PID, PASSPORTNO) REFERENCES PASSENGER1(PID, PASSPORTNO) ON DELETE CASCADE);</w:t>
      </w:r>
    </w:p>
    <w:p w14:paraId="1C3F7B0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A6098A2" w14:textId="4DEDFBDC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Inserting into table: TICKET1 --</w:t>
      </w:r>
    </w:p>
    <w:p w14:paraId="76CC62C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9F75E8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41F1B42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VALUES(0011234111122,'BOM','DFW','11-MAY-16','','15-DEC-16','32A','ECONOMY',1,'A1234568');</w:t>
      </w:r>
    </w:p>
    <w:p w14:paraId="70996A4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88FEAE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5433A58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VALUES(0984567222299,'JFK','BOM','11-JUN-16','10-DEC-16','20-DEC-16','45D','ECONOMY',2,'B9876541');</w:t>
      </w:r>
    </w:p>
    <w:p w14:paraId="5C618D9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82F05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2B4B22C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VALUES(1768901333273,'IAH','DEL','21-AUG-16','','25-DEC-16','1A','BUSINESS',3,'C2345698');</w:t>
      </w:r>
    </w:p>
    <w:p w14:paraId="7C83139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B92C6F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58E7E68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VALUES(5890987441464,'IXC','IAH','10-AUG-16','','12-JAN-17','20C','FIRST-CLASS',4,'D1002004');</w:t>
      </w:r>
    </w:p>
    <w:p w14:paraId="5384432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411152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6E650E7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VALUES(1577654664266,'JFK','TPA','13-JUN-16','','10-DEC-16','54E','ECONOMY',5,'X9324666');</w:t>
      </w:r>
    </w:p>
    <w:p w14:paraId="35E81BB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47CB99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5FE7A0F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VALUES(2206543545545,'BOM','DFW','11-NOV-16','','12-FEB-17','43B','ECONOMY',6,'B8765430');</w:t>
      </w:r>
    </w:p>
    <w:p w14:paraId="5417849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4672A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1AA9CD7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VALUES(7064321779737,'IAH','DEL','15-NOV-16','','25-DEC-16','27B','FIRST-CLASS',7,'J9801235');</w:t>
      </w:r>
    </w:p>
    <w:p w14:paraId="7F3CCCD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A8B0FD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lastRenderedPageBreak/>
        <w:t>INSERT INTO TICKET1(TICKET_NUMBER, SOURCE1, DESTINATION, DATE_OF_BOOKING, DATE_OF_CANCELLATION, DATE_OF_TRAVEL, SEATNO, CLASS1, PID, PASSPORTNO)</w:t>
      </w:r>
    </w:p>
    <w:p w14:paraId="23EAE2A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VALUES(1571357215116,'SFO','FRA','15-OCT-16','','18-DEC-16','34E','ECONOMY',8,'A1122334');</w:t>
      </w:r>
    </w:p>
    <w:p w14:paraId="0505E1B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DB0A9B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0D6B4D2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VALUES(1570864987655,'IXC','IAH','12-NOV-16','','30-DEC-16','54C','ECONOMY',9,'Q1243567');</w:t>
      </w:r>
    </w:p>
    <w:p w14:paraId="687AFD05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149A9B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11FFD55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VALUES(1579283997799,'BOM','SFO','22-JAN-16','','15-DEC-16','38A','ECONOMY',10,'S1243269');</w:t>
      </w:r>
    </w:p>
    <w:p w14:paraId="1EA7ABD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177428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773FE11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VALUES(1255701876107,'FRA','DEL','19-OCT-16','','31-DEC-16','57F','ECONOMY',11,'E3277889');</w:t>
      </w:r>
    </w:p>
    <w:p w14:paraId="68AB74C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4AC5B3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333389F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VALUES(1251334499699,'IXC','IAH','20-NOV-16','','12-JAN-17','45D','ECONOMY',12,'K3212322');</w:t>
      </w:r>
    </w:p>
    <w:p w14:paraId="5B41C6A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56E549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74B0554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VALUES(1258776199490,'BOM','DFW','13-MAY-16','25-MAY-16','15-DEC-16','37C','ECONOMY',13,'P3452390');</w:t>
      </w:r>
    </w:p>
    <w:p w14:paraId="2BC5AED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9D11A6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45EE2F3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VALUES(5891155114477,'FRA','DEL','26-JUN-16','','23-DEC-16','55C','ECONOMY',14,'W7543336');</w:t>
      </w:r>
    </w:p>
    <w:p w14:paraId="5D96365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6B0380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TICKET1(TICKET_NUMBER, SOURCE1, DESTINATION, DATE_OF_BOOKING, DATE_OF_CANCELLATION, DATE_OF_TRAVEL, SEATNO, CLASS1, PID, PASSPORTNO)</w:t>
      </w:r>
    </w:p>
    <w:p w14:paraId="1162E8E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VALUES(5893069766787,'BOM','DFW','11-AUG-16','','22-DEC-16','33F','ECONOMY',15,'R8990566');</w:t>
      </w:r>
    </w:p>
    <w:p w14:paraId="1A8E60E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32950F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4314110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3DD6E8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10E684CB" w14:textId="1D9C792C" w:rsid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TICKET1;</w:t>
      </w:r>
    </w:p>
    <w:p w14:paraId="16E1482E" w14:textId="77777777" w:rsidR="004C6B28" w:rsidRPr="00EB45DD" w:rsidRDefault="004C6B28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6008FD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EB45DD">
        <w:rPr>
          <w:rFonts w:ascii="Arial" w:hAnsi="Arial" w:cs="Arial"/>
          <w:b/>
          <w:color w:val="auto"/>
          <w:lang w:val="en-IN"/>
        </w:rPr>
        <w:lastRenderedPageBreak/>
        <w:t>-- Creating TICKET2 Table --</w:t>
      </w:r>
    </w:p>
    <w:p w14:paraId="1E9B44B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5A7BB8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TICKET2</w:t>
      </w:r>
    </w:p>
    <w:p w14:paraId="4ED219D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(DATE_OF_BOOKING DATE NOT NULL,</w:t>
      </w:r>
    </w:p>
    <w:p w14:paraId="6D3600E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SOURCE1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 NOT NULL,</w:t>
      </w:r>
    </w:p>
    <w:p w14:paraId="4BCCA54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DESTINATION </w:t>
      </w:r>
      <w:proofErr w:type="gramStart"/>
      <w:r w:rsidRPr="00EB45DD">
        <w:rPr>
          <w:rFonts w:ascii="Arial" w:hAnsi="Arial" w:cs="Arial"/>
          <w:color w:val="auto"/>
          <w:lang w:val="en-IN"/>
        </w:rPr>
        <w:t>VARCHAR(</w:t>
      </w:r>
      <w:proofErr w:type="gramEnd"/>
      <w:r w:rsidRPr="00EB45DD">
        <w:rPr>
          <w:rFonts w:ascii="Arial" w:hAnsi="Arial" w:cs="Arial"/>
          <w:color w:val="auto"/>
          <w:lang w:val="en-IN"/>
        </w:rPr>
        <w:t>3) NOT NULL,</w:t>
      </w:r>
    </w:p>
    <w:p w14:paraId="04EDAA9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CLASS1 VARCHAR2(15) NOT NULL,</w:t>
      </w:r>
    </w:p>
    <w:p w14:paraId="2CB5A71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PRICE INT,</w:t>
      </w:r>
    </w:p>
    <w:p w14:paraId="4FD6EC9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PRIMARY </w:t>
      </w:r>
      <w:proofErr w:type="gramStart"/>
      <w:r w:rsidRPr="00EB45DD">
        <w:rPr>
          <w:rFonts w:ascii="Arial" w:hAnsi="Arial" w:cs="Arial"/>
          <w:color w:val="auto"/>
          <w:lang w:val="en-IN"/>
        </w:rPr>
        <w:t>KEY(</w:t>
      </w:r>
      <w:proofErr w:type="gramEnd"/>
      <w:r w:rsidRPr="00EB45DD">
        <w:rPr>
          <w:rFonts w:ascii="Arial" w:hAnsi="Arial" w:cs="Arial"/>
          <w:color w:val="auto"/>
          <w:lang w:val="en-IN"/>
        </w:rPr>
        <w:t>DATE_OF_BOOKING, SOURCE1, DESTINATION, CLASS1));</w:t>
      </w:r>
    </w:p>
    <w:p w14:paraId="033F96F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DA5E242" w14:textId="77777777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98FD627" w14:textId="5B9AD338" w:rsidR="00EB45DD" w:rsidRPr="001A5AF9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1A5AF9">
        <w:rPr>
          <w:rFonts w:ascii="Arial" w:hAnsi="Arial" w:cs="Arial"/>
          <w:b/>
          <w:color w:val="auto"/>
          <w:lang w:val="en-IN"/>
        </w:rPr>
        <w:t xml:space="preserve">-- </w:t>
      </w:r>
      <w:r w:rsidR="001A5AF9">
        <w:rPr>
          <w:rFonts w:ascii="Arial" w:hAnsi="Arial" w:cs="Arial"/>
          <w:b/>
          <w:color w:val="auto"/>
          <w:lang w:val="en-IN"/>
        </w:rPr>
        <w:t>I</w:t>
      </w:r>
      <w:r w:rsidR="001A5AF9" w:rsidRPr="001A5AF9">
        <w:rPr>
          <w:rFonts w:ascii="Arial" w:hAnsi="Arial" w:cs="Arial"/>
          <w:b/>
          <w:color w:val="auto"/>
          <w:lang w:val="en-IN"/>
        </w:rPr>
        <w:t>nserting values into</w:t>
      </w:r>
      <w:r w:rsidR="001A5AF9">
        <w:rPr>
          <w:rFonts w:ascii="Arial" w:hAnsi="Arial" w:cs="Arial"/>
          <w:b/>
          <w:color w:val="auto"/>
          <w:lang w:val="en-IN"/>
        </w:rPr>
        <w:t xml:space="preserve"> table:</w:t>
      </w:r>
      <w:r w:rsidRPr="001A5AF9">
        <w:rPr>
          <w:rFonts w:ascii="Arial" w:hAnsi="Arial" w:cs="Arial"/>
          <w:b/>
          <w:color w:val="auto"/>
          <w:lang w:val="en-IN"/>
        </w:rPr>
        <w:t xml:space="preserve"> TICKET2 --</w:t>
      </w:r>
    </w:p>
    <w:p w14:paraId="5E176E2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3E908A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5DFD197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VALUES('11-MAY-16','BOM','DFW','ECONOMY',95000);</w:t>
      </w:r>
    </w:p>
    <w:p w14:paraId="51C7230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F96B45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3391DC7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VALUES('11-JUN-16','JFK','BOM','ECONOMY',100000);</w:t>
      </w:r>
    </w:p>
    <w:p w14:paraId="7DC410D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5C787E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32B5D44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VALUES('21-AUG-16','IAH','DEL','BUSINESS',200000);</w:t>
      </w:r>
    </w:p>
    <w:p w14:paraId="049D917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BE17A3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041B360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VALUES('10-AUG-16','IXC','IAH','FIRST-CLASS',150000);</w:t>
      </w:r>
    </w:p>
    <w:p w14:paraId="22F36E8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FE4D4D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38C5153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VALUES('13-JUN-16','JFK','TPA','ECONOMY',98000);</w:t>
      </w:r>
    </w:p>
    <w:p w14:paraId="7BCCB1B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6CB3456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6CA3CC8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VALUES('11-NOV-16','BOM','DFW','ECONOMY',125000);</w:t>
      </w:r>
    </w:p>
    <w:p w14:paraId="62EAA95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F704FE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72B5C86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VALUES('15-NOV-16','IAH','DEL','FIRST-CLASS',195000);</w:t>
      </w:r>
    </w:p>
    <w:p w14:paraId="42D4EFF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E063ED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50A5270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VALUES('15-OCT-16','SFO','FRA','ECONOMY',170000);</w:t>
      </w:r>
    </w:p>
    <w:p w14:paraId="6AD7137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8132AA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725821E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VALUES('12-NOV-16','IXC','IAH','ECONOMY',140000);</w:t>
      </w:r>
    </w:p>
    <w:p w14:paraId="3A19A7E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54C4FF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5BA4B64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VALUES('22-JAN-16','BOM','SFO','ECONOMY',45000);</w:t>
      </w:r>
    </w:p>
    <w:p w14:paraId="58F0E1A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C0DE88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lastRenderedPageBreak/>
        <w:t xml:space="preserve">INSERT INTO TICKET2(DATE_OF_BOOKING, SOURCE1, DESTINATION, CLASS1, PRICE) </w:t>
      </w:r>
    </w:p>
    <w:p w14:paraId="2C9DB47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VALUES('19-OCT-16','FRA','DEL','ECONOMY',100000);</w:t>
      </w:r>
    </w:p>
    <w:p w14:paraId="39203E8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0A7A1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1DFB5433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VALUES('20-NOV-16','IXC','IAH','ECONOMY',120000);</w:t>
      </w:r>
    </w:p>
    <w:p w14:paraId="4DD9DBB4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9CE648E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3DF45F1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VALUES('13-MAY-16','BOM','DFW','ECONOMY',65000);</w:t>
      </w:r>
    </w:p>
    <w:p w14:paraId="62F10EC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4D1F50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15B2524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VALUES('26-JUN-16','FRA','DEL','ECONOMY',80000);</w:t>
      </w:r>
    </w:p>
    <w:p w14:paraId="750C53B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4F4D4C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 xml:space="preserve">INSERT INTO TICKET2(DATE_OF_BOOKING, SOURCE1, DESTINATION, CLASS1, PRICE) </w:t>
      </w:r>
    </w:p>
    <w:p w14:paraId="6F9461D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VALUES('11-AUG-16','BOM','DFW','ECONOMY',98000);</w:t>
      </w:r>
    </w:p>
    <w:p w14:paraId="2A7B275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1A0F62B" w14:textId="3D94B16C" w:rsidR="00EB45DD" w:rsidRPr="001A5AF9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1A5AF9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2710A6FD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4E309C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54FC1221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TICKET2;</w:t>
      </w:r>
    </w:p>
    <w:p w14:paraId="65506436" w14:textId="77777777" w:rsidR="00EB45DD" w:rsidRPr="00EB45DD" w:rsidRDefault="00EB45DD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3B0A927" w14:textId="77777777" w:rsidR="004C6B28" w:rsidRPr="00EB45DD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340DF56" w14:textId="77777777" w:rsidR="00EB45DD" w:rsidRPr="001A5AF9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1A5AF9">
        <w:rPr>
          <w:rFonts w:ascii="Arial" w:hAnsi="Arial" w:cs="Arial"/>
          <w:b/>
          <w:color w:val="auto"/>
          <w:lang w:val="en-IN"/>
        </w:rPr>
        <w:t>-- Creating TICKET3 Table --</w:t>
      </w:r>
    </w:p>
    <w:p w14:paraId="3AC4AFAC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69433A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CREATE TABLE TICKET3</w:t>
      </w:r>
    </w:p>
    <w:p w14:paraId="1E8D484F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(DATE_OF_CANCELLATION DATE NOT NULL,</w:t>
      </w:r>
    </w:p>
    <w:p w14:paraId="2D1BC79B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SURCHARGE INT,</w:t>
      </w:r>
    </w:p>
    <w:p w14:paraId="1DC5550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PRIMARY KEY(DATE_OF_CANCELLATION));</w:t>
      </w:r>
    </w:p>
    <w:p w14:paraId="365BF7F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1437879" w14:textId="6E067123" w:rsidR="00EB45DD" w:rsidRPr="001A5AF9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1A5AF9">
        <w:rPr>
          <w:rFonts w:ascii="Arial" w:hAnsi="Arial" w:cs="Arial"/>
          <w:b/>
          <w:color w:val="auto"/>
          <w:lang w:val="en-IN"/>
        </w:rPr>
        <w:t xml:space="preserve">-- </w:t>
      </w:r>
      <w:r w:rsidR="001A5AF9">
        <w:rPr>
          <w:rFonts w:ascii="Arial" w:hAnsi="Arial" w:cs="Arial"/>
          <w:b/>
          <w:color w:val="auto"/>
          <w:lang w:val="en-IN"/>
        </w:rPr>
        <w:t>I</w:t>
      </w:r>
      <w:r w:rsidR="001A5AF9" w:rsidRPr="001A5AF9">
        <w:rPr>
          <w:rFonts w:ascii="Arial" w:hAnsi="Arial" w:cs="Arial"/>
          <w:b/>
          <w:color w:val="auto"/>
          <w:lang w:val="en-IN"/>
        </w:rPr>
        <w:t>nserting values into table</w:t>
      </w:r>
      <w:r w:rsidRPr="001A5AF9">
        <w:rPr>
          <w:rFonts w:ascii="Arial" w:hAnsi="Arial" w:cs="Arial"/>
          <w:b/>
          <w:color w:val="auto"/>
          <w:lang w:val="en-IN"/>
        </w:rPr>
        <w:t>: TICKET3 --</w:t>
      </w:r>
    </w:p>
    <w:p w14:paraId="14717BF9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0ADB3E8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TICKET3(DATE_OF_CANCELLATION, SURCHARGE) VALUES('10-DEC-16',75000);</w:t>
      </w:r>
    </w:p>
    <w:p w14:paraId="02DBB652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INSERT INTO TICKET3(DATE_OF_CANCELLATION, SURCHARGE) VALUES('25-MAY-16',25000);</w:t>
      </w:r>
    </w:p>
    <w:p w14:paraId="41EE1A4A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673730E" w14:textId="77777777" w:rsidR="00EB45DD" w:rsidRPr="001A5AF9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1A5AF9">
        <w:rPr>
          <w:rFonts w:ascii="Arial" w:hAnsi="Arial" w:cs="Arial"/>
          <w:b/>
          <w:color w:val="auto"/>
          <w:lang w:val="en-IN"/>
        </w:rPr>
        <w:t>-- Checking values insertion --</w:t>
      </w:r>
    </w:p>
    <w:p w14:paraId="7611DFB0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6BF4997" w14:textId="77777777" w:rsidR="00EB45DD" w:rsidRP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SELECT *</w:t>
      </w:r>
    </w:p>
    <w:p w14:paraId="45C17C05" w14:textId="082F4B8C" w:rsidR="00EB45DD" w:rsidRDefault="00EB45DD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EB45DD">
        <w:rPr>
          <w:rFonts w:ascii="Arial" w:hAnsi="Arial" w:cs="Arial"/>
          <w:color w:val="auto"/>
          <w:lang w:val="en-IN"/>
        </w:rPr>
        <w:t>FROM TICKET3;</w:t>
      </w:r>
    </w:p>
    <w:p w14:paraId="1971E8D8" w14:textId="41FE55AC" w:rsidR="001A5AF9" w:rsidRDefault="001A5AF9" w:rsidP="00EB45DD">
      <w:pPr>
        <w:pBdr>
          <w:bottom w:val="single" w:sz="12" w:space="1" w:color="auto"/>
        </w:pBd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90B5E01" w14:textId="77777777" w:rsidR="004C6B28" w:rsidRDefault="004C6B28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611BBA4" w14:textId="31585B38" w:rsidR="001A5AF9" w:rsidRDefault="001A5AF9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B0489D" w14:textId="76DE7DA2" w:rsidR="001A5AF9" w:rsidRDefault="001A5AF9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0869E72" w14:textId="57795926" w:rsidR="001A5AF9" w:rsidRDefault="001A5AF9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55DE98F" w14:textId="5ED5FC39" w:rsidR="001A5AF9" w:rsidRDefault="001A5AF9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239F86A" w14:textId="14FBCEF4" w:rsidR="001A5AF9" w:rsidRDefault="001A5AF9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B3F3551" w14:textId="62ED33A0" w:rsidR="001A5AF9" w:rsidRDefault="001A5AF9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0E25ABD" w14:textId="46BFE7CA" w:rsidR="001A5AF9" w:rsidRDefault="001A5AF9" w:rsidP="00EB45DD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23D0A06" w14:textId="72304355" w:rsidR="001A5AF9" w:rsidRPr="001A5AF9" w:rsidRDefault="001A5AF9" w:rsidP="00EB45D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bookmarkStart w:id="8" w:name="_Hlk526262635"/>
      <w:r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STORED PROCEDURE</w:t>
      </w:r>
    </w:p>
    <w:bookmarkEnd w:id="8"/>
    <w:p w14:paraId="409419C7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5ED596D" w14:textId="2D164BCF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B671B1E" w14:textId="7029AEC0" w:rsidR="001A5AF9" w:rsidRPr="001A5AF9" w:rsidRDefault="001A5AF9" w:rsidP="001A5AF9">
      <w:pPr>
        <w:pStyle w:val="ListParagraph"/>
        <w:numPr>
          <w:ilvl w:val="1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b/>
          <w:color w:val="auto"/>
          <w:lang w:val="en-IN"/>
        </w:rPr>
        <w:t>For details of economy class passengers with destination ‘DFW’</w:t>
      </w:r>
    </w:p>
    <w:p w14:paraId="6B422411" w14:textId="636E9716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4A70B06" w14:textId="375EAB77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FBEC284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CREATE OR REPLACE PROCEDURE DFWECONOMYPASSENGERS AS </w:t>
      </w:r>
    </w:p>
    <w:p w14:paraId="343931AC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>CURSOR ECOPASSDETAILS is</w:t>
      </w:r>
    </w:p>
    <w:p w14:paraId="113366A8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>select al.AL_</w:t>
      </w:r>
      <w:proofErr w:type="gramStart"/>
      <w:r w:rsidRPr="001A5AF9">
        <w:rPr>
          <w:rFonts w:ascii="Arial" w:hAnsi="Arial" w:cs="Arial"/>
          <w:color w:val="auto"/>
          <w:lang w:val="en-IN"/>
        </w:rPr>
        <w:t>NAME,fl</w:t>
      </w:r>
      <w:proofErr w:type="gramEnd"/>
      <w:r w:rsidRPr="001A5AF9">
        <w:rPr>
          <w:rFonts w:ascii="Arial" w:hAnsi="Arial" w:cs="Arial"/>
          <w:color w:val="auto"/>
          <w:lang w:val="en-IN"/>
        </w:rPr>
        <w:t>.AIRCRAFT_CODE,p2.FNAME,p2.LNAME,p2.PASSPORTNO,t.CLASS1,t.DATE_OF_TRAVEL,t.DESTINATION,t.SOURCE1,t.SEATNO,t.TICKET_NUMBER</w:t>
      </w:r>
    </w:p>
    <w:p w14:paraId="7BF60655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from Airline </w:t>
      </w:r>
      <w:proofErr w:type="spellStart"/>
      <w:proofErr w:type="gramStart"/>
      <w:r w:rsidRPr="001A5AF9">
        <w:rPr>
          <w:rFonts w:ascii="Arial" w:hAnsi="Arial" w:cs="Arial"/>
          <w:color w:val="auto"/>
          <w:lang w:val="en-IN"/>
        </w:rPr>
        <w:t>al,AIRCRAFT</w:t>
      </w:r>
      <w:proofErr w:type="spellEnd"/>
      <w:proofErr w:type="gramEnd"/>
      <w:r w:rsidRPr="001A5AF9">
        <w:rPr>
          <w:rFonts w:ascii="Arial" w:hAnsi="Arial" w:cs="Arial"/>
          <w:color w:val="auto"/>
          <w:lang w:val="en-IN"/>
        </w:rPr>
        <w:t xml:space="preserve"> fl,PASSENGER1 p1, PASSENGER2 p2 ,PASSENGER3 p3,TICKET1 t</w:t>
      </w:r>
    </w:p>
    <w:p w14:paraId="285DD9C6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where </w:t>
      </w:r>
      <w:proofErr w:type="spellStart"/>
      <w:proofErr w:type="gramStart"/>
      <w:r w:rsidRPr="001A5AF9">
        <w:rPr>
          <w:rFonts w:ascii="Arial" w:hAnsi="Arial" w:cs="Arial"/>
          <w:color w:val="auto"/>
          <w:lang w:val="en-IN"/>
        </w:rPr>
        <w:t>al.AIRLINEID</w:t>
      </w:r>
      <w:proofErr w:type="spellEnd"/>
      <w:proofErr w:type="gramEnd"/>
      <w:r w:rsidRPr="001A5AF9">
        <w:rPr>
          <w:rFonts w:ascii="Arial" w:hAnsi="Arial" w:cs="Arial"/>
          <w:color w:val="auto"/>
          <w:lang w:val="en-IN"/>
        </w:rPr>
        <w:t xml:space="preserve"> = </w:t>
      </w:r>
      <w:proofErr w:type="spellStart"/>
      <w:r w:rsidRPr="001A5AF9">
        <w:rPr>
          <w:rFonts w:ascii="Arial" w:hAnsi="Arial" w:cs="Arial"/>
          <w:color w:val="auto"/>
          <w:lang w:val="en-IN"/>
        </w:rPr>
        <w:t>fl.AIRLINEID</w:t>
      </w:r>
      <w:proofErr w:type="spellEnd"/>
    </w:p>
    <w:p w14:paraId="3378542D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1A5AF9">
        <w:rPr>
          <w:rFonts w:ascii="Arial" w:hAnsi="Arial" w:cs="Arial"/>
          <w:color w:val="auto"/>
          <w:lang w:val="en-IN"/>
        </w:rPr>
        <w:t>and  p1.PID</w:t>
      </w:r>
      <w:proofErr w:type="gramEnd"/>
      <w:r w:rsidRPr="001A5AF9">
        <w:rPr>
          <w:rFonts w:ascii="Arial" w:hAnsi="Arial" w:cs="Arial"/>
          <w:color w:val="auto"/>
          <w:lang w:val="en-IN"/>
        </w:rPr>
        <w:t>= p3.PID</w:t>
      </w:r>
    </w:p>
    <w:p w14:paraId="2A42149F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1A5AF9">
        <w:rPr>
          <w:rFonts w:ascii="Arial" w:hAnsi="Arial" w:cs="Arial"/>
          <w:color w:val="auto"/>
          <w:lang w:val="en-IN"/>
        </w:rPr>
        <w:t>and  p</w:t>
      </w:r>
      <w:proofErr w:type="gramEnd"/>
      <w:r w:rsidRPr="001A5AF9">
        <w:rPr>
          <w:rFonts w:ascii="Arial" w:hAnsi="Arial" w:cs="Arial"/>
          <w:color w:val="auto"/>
          <w:lang w:val="en-IN"/>
        </w:rPr>
        <w:t>1.PASSPORTNO =p2.PASSPORTNO</w:t>
      </w:r>
    </w:p>
    <w:p w14:paraId="441DDC2C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and </w:t>
      </w:r>
      <w:proofErr w:type="spellStart"/>
      <w:proofErr w:type="gramStart"/>
      <w:r w:rsidRPr="001A5AF9">
        <w:rPr>
          <w:rFonts w:ascii="Arial" w:hAnsi="Arial" w:cs="Arial"/>
          <w:color w:val="auto"/>
          <w:lang w:val="en-IN"/>
        </w:rPr>
        <w:t>fl.AIRCRAFT</w:t>
      </w:r>
      <w:proofErr w:type="gramEnd"/>
      <w:r w:rsidRPr="001A5AF9">
        <w:rPr>
          <w:rFonts w:ascii="Arial" w:hAnsi="Arial" w:cs="Arial"/>
          <w:color w:val="auto"/>
          <w:lang w:val="en-IN"/>
        </w:rPr>
        <w:t>_CODE</w:t>
      </w:r>
      <w:proofErr w:type="spellEnd"/>
      <w:r w:rsidRPr="001A5AF9">
        <w:rPr>
          <w:rFonts w:ascii="Arial" w:hAnsi="Arial" w:cs="Arial"/>
          <w:color w:val="auto"/>
          <w:lang w:val="en-IN"/>
        </w:rPr>
        <w:t xml:space="preserve"> = p3.AIRCRAFT_CODE</w:t>
      </w:r>
    </w:p>
    <w:p w14:paraId="4894579B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and </w:t>
      </w:r>
      <w:proofErr w:type="spellStart"/>
      <w:proofErr w:type="gramStart"/>
      <w:r w:rsidRPr="001A5AF9">
        <w:rPr>
          <w:rFonts w:ascii="Arial" w:hAnsi="Arial" w:cs="Arial"/>
          <w:color w:val="auto"/>
          <w:lang w:val="en-IN"/>
        </w:rPr>
        <w:t>t.PASSPORTNO</w:t>
      </w:r>
      <w:proofErr w:type="spellEnd"/>
      <w:proofErr w:type="gramEnd"/>
      <w:r w:rsidRPr="001A5AF9">
        <w:rPr>
          <w:rFonts w:ascii="Arial" w:hAnsi="Arial" w:cs="Arial"/>
          <w:color w:val="auto"/>
          <w:lang w:val="en-IN"/>
        </w:rPr>
        <w:t xml:space="preserve"> = p2.PASSPORTNO</w:t>
      </w:r>
    </w:p>
    <w:p w14:paraId="7DF1A40E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and t.CLASS1='ECONOMY' and </w:t>
      </w:r>
      <w:proofErr w:type="spellStart"/>
      <w:proofErr w:type="gramStart"/>
      <w:r w:rsidRPr="001A5AF9">
        <w:rPr>
          <w:rFonts w:ascii="Arial" w:hAnsi="Arial" w:cs="Arial"/>
          <w:color w:val="auto"/>
          <w:lang w:val="en-IN"/>
        </w:rPr>
        <w:t>t.DESTINATION</w:t>
      </w:r>
      <w:proofErr w:type="spellEnd"/>
      <w:proofErr w:type="gramEnd"/>
      <w:r w:rsidRPr="001A5AF9">
        <w:rPr>
          <w:rFonts w:ascii="Arial" w:hAnsi="Arial" w:cs="Arial"/>
          <w:color w:val="auto"/>
          <w:lang w:val="en-IN"/>
        </w:rPr>
        <w:t>='DFW';</w:t>
      </w:r>
    </w:p>
    <w:p w14:paraId="3A2FA99E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</w:t>
      </w:r>
    </w:p>
    <w:p w14:paraId="518AE80A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PASSDETAILS </w:t>
      </w:r>
      <w:proofErr w:type="spellStart"/>
      <w:r w:rsidRPr="001A5AF9">
        <w:rPr>
          <w:rFonts w:ascii="Arial" w:hAnsi="Arial" w:cs="Arial"/>
          <w:color w:val="auto"/>
          <w:lang w:val="en-IN"/>
        </w:rPr>
        <w:t>ECOPASSDETAILS%rowtype</w:t>
      </w:r>
      <w:proofErr w:type="spellEnd"/>
      <w:r w:rsidRPr="001A5AF9">
        <w:rPr>
          <w:rFonts w:ascii="Arial" w:hAnsi="Arial" w:cs="Arial"/>
          <w:color w:val="auto"/>
          <w:lang w:val="en-IN"/>
        </w:rPr>
        <w:t>;</w:t>
      </w:r>
    </w:p>
    <w:p w14:paraId="58F4B913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</w:t>
      </w:r>
    </w:p>
    <w:p w14:paraId="3F6CE7E4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>BEGIN</w:t>
      </w:r>
    </w:p>
    <w:p w14:paraId="5008F570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</w:t>
      </w:r>
    </w:p>
    <w:p w14:paraId="02BC9AD7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Open </w:t>
      </w:r>
      <w:proofErr w:type="gramStart"/>
      <w:r w:rsidRPr="001A5AF9">
        <w:rPr>
          <w:rFonts w:ascii="Arial" w:hAnsi="Arial" w:cs="Arial"/>
          <w:color w:val="auto"/>
          <w:lang w:val="en-IN"/>
        </w:rPr>
        <w:t>ECOPASSDETAILS ;</w:t>
      </w:r>
      <w:proofErr w:type="gramEnd"/>
    </w:p>
    <w:p w14:paraId="188CD2B8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  LOOP</w:t>
      </w:r>
    </w:p>
    <w:p w14:paraId="6D7CA18E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   fetch ECOPASSDETAILS into PASSDETAILS;</w:t>
      </w:r>
    </w:p>
    <w:p w14:paraId="614EA4B8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    EXIT WHEN ECOPASSDETAILS%NOTFOUND;</w:t>
      </w:r>
    </w:p>
    <w:p w14:paraId="2112027C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  </w:t>
      </w:r>
      <w:proofErr w:type="spellStart"/>
      <w:r w:rsidRPr="001A5AF9">
        <w:rPr>
          <w:rFonts w:ascii="Arial" w:hAnsi="Arial" w:cs="Arial"/>
          <w:color w:val="auto"/>
          <w:lang w:val="en-IN"/>
        </w:rPr>
        <w:t>dbms_output.put_line</w:t>
      </w:r>
      <w:proofErr w:type="spellEnd"/>
      <w:r w:rsidRPr="001A5AF9">
        <w:rPr>
          <w:rFonts w:ascii="Arial" w:hAnsi="Arial" w:cs="Arial"/>
          <w:color w:val="auto"/>
          <w:lang w:val="en-IN"/>
        </w:rPr>
        <w:t xml:space="preserve"> (PASSDETAILS.AL_NAME || </w:t>
      </w:r>
      <w:proofErr w:type="gramStart"/>
      <w:r w:rsidRPr="001A5AF9">
        <w:rPr>
          <w:rFonts w:ascii="Arial" w:hAnsi="Arial" w:cs="Arial"/>
          <w:color w:val="auto"/>
          <w:lang w:val="en-IN"/>
        </w:rPr>
        <w:t>'  '</w:t>
      </w:r>
      <w:proofErr w:type="gramEnd"/>
      <w:r w:rsidRPr="001A5AF9">
        <w:rPr>
          <w:rFonts w:ascii="Arial" w:hAnsi="Arial" w:cs="Arial"/>
          <w:color w:val="auto"/>
          <w:lang w:val="en-IN"/>
        </w:rPr>
        <w:t xml:space="preserve"> || PASSDETAILS.AIRCRAFT_CODE || '  ' || PASSDETAILS.FNAME || '  ' || PASSDETAILS.LNAME|| '  ' ||PASSDETAILS.PASSPORTNO || '  ' || PASSDETAILS.CLASS1 || '  ' || PASSDETAILS.SOURCE1 || '  ' || PASSDETAILS.SEATNO || '  ' || PASSDETAILS.TICKET_NUMBER);</w:t>
      </w:r>
    </w:p>
    <w:p w14:paraId="4AF60824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  </w:t>
      </w:r>
    </w:p>
    <w:p w14:paraId="5BA336A7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   END LOOP;</w:t>
      </w:r>
    </w:p>
    <w:p w14:paraId="1F747BE3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    close ECOPASSDETAILS;</w:t>
      </w:r>
    </w:p>
    <w:p w14:paraId="52C1776D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END DFWECONOMYPASSENGERS;</w:t>
      </w:r>
    </w:p>
    <w:p w14:paraId="630F60C5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/</w:t>
      </w:r>
    </w:p>
    <w:p w14:paraId="60004D0A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</w:t>
      </w:r>
    </w:p>
    <w:p w14:paraId="069872EB" w14:textId="6DC647E1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</w:t>
      </w:r>
      <w:r w:rsidRPr="001A5AF9">
        <w:rPr>
          <w:rFonts w:ascii="Arial" w:hAnsi="Arial" w:cs="Arial"/>
          <w:b/>
          <w:color w:val="auto"/>
          <w:lang w:val="en-IN"/>
        </w:rPr>
        <w:t>--Testing Procedure Output --</w:t>
      </w:r>
    </w:p>
    <w:p w14:paraId="217D65A2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SET SERVEROUTPUT ON</w:t>
      </w:r>
    </w:p>
    <w:p w14:paraId="62B0BD88" w14:textId="77777777" w:rsidR="001A5AF9" w:rsidRP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exec </w:t>
      </w:r>
      <w:proofErr w:type="gramStart"/>
      <w:r w:rsidRPr="001A5AF9">
        <w:rPr>
          <w:rFonts w:ascii="Arial" w:hAnsi="Arial" w:cs="Arial"/>
          <w:color w:val="auto"/>
          <w:lang w:val="en-IN"/>
        </w:rPr>
        <w:t>DFWECONOMYPASSENGERS(</w:t>
      </w:r>
      <w:proofErr w:type="gramEnd"/>
      <w:r w:rsidRPr="001A5AF9">
        <w:rPr>
          <w:rFonts w:ascii="Arial" w:hAnsi="Arial" w:cs="Arial"/>
          <w:color w:val="auto"/>
          <w:lang w:val="en-IN"/>
        </w:rPr>
        <w:t>);</w:t>
      </w:r>
    </w:p>
    <w:p w14:paraId="45E4B63E" w14:textId="6AC06E68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1A5AF9">
        <w:rPr>
          <w:rFonts w:ascii="Arial" w:hAnsi="Arial" w:cs="Arial"/>
          <w:color w:val="auto"/>
          <w:lang w:val="en-IN"/>
        </w:rPr>
        <w:t xml:space="preserve"> /</w:t>
      </w:r>
    </w:p>
    <w:p w14:paraId="73588CBB" w14:textId="271BD2ED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177A4A3" w14:textId="15F3F98D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BB96546" w14:textId="226EFA1C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67DC92F" w14:textId="729BCEB6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E5616A0" w14:textId="27AED15E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8A2C36F" w14:textId="173073AF" w:rsidR="001A5AF9" w:rsidRDefault="001A5AF9" w:rsidP="001A5AF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8D2CBE1" w14:textId="1BF3F551" w:rsidR="001A5AF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lastRenderedPageBreak/>
        <w:drawing>
          <wp:inline distT="0" distB="0" distL="0" distR="0" wp14:anchorId="5D53390E" wp14:editId="27074F94">
            <wp:extent cx="5981700" cy="3460537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0" t="10453" b="5326"/>
                    <a:stretch/>
                  </pic:blipFill>
                  <pic:spPr bwMode="auto">
                    <a:xfrm>
                      <a:off x="0" y="0"/>
                      <a:ext cx="6012460" cy="347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EED4" w14:textId="7FD52303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EAD2ECA" w14:textId="5371AE5D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B3B03F8" w14:textId="5E84BA4E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4EC1E80" w14:textId="77777777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A345F28" w14:textId="77777777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4756A9C" w14:textId="1787B386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BFECEC8" w14:textId="4DBEABB9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48905182" wp14:editId="3C1CBD3A">
            <wp:extent cx="5972175" cy="332873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0" t="10719" b="7931"/>
                    <a:stretch/>
                  </pic:blipFill>
                  <pic:spPr bwMode="auto">
                    <a:xfrm>
                      <a:off x="0" y="0"/>
                      <a:ext cx="6002421" cy="334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BB6A" w14:textId="1CBFA79F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F8E456A" w14:textId="1009FEBA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5260FBF" w14:textId="25E0B0A1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7E4D7F8" w14:textId="2FEAAD90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9114BDF" w14:textId="07988CB2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FCE41F1" w14:textId="246EC59E" w:rsidR="007D68A9" w:rsidRPr="007D68A9" w:rsidRDefault="007D68A9" w:rsidP="007D68A9">
      <w:pPr>
        <w:pStyle w:val="ListParagraph"/>
        <w:numPr>
          <w:ilvl w:val="1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7D68A9">
        <w:rPr>
          <w:rFonts w:ascii="Arial" w:hAnsi="Arial" w:cs="Arial"/>
          <w:b/>
          <w:color w:val="auto"/>
          <w:lang w:val="en-IN"/>
        </w:rPr>
        <w:lastRenderedPageBreak/>
        <w:t>Stored Procedure for flight details by status</w:t>
      </w:r>
    </w:p>
    <w:p w14:paraId="7228DB37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0F5F58C" w14:textId="77777777" w:rsidR="007D68A9" w:rsidRPr="007D68A9" w:rsidRDefault="007D68A9" w:rsidP="007D68A9">
      <w:pPr>
        <w:pStyle w:val="ListParagraph"/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6816CA9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CREATE OR REPLACE PROCEDURE AIRCRAFTSBYSTATUS </w:t>
      </w:r>
    </w:p>
    <w:p w14:paraId="1E327214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>(</w:t>
      </w:r>
    </w:p>
    <w:p w14:paraId="104F2536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IN_STATUS IN VARCHAR2</w:t>
      </w:r>
    </w:p>
    <w:p w14:paraId="47534815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) AS </w:t>
      </w:r>
    </w:p>
    <w:p w14:paraId="610121B2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</w:t>
      </w:r>
    </w:p>
    <w:p w14:paraId="0376A23A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CURSOR </w:t>
      </w:r>
      <w:proofErr w:type="spellStart"/>
      <w:r w:rsidRPr="007D68A9">
        <w:rPr>
          <w:rFonts w:ascii="Arial" w:hAnsi="Arial" w:cs="Arial"/>
          <w:color w:val="auto"/>
          <w:lang w:val="en-IN"/>
        </w:rPr>
        <w:t>fSTATUS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is</w:t>
      </w:r>
    </w:p>
    <w:p w14:paraId="793A4882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7D68A9">
        <w:rPr>
          <w:rFonts w:ascii="Arial" w:hAnsi="Arial" w:cs="Arial"/>
          <w:color w:val="auto"/>
          <w:lang w:val="en-IN"/>
        </w:rPr>
        <w:t>select  distinct</w:t>
      </w:r>
      <w:proofErr w:type="gramEnd"/>
      <w:r w:rsidRPr="007D68A9">
        <w:rPr>
          <w:rFonts w:ascii="Arial" w:hAnsi="Arial" w:cs="Arial"/>
          <w:color w:val="auto"/>
          <w:lang w:val="en-IN"/>
        </w:rPr>
        <w:t xml:space="preserve"> f1.AIRCRAFT_CODE ,</w:t>
      </w:r>
      <w:proofErr w:type="spellStart"/>
      <w:r w:rsidRPr="007D68A9">
        <w:rPr>
          <w:rFonts w:ascii="Arial" w:hAnsi="Arial" w:cs="Arial"/>
          <w:color w:val="auto"/>
          <w:lang w:val="en-IN"/>
        </w:rPr>
        <w:t>al.AL_NAME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,f1.ARRIVAL,f1.departure,r1.SOURCE,r1.DESTINATION,f1.STATUS,f1.AIRCRAFTTYPE </w:t>
      </w:r>
    </w:p>
    <w:p w14:paraId="4BFCA155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from Airline </w:t>
      </w:r>
      <w:proofErr w:type="gramStart"/>
      <w:r w:rsidRPr="007D68A9">
        <w:rPr>
          <w:rFonts w:ascii="Arial" w:hAnsi="Arial" w:cs="Arial"/>
          <w:color w:val="auto"/>
          <w:lang w:val="en-IN"/>
        </w:rPr>
        <w:t>al ,Airport</w:t>
      </w:r>
      <w:proofErr w:type="gramEnd"/>
      <w:r w:rsidRPr="007D68A9">
        <w:rPr>
          <w:rFonts w:ascii="Arial" w:hAnsi="Arial" w:cs="Arial"/>
          <w:color w:val="auto"/>
          <w:lang w:val="en-IN"/>
        </w:rPr>
        <w:t xml:space="preserve"> ap1,AIRCRAFT f1, ROUTE r1</w:t>
      </w:r>
    </w:p>
    <w:p w14:paraId="35C60854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where </w:t>
      </w:r>
      <w:proofErr w:type="spellStart"/>
      <w:proofErr w:type="gramStart"/>
      <w:r w:rsidRPr="007D68A9">
        <w:rPr>
          <w:rFonts w:ascii="Arial" w:hAnsi="Arial" w:cs="Arial"/>
          <w:color w:val="auto"/>
          <w:lang w:val="en-IN"/>
        </w:rPr>
        <w:t>al.AIRLINEID</w:t>
      </w:r>
      <w:proofErr w:type="spellEnd"/>
      <w:r w:rsidRPr="007D68A9">
        <w:rPr>
          <w:rFonts w:ascii="Arial" w:hAnsi="Arial" w:cs="Arial"/>
          <w:color w:val="auto"/>
          <w:lang w:val="en-IN"/>
        </w:rPr>
        <w:t>=f1.AIRLINEID</w:t>
      </w:r>
      <w:proofErr w:type="gramEnd"/>
      <w:r w:rsidRPr="007D68A9">
        <w:rPr>
          <w:rFonts w:ascii="Arial" w:hAnsi="Arial" w:cs="Arial"/>
          <w:color w:val="auto"/>
          <w:lang w:val="en-IN"/>
        </w:rPr>
        <w:t xml:space="preserve"> and f1.R_NO = r1.R_NO</w:t>
      </w:r>
    </w:p>
    <w:p w14:paraId="093A5F2D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7D68A9">
        <w:rPr>
          <w:rFonts w:ascii="Arial" w:hAnsi="Arial" w:cs="Arial"/>
          <w:color w:val="auto"/>
          <w:lang w:val="en-IN"/>
        </w:rPr>
        <w:t>and  f</w:t>
      </w:r>
      <w:proofErr w:type="gramEnd"/>
      <w:r w:rsidRPr="007D68A9">
        <w:rPr>
          <w:rFonts w:ascii="Arial" w:hAnsi="Arial" w:cs="Arial"/>
          <w:color w:val="auto"/>
          <w:lang w:val="en-IN"/>
        </w:rPr>
        <w:t>1.STATUS =IN_STATUS;</w:t>
      </w:r>
    </w:p>
    <w:p w14:paraId="1F6200F7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</w:t>
      </w:r>
    </w:p>
    <w:p w14:paraId="0DCBBF60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spellStart"/>
      <w:r w:rsidRPr="007D68A9">
        <w:rPr>
          <w:rFonts w:ascii="Arial" w:hAnsi="Arial" w:cs="Arial"/>
          <w:color w:val="auto"/>
          <w:lang w:val="en-IN"/>
        </w:rPr>
        <w:t>AIRCRAFTStatus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7D68A9">
        <w:rPr>
          <w:rFonts w:ascii="Arial" w:hAnsi="Arial" w:cs="Arial"/>
          <w:color w:val="auto"/>
          <w:lang w:val="en-IN"/>
        </w:rPr>
        <w:t>fSTATUS%rowtype</w:t>
      </w:r>
      <w:proofErr w:type="spellEnd"/>
      <w:r w:rsidRPr="007D68A9">
        <w:rPr>
          <w:rFonts w:ascii="Arial" w:hAnsi="Arial" w:cs="Arial"/>
          <w:color w:val="auto"/>
          <w:lang w:val="en-IN"/>
        </w:rPr>
        <w:t>;</w:t>
      </w:r>
    </w:p>
    <w:p w14:paraId="5C798FD4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</w:t>
      </w:r>
    </w:p>
    <w:p w14:paraId="3E8F9C92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>BEGIN</w:t>
      </w:r>
    </w:p>
    <w:p w14:paraId="26765DBD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Open </w:t>
      </w:r>
      <w:proofErr w:type="spellStart"/>
      <w:proofErr w:type="gramStart"/>
      <w:r w:rsidRPr="007D68A9">
        <w:rPr>
          <w:rFonts w:ascii="Arial" w:hAnsi="Arial" w:cs="Arial"/>
          <w:color w:val="auto"/>
          <w:lang w:val="en-IN"/>
        </w:rPr>
        <w:t>fSTATUS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;</w:t>
      </w:r>
      <w:proofErr w:type="gramEnd"/>
    </w:p>
    <w:p w14:paraId="25F6E731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 LOOP</w:t>
      </w:r>
    </w:p>
    <w:p w14:paraId="0C0FF9E0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  fetch </w:t>
      </w:r>
      <w:proofErr w:type="spellStart"/>
      <w:r w:rsidRPr="007D68A9">
        <w:rPr>
          <w:rFonts w:ascii="Arial" w:hAnsi="Arial" w:cs="Arial"/>
          <w:color w:val="auto"/>
          <w:lang w:val="en-IN"/>
        </w:rPr>
        <w:t>fSTATUS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into </w:t>
      </w:r>
      <w:proofErr w:type="spellStart"/>
      <w:r w:rsidRPr="007D68A9">
        <w:rPr>
          <w:rFonts w:ascii="Arial" w:hAnsi="Arial" w:cs="Arial"/>
          <w:color w:val="auto"/>
          <w:lang w:val="en-IN"/>
        </w:rPr>
        <w:t>AIRCRAFTStatus</w:t>
      </w:r>
      <w:proofErr w:type="spellEnd"/>
      <w:r w:rsidRPr="007D68A9">
        <w:rPr>
          <w:rFonts w:ascii="Arial" w:hAnsi="Arial" w:cs="Arial"/>
          <w:color w:val="auto"/>
          <w:lang w:val="en-IN"/>
        </w:rPr>
        <w:t>;</w:t>
      </w:r>
    </w:p>
    <w:p w14:paraId="5BF1CD41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   EXIT WHEN </w:t>
      </w:r>
      <w:proofErr w:type="spellStart"/>
      <w:r w:rsidRPr="007D68A9">
        <w:rPr>
          <w:rFonts w:ascii="Arial" w:hAnsi="Arial" w:cs="Arial"/>
          <w:color w:val="auto"/>
          <w:lang w:val="en-IN"/>
        </w:rPr>
        <w:t>fSTATUS%NOTFOUND</w:t>
      </w:r>
      <w:proofErr w:type="spellEnd"/>
      <w:r w:rsidRPr="007D68A9">
        <w:rPr>
          <w:rFonts w:ascii="Arial" w:hAnsi="Arial" w:cs="Arial"/>
          <w:color w:val="auto"/>
          <w:lang w:val="en-IN"/>
        </w:rPr>
        <w:t>;</w:t>
      </w:r>
    </w:p>
    <w:p w14:paraId="665C305F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 </w:t>
      </w:r>
      <w:proofErr w:type="spellStart"/>
      <w:r w:rsidRPr="007D68A9">
        <w:rPr>
          <w:rFonts w:ascii="Arial" w:hAnsi="Arial" w:cs="Arial"/>
          <w:color w:val="auto"/>
          <w:lang w:val="en-IN"/>
        </w:rPr>
        <w:t>dbms_output.put_line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(</w:t>
      </w:r>
      <w:proofErr w:type="spellStart"/>
      <w:r w:rsidRPr="007D68A9">
        <w:rPr>
          <w:rFonts w:ascii="Arial" w:hAnsi="Arial" w:cs="Arial"/>
          <w:color w:val="auto"/>
          <w:lang w:val="en-IN"/>
        </w:rPr>
        <w:t>AIRCRAFTStatus.AIRCRAFT_CODE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|| </w:t>
      </w:r>
      <w:proofErr w:type="gramStart"/>
      <w:r w:rsidRPr="007D68A9">
        <w:rPr>
          <w:rFonts w:ascii="Arial" w:hAnsi="Arial" w:cs="Arial"/>
          <w:color w:val="auto"/>
          <w:lang w:val="en-IN"/>
        </w:rPr>
        <w:t>'  '</w:t>
      </w:r>
      <w:proofErr w:type="gramEnd"/>
      <w:r w:rsidRPr="007D68A9">
        <w:rPr>
          <w:rFonts w:ascii="Arial" w:hAnsi="Arial" w:cs="Arial"/>
          <w:color w:val="auto"/>
          <w:lang w:val="en-IN"/>
        </w:rPr>
        <w:t xml:space="preserve"> || </w:t>
      </w:r>
      <w:proofErr w:type="spellStart"/>
      <w:r w:rsidRPr="007D68A9">
        <w:rPr>
          <w:rFonts w:ascii="Arial" w:hAnsi="Arial" w:cs="Arial"/>
          <w:color w:val="auto"/>
          <w:lang w:val="en-IN"/>
        </w:rPr>
        <w:t>AIRCRAFTStatus.AL_NAME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|| '  ' || </w:t>
      </w:r>
      <w:proofErr w:type="spellStart"/>
      <w:r w:rsidRPr="007D68A9">
        <w:rPr>
          <w:rFonts w:ascii="Arial" w:hAnsi="Arial" w:cs="Arial"/>
          <w:color w:val="auto"/>
          <w:lang w:val="en-IN"/>
        </w:rPr>
        <w:t>AIRCRAFTStatus.ARRIVAL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|| '  ' || </w:t>
      </w:r>
      <w:proofErr w:type="spellStart"/>
      <w:r w:rsidRPr="007D68A9">
        <w:rPr>
          <w:rFonts w:ascii="Arial" w:hAnsi="Arial" w:cs="Arial"/>
          <w:color w:val="auto"/>
          <w:lang w:val="en-IN"/>
        </w:rPr>
        <w:t>AIRCRAFTStatus.departure</w:t>
      </w:r>
      <w:proofErr w:type="spellEnd"/>
      <w:r w:rsidRPr="007D68A9">
        <w:rPr>
          <w:rFonts w:ascii="Arial" w:hAnsi="Arial" w:cs="Arial"/>
          <w:color w:val="auto"/>
          <w:lang w:val="en-IN"/>
        </w:rPr>
        <w:t>|| '  ' ||</w:t>
      </w:r>
      <w:proofErr w:type="spellStart"/>
      <w:r w:rsidRPr="007D68A9">
        <w:rPr>
          <w:rFonts w:ascii="Arial" w:hAnsi="Arial" w:cs="Arial"/>
          <w:color w:val="auto"/>
          <w:lang w:val="en-IN"/>
        </w:rPr>
        <w:t>AIRCRAFTStatus.Source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|| '  ' || </w:t>
      </w:r>
      <w:proofErr w:type="spellStart"/>
      <w:r w:rsidRPr="007D68A9">
        <w:rPr>
          <w:rFonts w:ascii="Arial" w:hAnsi="Arial" w:cs="Arial"/>
          <w:color w:val="auto"/>
          <w:lang w:val="en-IN"/>
        </w:rPr>
        <w:t>AIRCRAFTStatus.DESTINATION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|| '  ' || </w:t>
      </w:r>
      <w:proofErr w:type="spellStart"/>
      <w:r w:rsidRPr="007D68A9">
        <w:rPr>
          <w:rFonts w:ascii="Arial" w:hAnsi="Arial" w:cs="Arial"/>
          <w:color w:val="auto"/>
          <w:lang w:val="en-IN"/>
        </w:rPr>
        <w:t>AIRCRAFTStatus.STATUS</w:t>
      </w:r>
      <w:proofErr w:type="spellEnd"/>
      <w:r w:rsidRPr="007D68A9">
        <w:rPr>
          <w:rFonts w:ascii="Arial" w:hAnsi="Arial" w:cs="Arial"/>
          <w:color w:val="auto"/>
          <w:lang w:val="en-IN"/>
        </w:rPr>
        <w:t xml:space="preserve"> || '  ' || </w:t>
      </w:r>
      <w:proofErr w:type="spellStart"/>
      <w:r w:rsidRPr="007D68A9">
        <w:rPr>
          <w:rFonts w:ascii="Arial" w:hAnsi="Arial" w:cs="Arial"/>
          <w:color w:val="auto"/>
          <w:lang w:val="en-IN"/>
        </w:rPr>
        <w:t>AIRCRAFTStatus.AIRCRAFTTYPE</w:t>
      </w:r>
      <w:proofErr w:type="spellEnd"/>
      <w:r w:rsidRPr="007D68A9">
        <w:rPr>
          <w:rFonts w:ascii="Arial" w:hAnsi="Arial" w:cs="Arial"/>
          <w:color w:val="auto"/>
          <w:lang w:val="en-IN"/>
        </w:rPr>
        <w:t>);</w:t>
      </w:r>
    </w:p>
    <w:p w14:paraId="79B88CB7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 </w:t>
      </w:r>
    </w:p>
    <w:p w14:paraId="37FB5160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  END LOOP;</w:t>
      </w:r>
    </w:p>
    <w:p w14:paraId="3F6DA452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    close </w:t>
      </w:r>
      <w:proofErr w:type="spellStart"/>
      <w:r w:rsidRPr="007D68A9">
        <w:rPr>
          <w:rFonts w:ascii="Arial" w:hAnsi="Arial" w:cs="Arial"/>
          <w:color w:val="auto"/>
          <w:lang w:val="en-IN"/>
        </w:rPr>
        <w:t>fSTATUS</w:t>
      </w:r>
      <w:proofErr w:type="spellEnd"/>
      <w:r w:rsidRPr="007D68A9">
        <w:rPr>
          <w:rFonts w:ascii="Arial" w:hAnsi="Arial" w:cs="Arial"/>
          <w:color w:val="auto"/>
          <w:lang w:val="en-IN"/>
        </w:rPr>
        <w:t>;</w:t>
      </w:r>
    </w:p>
    <w:p w14:paraId="6C45AC76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>END AIRCRAFTSBYSTATUS;</w:t>
      </w:r>
    </w:p>
    <w:p w14:paraId="47F6206E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>/</w:t>
      </w:r>
    </w:p>
    <w:p w14:paraId="4846F5A6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</w:t>
      </w:r>
    </w:p>
    <w:p w14:paraId="654ACB67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</w:t>
      </w:r>
    </w:p>
    <w:p w14:paraId="016A100E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 --Testing output --</w:t>
      </w:r>
    </w:p>
    <w:p w14:paraId="5CF69032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SET SERVEROUTPUT ON </w:t>
      </w:r>
    </w:p>
    <w:p w14:paraId="7A06C752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>exec AIRCRAFTSBYSTATUS('Delayed');</w:t>
      </w:r>
    </w:p>
    <w:p w14:paraId="71199570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D86E53E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>-- or--</w:t>
      </w:r>
    </w:p>
    <w:p w14:paraId="3B156998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F80BF9D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 xml:space="preserve">SET SERVEROUTPUT ON </w:t>
      </w:r>
    </w:p>
    <w:p w14:paraId="4943CA3E" w14:textId="77777777" w:rsidR="007D68A9" w:rsidRP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>exec AIRCRAFTSBYSTATUS('On-time');</w:t>
      </w:r>
    </w:p>
    <w:p w14:paraId="4510191E" w14:textId="4B370CE4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D68A9">
        <w:rPr>
          <w:rFonts w:ascii="Arial" w:hAnsi="Arial" w:cs="Arial"/>
          <w:color w:val="auto"/>
          <w:lang w:val="en-IN"/>
        </w:rPr>
        <w:t>/</w:t>
      </w:r>
    </w:p>
    <w:p w14:paraId="19F65B33" w14:textId="1B157B3C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225801F" w14:textId="13B0D824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2609D5F" w14:textId="4F81F324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7599DAC" w14:textId="5402A80C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4F5C907" w14:textId="642DBDE6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9DB0EC6" w14:textId="73D2A32F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2CB396F" w14:textId="07155405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lastRenderedPageBreak/>
        <w:drawing>
          <wp:inline distT="0" distB="0" distL="0" distR="0" wp14:anchorId="790E2FF4" wp14:editId="2A3065ED">
            <wp:extent cx="5972175" cy="33603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4" t="10404" b="7298"/>
                    <a:stretch/>
                  </pic:blipFill>
                  <pic:spPr bwMode="auto">
                    <a:xfrm>
                      <a:off x="0" y="0"/>
                      <a:ext cx="5997788" cy="337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0946" w14:textId="3DCE285C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8EF1CE0" w14:textId="77777777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81AC2E9" w14:textId="1DC2EFC5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A7514A8" w14:textId="58A664CB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275B1F1" w14:textId="78381721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ADC501E" w14:textId="77777777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35A29DE" w14:textId="65050C1A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DAE355D" w14:textId="46B15D35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40BA9894" wp14:editId="30193E24">
            <wp:extent cx="5983964" cy="3400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2" t="9458" b="7605"/>
                    <a:stretch/>
                  </pic:blipFill>
                  <pic:spPr bwMode="auto">
                    <a:xfrm>
                      <a:off x="0" y="0"/>
                      <a:ext cx="6005370" cy="341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19392" w14:textId="031DFAB6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027DAE1" w14:textId="0404BD84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7ABD18" w14:textId="05328C59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lastRenderedPageBreak/>
        <w:drawing>
          <wp:inline distT="0" distB="0" distL="0" distR="0" wp14:anchorId="4794BBF4" wp14:editId="55F75AD7">
            <wp:extent cx="5972175" cy="3367443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0" t="9773" b="7931"/>
                    <a:stretch/>
                  </pic:blipFill>
                  <pic:spPr bwMode="auto">
                    <a:xfrm>
                      <a:off x="0" y="0"/>
                      <a:ext cx="5985966" cy="337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ED5B2" w14:textId="37B5BF40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276D8F5" w14:textId="2406A467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DDDB6E5" w14:textId="77777777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FBFF0D2" w14:textId="220604D2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BF3B98A" w14:textId="3021C763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AEAFC28" w14:textId="77777777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7E36589" w14:textId="59BB0F16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83EADEC" w14:textId="241CEEBE" w:rsidR="007D68A9" w:rsidRDefault="007D68A9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601C95D9" wp14:editId="53814A23">
            <wp:extent cx="6014270" cy="340995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4" t="9458" b="7613"/>
                    <a:stretch/>
                  </pic:blipFill>
                  <pic:spPr bwMode="auto">
                    <a:xfrm>
                      <a:off x="0" y="0"/>
                      <a:ext cx="6032239" cy="342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FC785" w14:textId="6395DA48" w:rsidR="0041525E" w:rsidRDefault="0041525E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6E3F95D" w14:textId="43D8402E" w:rsidR="0041525E" w:rsidRDefault="0041525E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A2300A6" w14:textId="0BDCB547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D231785" w14:textId="77777777" w:rsidR="004C6B28" w:rsidRDefault="004C6B28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A275598" w14:textId="0D092CE8" w:rsidR="00326671" w:rsidRPr="00326671" w:rsidRDefault="00326671" w:rsidP="00326671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TRIGGERS</w:t>
      </w:r>
    </w:p>
    <w:p w14:paraId="340C8897" w14:textId="4C7C1682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F78620D" w14:textId="77777777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CB452F1" w14:textId="69FF536A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ind w:firstLine="360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b/>
          <w:color w:val="auto"/>
          <w:lang w:val="en-IN"/>
        </w:rPr>
        <w:t>10.1.</w:t>
      </w:r>
      <w:r w:rsidRPr="00326671">
        <w:rPr>
          <w:rFonts w:ascii="Arial" w:hAnsi="Arial" w:cs="Arial"/>
          <w:color w:val="auto"/>
          <w:lang w:val="en-IN"/>
        </w:rPr>
        <w:t xml:space="preserve"> </w:t>
      </w:r>
      <w:r w:rsidRPr="00326671">
        <w:rPr>
          <w:rFonts w:ascii="Arial" w:hAnsi="Arial" w:cs="Arial"/>
          <w:b/>
          <w:color w:val="auto"/>
          <w:lang w:val="en-IN"/>
        </w:rPr>
        <w:t>Trigger for, when a flight is delayed, it is logged into different tables.</w:t>
      </w:r>
    </w:p>
    <w:p w14:paraId="25278AC2" w14:textId="032FEBBE" w:rsidR="00326671" w:rsidRDefault="00326671" w:rsidP="007D68A9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0DE74E2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CREATE OR REPLACE TRIGGER DELAYEDAIRCRAFTS </w:t>
      </w:r>
    </w:p>
    <w:p w14:paraId="0136F053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AFTER INSERT ON AIRCRAFT </w:t>
      </w:r>
    </w:p>
    <w:p w14:paraId="33AE5B0C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FOR EACH ROW </w:t>
      </w:r>
    </w:p>
    <w:p w14:paraId="42E7AC5C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DECLARE</w:t>
      </w:r>
    </w:p>
    <w:p w14:paraId="4CCC11F6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BD9E5EE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BEGIN</w:t>
      </w:r>
    </w:p>
    <w:p w14:paraId="0156B3F5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if updating('STATUS')</w:t>
      </w:r>
    </w:p>
    <w:p w14:paraId="76425EF8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then</w:t>
      </w:r>
    </w:p>
    <w:p w14:paraId="6B424D4C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   insert into </w:t>
      </w:r>
      <w:proofErr w:type="spellStart"/>
      <w:r w:rsidRPr="00326671">
        <w:rPr>
          <w:rFonts w:ascii="Arial" w:hAnsi="Arial" w:cs="Arial"/>
          <w:color w:val="auto"/>
          <w:lang w:val="en-IN"/>
        </w:rPr>
        <w:t>delayed_AIRCRAFTS</w:t>
      </w:r>
      <w:proofErr w:type="spellEnd"/>
      <w:r w:rsidRPr="00326671">
        <w:rPr>
          <w:rFonts w:ascii="Arial" w:hAnsi="Arial" w:cs="Arial"/>
          <w:color w:val="auto"/>
          <w:lang w:val="en-IN"/>
        </w:rPr>
        <w:t xml:space="preserve"> (AIRCRAFT_CODE, R_NO, ARRIVAL, DEPARTURE, </w:t>
      </w:r>
      <w:proofErr w:type="gramStart"/>
      <w:r w:rsidRPr="00326671">
        <w:rPr>
          <w:rFonts w:ascii="Arial" w:hAnsi="Arial" w:cs="Arial"/>
          <w:color w:val="auto"/>
          <w:lang w:val="en-IN"/>
        </w:rPr>
        <w:t>AIRLINEID ,</w:t>
      </w:r>
      <w:proofErr w:type="spellStart"/>
      <w:r w:rsidRPr="00326671">
        <w:rPr>
          <w:rFonts w:ascii="Arial" w:hAnsi="Arial" w:cs="Arial"/>
          <w:color w:val="auto"/>
          <w:lang w:val="en-IN"/>
        </w:rPr>
        <w:t>report</w:t>
      </w:r>
      <w:proofErr w:type="gramEnd"/>
      <w:r w:rsidRPr="00326671">
        <w:rPr>
          <w:rFonts w:ascii="Arial" w:hAnsi="Arial" w:cs="Arial"/>
          <w:color w:val="auto"/>
          <w:lang w:val="en-IN"/>
        </w:rPr>
        <w:t>_time</w:t>
      </w:r>
      <w:proofErr w:type="spellEnd"/>
      <w:r w:rsidRPr="00326671">
        <w:rPr>
          <w:rFonts w:ascii="Arial" w:hAnsi="Arial" w:cs="Arial"/>
          <w:color w:val="auto"/>
          <w:lang w:val="en-IN"/>
        </w:rPr>
        <w:t>)</w:t>
      </w:r>
    </w:p>
    <w:p w14:paraId="699C5611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   </w:t>
      </w:r>
      <w:proofErr w:type="gramStart"/>
      <w:r w:rsidRPr="00326671">
        <w:rPr>
          <w:rFonts w:ascii="Arial" w:hAnsi="Arial" w:cs="Arial"/>
          <w:color w:val="auto"/>
          <w:lang w:val="en-IN"/>
        </w:rPr>
        <w:t>values(</w:t>
      </w:r>
      <w:proofErr w:type="gramEnd"/>
      <w:r w:rsidRPr="00326671">
        <w:rPr>
          <w:rFonts w:ascii="Arial" w:hAnsi="Arial" w:cs="Arial"/>
          <w:color w:val="auto"/>
          <w:lang w:val="en-IN"/>
        </w:rPr>
        <w:t>:new.AIRCRAFT_CODE,:new.R_NO,:</w:t>
      </w:r>
      <w:proofErr w:type="spellStart"/>
      <w:r w:rsidRPr="00326671">
        <w:rPr>
          <w:rFonts w:ascii="Arial" w:hAnsi="Arial" w:cs="Arial"/>
          <w:color w:val="auto"/>
          <w:lang w:val="en-IN"/>
        </w:rPr>
        <w:t>new.ARRIVAL</w:t>
      </w:r>
      <w:proofErr w:type="spellEnd"/>
      <w:r w:rsidRPr="00326671">
        <w:rPr>
          <w:rFonts w:ascii="Arial" w:hAnsi="Arial" w:cs="Arial"/>
          <w:color w:val="auto"/>
          <w:lang w:val="en-IN"/>
        </w:rPr>
        <w:t>, :</w:t>
      </w:r>
      <w:proofErr w:type="spellStart"/>
      <w:r w:rsidRPr="00326671">
        <w:rPr>
          <w:rFonts w:ascii="Arial" w:hAnsi="Arial" w:cs="Arial"/>
          <w:color w:val="auto"/>
          <w:lang w:val="en-IN"/>
        </w:rPr>
        <w:t>new.DEPARTURE</w:t>
      </w:r>
      <w:proofErr w:type="spellEnd"/>
      <w:r w:rsidRPr="00326671">
        <w:rPr>
          <w:rFonts w:ascii="Arial" w:hAnsi="Arial" w:cs="Arial"/>
          <w:color w:val="auto"/>
          <w:lang w:val="en-IN"/>
        </w:rPr>
        <w:t>, :</w:t>
      </w:r>
      <w:proofErr w:type="spellStart"/>
      <w:r w:rsidRPr="00326671">
        <w:rPr>
          <w:rFonts w:ascii="Arial" w:hAnsi="Arial" w:cs="Arial"/>
          <w:color w:val="auto"/>
          <w:lang w:val="en-IN"/>
        </w:rPr>
        <w:t>new.airlineid</w:t>
      </w:r>
      <w:proofErr w:type="spellEnd"/>
      <w:r w:rsidRPr="00326671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326671">
        <w:rPr>
          <w:rFonts w:ascii="Arial" w:hAnsi="Arial" w:cs="Arial"/>
          <w:color w:val="auto"/>
          <w:lang w:val="en-IN"/>
        </w:rPr>
        <w:t>sysdate</w:t>
      </w:r>
      <w:proofErr w:type="spellEnd"/>
      <w:r w:rsidRPr="00326671">
        <w:rPr>
          <w:rFonts w:ascii="Arial" w:hAnsi="Arial" w:cs="Arial"/>
          <w:color w:val="auto"/>
          <w:lang w:val="en-IN"/>
        </w:rPr>
        <w:t>);</w:t>
      </w:r>
    </w:p>
    <w:p w14:paraId="2D9EB4F3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end if;</w:t>
      </w:r>
    </w:p>
    <w:p w14:paraId="3C90A1E6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</w:t>
      </w:r>
    </w:p>
    <w:p w14:paraId="139FC34F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END;</w:t>
      </w:r>
    </w:p>
    <w:p w14:paraId="73145D80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/</w:t>
      </w:r>
    </w:p>
    <w:p w14:paraId="6F53F35B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2ABCDA4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3FCCF7E" w14:textId="7C3017CD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326671">
        <w:rPr>
          <w:rFonts w:ascii="Arial" w:hAnsi="Arial" w:cs="Arial"/>
          <w:b/>
          <w:color w:val="auto"/>
          <w:lang w:val="en-IN"/>
        </w:rPr>
        <w:t>-- This is audit table for this trigger</w:t>
      </w:r>
      <w:r>
        <w:rPr>
          <w:rFonts w:ascii="Arial" w:hAnsi="Arial" w:cs="Arial"/>
          <w:b/>
          <w:color w:val="auto"/>
          <w:lang w:val="en-IN"/>
        </w:rPr>
        <w:t xml:space="preserve"> --</w:t>
      </w:r>
    </w:p>
    <w:p w14:paraId="460746C5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4B0D01E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CREATE TABLE DELAYED_AIRCRAFTS </w:t>
      </w:r>
    </w:p>
    <w:p w14:paraId="6E2CFA58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(            </w:t>
      </w:r>
    </w:p>
    <w:p w14:paraId="4E8CEDF1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            AIRCRAFT_CODE </w:t>
      </w:r>
      <w:proofErr w:type="gramStart"/>
      <w:r w:rsidRPr="00326671">
        <w:rPr>
          <w:rFonts w:ascii="Arial" w:hAnsi="Arial" w:cs="Arial"/>
          <w:color w:val="auto"/>
          <w:lang w:val="en-IN"/>
        </w:rPr>
        <w:t>VARCHAR(</w:t>
      </w:r>
      <w:proofErr w:type="gramEnd"/>
      <w:r w:rsidRPr="00326671">
        <w:rPr>
          <w:rFonts w:ascii="Arial" w:hAnsi="Arial" w:cs="Arial"/>
          <w:color w:val="auto"/>
          <w:lang w:val="en-IN"/>
        </w:rPr>
        <w:t>10) NOT NULL,</w:t>
      </w:r>
    </w:p>
    <w:p w14:paraId="0F9106A7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            ARRIVAL VARCHAR2(10),</w:t>
      </w:r>
    </w:p>
    <w:p w14:paraId="49B8EED0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            DEPARTURE VARCHAR2(10),</w:t>
      </w:r>
    </w:p>
    <w:p w14:paraId="56AE799A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            AIRLINEID </w:t>
      </w:r>
      <w:proofErr w:type="gramStart"/>
      <w:r w:rsidRPr="00326671">
        <w:rPr>
          <w:rFonts w:ascii="Arial" w:hAnsi="Arial" w:cs="Arial"/>
          <w:color w:val="auto"/>
          <w:lang w:val="en-IN"/>
        </w:rPr>
        <w:t>VARCHAR(</w:t>
      </w:r>
      <w:proofErr w:type="gramEnd"/>
      <w:r w:rsidRPr="00326671">
        <w:rPr>
          <w:rFonts w:ascii="Arial" w:hAnsi="Arial" w:cs="Arial"/>
          <w:color w:val="auto"/>
          <w:lang w:val="en-IN"/>
        </w:rPr>
        <w:t>3),</w:t>
      </w:r>
    </w:p>
    <w:p w14:paraId="7E7BF331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            R_NO INT,</w:t>
      </w:r>
    </w:p>
    <w:p w14:paraId="742D8E5E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            REPORT_TIME DATE</w:t>
      </w:r>
    </w:p>
    <w:p w14:paraId="12BB97D3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);</w:t>
      </w:r>
    </w:p>
    <w:p w14:paraId="41BC2DE1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</w:t>
      </w:r>
    </w:p>
    <w:p w14:paraId="6B38DB5D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F447BB0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INSERT INTO </w:t>
      </w:r>
      <w:proofErr w:type="gramStart"/>
      <w:r w:rsidRPr="00326671">
        <w:rPr>
          <w:rFonts w:ascii="Arial" w:hAnsi="Arial" w:cs="Arial"/>
          <w:color w:val="auto"/>
          <w:lang w:val="en-IN"/>
        </w:rPr>
        <w:t>AIRCRAFT(</w:t>
      </w:r>
      <w:proofErr w:type="gramEnd"/>
      <w:r w:rsidRPr="00326671">
        <w:rPr>
          <w:rFonts w:ascii="Arial" w:hAnsi="Arial" w:cs="Arial"/>
          <w:color w:val="auto"/>
          <w:lang w:val="en-IN"/>
        </w:rPr>
        <w:t>AIRCRAFT_CODE, R_NO, ARRIVAL, DEPARTURE, STATUS, DURATION1, AIRCRAFTTYPE, LAYOVER_TIME, NO_OF_STOPS, MODEL1, AIRLINEID)</w:t>
      </w:r>
    </w:p>
    <w:p w14:paraId="014A075A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gramStart"/>
      <w:r w:rsidRPr="00326671">
        <w:rPr>
          <w:rFonts w:ascii="Arial" w:hAnsi="Arial" w:cs="Arial"/>
          <w:color w:val="auto"/>
          <w:lang w:val="en-IN"/>
        </w:rPr>
        <w:t>VALUES(</w:t>
      </w:r>
      <w:proofErr w:type="gramEnd"/>
      <w:r w:rsidRPr="00326671">
        <w:rPr>
          <w:rFonts w:ascii="Arial" w:hAnsi="Arial" w:cs="Arial"/>
          <w:color w:val="auto"/>
          <w:lang w:val="en-IN"/>
        </w:rPr>
        <w:t>'AI127', 001, '02:10','03:15','Delayed','24hr','Connecting',3,1, 'BOEG-777','AI');</w:t>
      </w:r>
    </w:p>
    <w:p w14:paraId="1008B747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0739085" w14:textId="1FDF8A95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DD44BD8" w14:textId="346E95E1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178AE9C" w14:textId="5DCF504A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5481ADE" w14:textId="6A3BBDBE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0EB0F0C" w14:textId="24ACFDDA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B935A68" w14:textId="7F0002D2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E793796" w14:textId="4B5654BA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9FD383D" w14:textId="12DDE575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0DD57F9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lastRenderedPageBreak/>
        <w:drawing>
          <wp:inline distT="0" distB="0" distL="0" distR="0" wp14:anchorId="7C1B8831" wp14:editId="73AFD006">
            <wp:extent cx="6037903" cy="3352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2" t="11348" b="7607"/>
                    <a:stretch/>
                  </pic:blipFill>
                  <pic:spPr bwMode="auto">
                    <a:xfrm>
                      <a:off x="0" y="0"/>
                      <a:ext cx="6056377" cy="336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4D0FB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052322E" w14:textId="3ACC7363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0736485" w14:textId="75E42E0F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DC7FD4B" w14:textId="0C4D0C3A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2DAC8B8" w14:textId="77777777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C5BF86F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F569F79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337858D5" wp14:editId="0D03F639">
            <wp:extent cx="6049971" cy="340995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7" t="10404" b="6979"/>
                    <a:stretch/>
                  </pic:blipFill>
                  <pic:spPr bwMode="auto">
                    <a:xfrm>
                      <a:off x="0" y="0"/>
                      <a:ext cx="6067106" cy="341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0ED67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10596B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F431EE8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D059D98" w14:textId="44341ACB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F8E910B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lastRenderedPageBreak/>
        <w:drawing>
          <wp:inline distT="0" distB="0" distL="0" distR="0" wp14:anchorId="09680664" wp14:editId="155B9686">
            <wp:extent cx="5991225" cy="3402140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6" t="9773" b="6989"/>
                    <a:stretch/>
                  </pic:blipFill>
                  <pic:spPr bwMode="auto">
                    <a:xfrm>
                      <a:off x="0" y="0"/>
                      <a:ext cx="6018295" cy="341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F371A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ED1ADB3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D0169EA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A49378E" w14:textId="4BE9F9F4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A26EB64" w14:textId="72214ECA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2D89811" w14:textId="77777777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5E5450A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7964D2D" w14:textId="12323C0E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39F2D223" wp14:editId="18BDFEF0">
            <wp:extent cx="5958017" cy="339090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3" t="10719" b="6036"/>
                    <a:stretch/>
                  </pic:blipFill>
                  <pic:spPr bwMode="auto">
                    <a:xfrm>
                      <a:off x="0" y="0"/>
                      <a:ext cx="5983546" cy="340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6A3CD" w14:textId="6C86FD9B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0C102CA" w14:textId="77777777" w:rsidR="004C6B28" w:rsidRDefault="004C6B28" w:rsidP="00326671">
      <w:pPr>
        <w:autoSpaceDE w:val="0"/>
        <w:autoSpaceDN w:val="0"/>
        <w:adjustRightInd w:val="0"/>
        <w:spacing w:before="0" w:after="0" w:line="240" w:lineRule="auto"/>
        <w:ind w:left="720"/>
        <w:rPr>
          <w:rFonts w:ascii="Arial" w:hAnsi="Arial" w:cs="Arial"/>
          <w:b/>
          <w:color w:val="auto"/>
          <w:lang w:val="en-IN"/>
        </w:rPr>
      </w:pPr>
    </w:p>
    <w:p w14:paraId="336F9C1D" w14:textId="77777777" w:rsidR="004C6B28" w:rsidRDefault="004C6B28" w:rsidP="00326671">
      <w:pPr>
        <w:autoSpaceDE w:val="0"/>
        <w:autoSpaceDN w:val="0"/>
        <w:adjustRightInd w:val="0"/>
        <w:spacing w:before="0" w:after="0" w:line="240" w:lineRule="auto"/>
        <w:ind w:left="720"/>
        <w:rPr>
          <w:rFonts w:ascii="Arial" w:hAnsi="Arial" w:cs="Arial"/>
          <w:b/>
          <w:color w:val="auto"/>
          <w:lang w:val="en-IN"/>
        </w:rPr>
      </w:pPr>
    </w:p>
    <w:p w14:paraId="7CC22C5D" w14:textId="4794D301" w:rsidR="00326671" w:rsidRDefault="00326671" w:rsidP="00326671">
      <w:pPr>
        <w:autoSpaceDE w:val="0"/>
        <w:autoSpaceDN w:val="0"/>
        <w:adjustRightInd w:val="0"/>
        <w:spacing w:before="0" w:after="0" w:line="240" w:lineRule="auto"/>
        <w:ind w:left="720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b/>
          <w:color w:val="auto"/>
          <w:lang w:val="en-IN"/>
        </w:rPr>
        <w:lastRenderedPageBreak/>
        <w:t>10.2 Trigger to update TICKET_PRICE_HISTORY table when the price of the air ticket is updated in TICKET2 table.</w:t>
      </w:r>
    </w:p>
    <w:p w14:paraId="6C52C164" w14:textId="3DD20CA5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E3BDE66" w14:textId="19CFBB56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873B6E7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326671">
        <w:rPr>
          <w:rFonts w:ascii="Arial" w:hAnsi="Arial" w:cs="Arial"/>
          <w:b/>
          <w:color w:val="auto"/>
          <w:lang w:val="en-IN"/>
        </w:rPr>
        <w:t>-- CREATING TABLE TICKET_PRICE_HISTORY--</w:t>
      </w:r>
    </w:p>
    <w:p w14:paraId="1A3C91A3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0ABEC43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CREATE TABLE TICKET_PRICE_HISTORY</w:t>
      </w:r>
    </w:p>
    <w:p w14:paraId="7E939C34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(DATE_OF_BOOKING DATE NOT NULL,</w:t>
      </w:r>
    </w:p>
    <w:p w14:paraId="7FDC7D3C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SOURCE1 </w:t>
      </w:r>
      <w:proofErr w:type="gramStart"/>
      <w:r w:rsidRPr="00326671">
        <w:rPr>
          <w:rFonts w:ascii="Arial" w:hAnsi="Arial" w:cs="Arial"/>
          <w:color w:val="auto"/>
          <w:lang w:val="en-IN"/>
        </w:rPr>
        <w:t>VARCHAR(</w:t>
      </w:r>
      <w:proofErr w:type="gramEnd"/>
      <w:r w:rsidRPr="00326671">
        <w:rPr>
          <w:rFonts w:ascii="Arial" w:hAnsi="Arial" w:cs="Arial"/>
          <w:color w:val="auto"/>
          <w:lang w:val="en-IN"/>
        </w:rPr>
        <w:t>3) NOT NULL,</w:t>
      </w:r>
    </w:p>
    <w:p w14:paraId="48BD5ADC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DESTINATION </w:t>
      </w:r>
      <w:proofErr w:type="gramStart"/>
      <w:r w:rsidRPr="00326671">
        <w:rPr>
          <w:rFonts w:ascii="Arial" w:hAnsi="Arial" w:cs="Arial"/>
          <w:color w:val="auto"/>
          <w:lang w:val="en-IN"/>
        </w:rPr>
        <w:t>VARCHAR(</w:t>
      </w:r>
      <w:proofErr w:type="gramEnd"/>
      <w:r w:rsidRPr="00326671">
        <w:rPr>
          <w:rFonts w:ascii="Arial" w:hAnsi="Arial" w:cs="Arial"/>
          <w:color w:val="auto"/>
          <w:lang w:val="en-IN"/>
        </w:rPr>
        <w:t>3) NOT NULL,</w:t>
      </w:r>
    </w:p>
    <w:p w14:paraId="235391B3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CLASS1 VARCHAR2(15) NOT NULL,</w:t>
      </w:r>
    </w:p>
    <w:p w14:paraId="58094975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PRICE INT,</w:t>
      </w:r>
    </w:p>
    <w:p w14:paraId="7753E7A4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PRIMARY </w:t>
      </w:r>
      <w:proofErr w:type="gramStart"/>
      <w:r w:rsidRPr="00326671">
        <w:rPr>
          <w:rFonts w:ascii="Arial" w:hAnsi="Arial" w:cs="Arial"/>
          <w:color w:val="auto"/>
          <w:lang w:val="en-IN"/>
        </w:rPr>
        <w:t>KEY(</w:t>
      </w:r>
      <w:proofErr w:type="gramEnd"/>
      <w:r w:rsidRPr="00326671">
        <w:rPr>
          <w:rFonts w:ascii="Arial" w:hAnsi="Arial" w:cs="Arial"/>
          <w:color w:val="auto"/>
          <w:lang w:val="en-IN"/>
        </w:rPr>
        <w:t>DATE_OF_BOOKING, SOURCE1, DESTINATION, CLASS1));</w:t>
      </w:r>
    </w:p>
    <w:p w14:paraId="68EA6C1F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442D0AF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24C80E0" w14:textId="669A5CF4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326671">
        <w:rPr>
          <w:rFonts w:ascii="Arial" w:hAnsi="Arial" w:cs="Arial"/>
          <w:b/>
          <w:color w:val="auto"/>
          <w:lang w:val="en-IN"/>
        </w:rPr>
        <w:t>-- CREATE A TRIGGER TICKET_PRICE_HISTORY –</w:t>
      </w:r>
    </w:p>
    <w:p w14:paraId="4AE664B4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1EF6D82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CREATE OR REPLACE TRIGGER TICKET_PRICE_HISTORY1</w:t>
      </w:r>
    </w:p>
    <w:p w14:paraId="4948CF32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BEFORE UPDATE OF PRICE</w:t>
      </w:r>
    </w:p>
    <w:p w14:paraId="09418922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ON TICKET2</w:t>
      </w:r>
    </w:p>
    <w:p w14:paraId="32369A45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FOR EACH ROW</w:t>
      </w:r>
    </w:p>
    <w:p w14:paraId="73C91664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DECLARE</w:t>
      </w:r>
    </w:p>
    <w:p w14:paraId="046CE58E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0AF295D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BEGIN</w:t>
      </w:r>
    </w:p>
    <w:p w14:paraId="3AD2B824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INSERT INTO TICKET_PRICE_HISTORY </w:t>
      </w:r>
      <w:proofErr w:type="gramStart"/>
      <w:r w:rsidRPr="00326671">
        <w:rPr>
          <w:rFonts w:ascii="Arial" w:hAnsi="Arial" w:cs="Arial"/>
          <w:color w:val="auto"/>
          <w:lang w:val="en-IN"/>
        </w:rPr>
        <w:t>( DATE</w:t>
      </w:r>
      <w:proofErr w:type="gramEnd"/>
      <w:r w:rsidRPr="00326671">
        <w:rPr>
          <w:rFonts w:ascii="Arial" w:hAnsi="Arial" w:cs="Arial"/>
          <w:color w:val="auto"/>
          <w:lang w:val="en-IN"/>
        </w:rPr>
        <w:t>_OF_BOOKING, SOURCE1, DESTINATION, CLASS1, PRICE)</w:t>
      </w:r>
    </w:p>
    <w:p w14:paraId="40EF115F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 xml:space="preserve">    </w:t>
      </w:r>
      <w:proofErr w:type="gramStart"/>
      <w:r w:rsidRPr="00326671">
        <w:rPr>
          <w:rFonts w:ascii="Arial" w:hAnsi="Arial" w:cs="Arial"/>
          <w:color w:val="auto"/>
          <w:lang w:val="en-IN"/>
        </w:rPr>
        <w:t>VALUES(</w:t>
      </w:r>
      <w:proofErr w:type="gramEnd"/>
      <w:r w:rsidRPr="00326671">
        <w:rPr>
          <w:rFonts w:ascii="Arial" w:hAnsi="Arial" w:cs="Arial"/>
          <w:color w:val="auto"/>
          <w:lang w:val="en-IN"/>
        </w:rPr>
        <w:t>:</w:t>
      </w:r>
      <w:proofErr w:type="spellStart"/>
      <w:r w:rsidRPr="00326671">
        <w:rPr>
          <w:rFonts w:ascii="Arial" w:hAnsi="Arial" w:cs="Arial"/>
          <w:color w:val="auto"/>
          <w:lang w:val="en-IN"/>
        </w:rPr>
        <w:t>old.DATE_OF_BOOKING</w:t>
      </w:r>
      <w:proofErr w:type="spellEnd"/>
      <w:r w:rsidRPr="00326671">
        <w:rPr>
          <w:rFonts w:ascii="Arial" w:hAnsi="Arial" w:cs="Arial"/>
          <w:color w:val="auto"/>
          <w:lang w:val="en-IN"/>
        </w:rPr>
        <w:t>, :old.SOURCE1, :</w:t>
      </w:r>
      <w:proofErr w:type="spellStart"/>
      <w:r w:rsidRPr="00326671">
        <w:rPr>
          <w:rFonts w:ascii="Arial" w:hAnsi="Arial" w:cs="Arial"/>
          <w:color w:val="auto"/>
          <w:lang w:val="en-IN"/>
        </w:rPr>
        <w:t>old.DESTINATION</w:t>
      </w:r>
      <w:proofErr w:type="spellEnd"/>
      <w:r w:rsidRPr="00326671">
        <w:rPr>
          <w:rFonts w:ascii="Arial" w:hAnsi="Arial" w:cs="Arial"/>
          <w:color w:val="auto"/>
          <w:lang w:val="en-IN"/>
        </w:rPr>
        <w:t>, :old.CLASS1, :</w:t>
      </w:r>
      <w:proofErr w:type="spellStart"/>
      <w:r w:rsidRPr="00326671">
        <w:rPr>
          <w:rFonts w:ascii="Arial" w:hAnsi="Arial" w:cs="Arial"/>
          <w:color w:val="auto"/>
          <w:lang w:val="en-IN"/>
        </w:rPr>
        <w:t>old.PRICE</w:t>
      </w:r>
      <w:proofErr w:type="spellEnd"/>
      <w:r w:rsidRPr="00326671">
        <w:rPr>
          <w:rFonts w:ascii="Arial" w:hAnsi="Arial" w:cs="Arial"/>
          <w:color w:val="auto"/>
          <w:lang w:val="en-IN"/>
        </w:rPr>
        <w:t>);</w:t>
      </w:r>
    </w:p>
    <w:p w14:paraId="2E7A509D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736E7A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END;</w:t>
      </w:r>
    </w:p>
    <w:p w14:paraId="5862172F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/</w:t>
      </w:r>
    </w:p>
    <w:p w14:paraId="4620503F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0B3697C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DE2A9C3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326671">
        <w:rPr>
          <w:rFonts w:ascii="Arial" w:hAnsi="Arial" w:cs="Arial"/>
          <w:b/>
          <w:color w:val="auto"/>
          <w:lang w:val="en-IN"/>
        </w:rPr>
        <w:t>--LET'S UPDATE A PRICE OR FARE OF AN AIR TICKET --</w:t>
      </w:r>
    </w:p>
    <w:p w14:paraId="5B97975F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197092D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UPDATE TICKET2</w:t>
      </w:r>
    </w:p>
    <w:p w14:paraId="7A47F23D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SET PRICE=150000</w:t>
      </w:r>
    </w:p>
    <w:p w14:paraId="352507C5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WHERE DATE_OF_BOOKING ='11-NOV-16'</w:t>
      </w:r>
    </w:p>
    <w:p w14:paraId="68A7E2E9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AND SOURCE1='BOM'</w:t>
      </w:r>
    </w:p>
    <w:p w14:paraId="0BB8F664" w14:textId="77777777" w:rsidR="00326671" w:rsidRP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AND DESTINATION='DFW'</w:t>
      </w:r>
    </w:p>
    <w:p w14:paraId="51528245" w14:textId="4AECF3A0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326671">
        <w:rPr>
          <w:rFonts w:ascii="Arial" w:hAnsi="Arial" w:cs="Arial"/>
          <w:color w:val="auto"/>
          <w:lang w:val="en-IN"/>
        </w:rPr>
        <w:t>AND CLASS1='ECONOMY';</w:t>
      </w:r>
    </w:p>
    <w:p w14:paraId="7F4B2C0B" w14:textId="01E5A9EC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2B46307" w14:textId="3D47E866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AAB6E45" w14:textId="6DB1FF0B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09228C1" w14:textId="62325358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FB45200" w14:textId="79C898F7" w:rsidR="00326671" w:rsidRDefault="00326671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FA123F5" w14:textId="03ED3AF6" w:rsidR="00071263" w:rsidRDefault="00071263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EFB9163" w14:textId="54054846" w:rsidR="00071263" w:rsidRDefault="00071263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9B27FF1" w14:textId="7FE32A92" w:rsidR="00071263" w:rsidRDefault="00071263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8E52411" w14:textId="19A571ED" w:rsidR="00071263" w:rsidRDefault="00071263" w:rsidP="00326671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03ABA80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lastRenderedPageBreak/>
        <w:drawing>
          <wp:inline distT="0" distB="0" distL="0" distR="0" wp14:anchorId="460F08E8" wp14:editId="33095E15">
            <wp:extent cx="6010275" cy="34538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0" t="9773" b="6355"/>
                    <a:stretch/>
                  </pic:blipFill>
                  <pic:spPr bwMode="auto">
                    <a:xfrm>
                      <a:off x="0" y="0"/>
                      <a:ext cx="6024195" cy="346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87E9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397AD17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CD83515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D79256A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1E8190B4" wp14:editId="71443BE7">
            <wp:extent cx="5991225" cy="3365715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3" t="10088" b="7922"/>
                    <a:stretch/>
                  </pic:blipFill>
                  <pic:spPr bwMode="auto">
                    <a:xfrm>
                      <a:off x="0" y="0"/>
                      <a:ext cx="6014017" cy="33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5BF4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EDD70A3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037049E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9B8EE59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lastRenderedPageBreak/>
        <w:drawing>
          <wp:inline distT="0" distB="0" distL="0" distR="0" wp14:anchorId="6B8D8FC0" wp14:editId="583A6E29">
            <wp:extent cx="5980863" cy="33528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6" t="10088" b="7919"/>
                    <a:stretch/>
                  </pic:blipFill>
                  <pic:spPr bwMode="auto">
                    <a:xfrm>
                      <a:off x="0" y="0"/>
                      <a:ext cx="6005721" cy="33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CBB13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5C1B3BA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318A8A7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40B16D1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877050E" w14:textId="24004DBE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5242FB2A" wp14:editId="2073FE4E">
            <wp:extent cx="5980430" cy="342992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6" t="10088" b="6026"/>
                    <a:stretch/>
                  </pic:blipFill>
                  <pic:spPr bwMode="auto">
                    <a:xfrm>
                      <a:off x="0" y="0"/>
                      <a:ext cx="6005781" cy="344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33263" w14:textId="07A0DAEE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0FBA391" w14:textId="10BED9FB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4BD1FAB" w14:textId="6674A069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33ACC50" w14:textId="21BCEFAF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843BF26" w14:textId="77777777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92CBDF7" w14:textId="55B41762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8F1E1AA" w14:textId="726B3981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68A08B8" w14:textId="51F0E3E5" w:rsidR="00071263" w:rsidRPr="00071263" w:rsidRDefault="00071263" w:rsidP="00071263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BUSINESS RULES</w:t>
      </w:r>
    </w:p>
    <w:p w14:paraId="2163B9A3" w14:textId="177341CA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BAFAC90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AD31301" w14:textId="49237BC4" w:rsidR="00071263" w:rsidRPr="00071263" w:rsidRDefault="00071263" w:rsidP="00071263">
      <w:pPr>
        <w:pStyle w:val="ListParagraph"/>
        <w:numPr>
          <w:ilvl w:val="1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071263">
        <w:rPr>
          <w:rFonts w:ascii="Arial" w:hAnsi="Arial" w:cs="Arial"/>
          <w:b/>
          <w:color w:val="auto"/>
          <w:lang w:val="en-IN"/>
        </w:rPr>
        <w:t>The length of an air ticket number should be exactly 13 digits.</w:t>
      </w:r>
    </w:p>
    <w:p w14:paraId="070E42C0" w14:textId="4D3A2908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B44EFCC" w14:textId="2EB0416C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ACA9DAF" w14:textId="77777777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EEF2535" w14:textId="2010CBAD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6955F655" wp14:editId="06643461">
            <wp:extent cx="6029325" cy="3819873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5" t="9364" b="9730"/>
                    <a:stretch/>
                  </pic:blipFill>
                  <pic:spPr bwMode="auto">
                    <a:xfrm>
                      <a:off x="0" y="0"/>
                      <a:ext cx="6049494" cy="383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276DA" w14:textId="7126B052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447398A" w14:textId="6B7757CB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C6FFFE7" w14:textId="4FB9362E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F6066D2" w14:textId="00552D2E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EB2FB9A" w14:textId="136B1E23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F6FE8C1" w14:textId="5340E4E4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B99E22E" w14:textId="5986F95E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A197254" w14:textId="2D43B890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A0C410F" w14:textId="6328A0A2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8A74BEE" w14:textId="3518C493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23A1073" w14:textId="0A100710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3EBA50A" w14:textId="22273B43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6194FE2" w14:textId="77777777" w:rsidR="004C6B28" w:rsidRDefault="004C6B28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4C5878E" w14:textId="28EE08D6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ED5C0B3" w14:textId="794E6D63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0C7716A" w14:textId="0E56D27E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3D5DD3A" w14:textId="2E94CF6A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DE5EB14" w14:textId="18782261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3CB9AFC" w14:textId="450594C8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2299154" w14:textId="77777777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745A4DC" w14:textId="6D98C1D3" w:rsidR="00071263" w:rsidRDefault="00071263" w:rsidP="0007126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850BB8F" w14:textId="527ED7B7" w:rsidR="00071263" w:rsidRPr="00071263" w:rsidRDefault="00071263" w:rsidP="00071263">
      <w:pPr>
        <w:pStyle w:val="ListParagraph"/>
        <w:numPr>
          <w:ilvl w:val="1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071263">
        <w:rPr>
          <w:rFonts w:ascii="Arial" w:hAnsi="Arial" w:cs="Arial"/>
          <w:b/>
          <w:color w:val="auto"/>
          <w:lang w:val="en-IN"/>
        </w:rPr>
        <w:lastRenderedPageBreak/>
        <w:t>Age of an employee working at any airport should not be greater than 65.</w:t>
      </w:r>
    </w:p>
    <w:p w14:paraId="2A95DE53" w14:textId="23817139" w:rsidR="00071263" w:rsidRDefault="00071263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37E1542D" w14:textId="0FB900BC" w:rsidR="00071263" w:rsidRDefault="00071263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475DEF23" w14:textId="47B567FB" w:rsidR="00071263" w:rsidRDefault="00071263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  <w:r>
        <w:rPr>
          <w:noProof/>
        </w:rPr>
        <w:drawing>
          <wp:inline distT="0" distB="0" distL="0" distR="0" wp14:anchorId="58142E1C" wp14:editId="4F93BB70">
            <wp:extent cx="5791200" cy="3314401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8" t="10088" b="6023"/>
                    <a:stretch/>
                  </pic:blipFill>
                  <pic:spPr bwMode="auto">
                    <a:xfrm>
                      <a:off x="0" y="0"/>
                      <a:ext cx="5822502" cy="333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2F44F" w14:textId="1043324D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7CED5EE7" w14:textId="395EC731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040C85A3" w14:textId="6F6F61BA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1F052085" w14:textId="22BD6336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5693E0BD" w14:textId="02218F80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5C8AD6FF" w14:textId="5566E900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68059936" w14:textId="39D3A241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07047833" w14:textId="5183F52C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4E617F1C" w14:textId="0D56451E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41A6519C" w14:textId="2495B2FA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1DFFEA7A" w14:textId="7DD312FF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258CC82F" w14:textId="24E87D2E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061719D8" w14:textId="3F471590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25130197" w14:textId="6530D43F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1D4B5F4A" w14:textId="6F934AA9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00A418C1" w14:textId="32565232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349C16D7" w14:textId="632510CE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2002971A" w14:textId="1E6B7D97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1CBDC5BA" w14:textId="37572911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25CF495E" w14:textId="718A9C2A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6D95E759" w14:textId="2AD93759" w:rsidR="004C6B28" w:rsidRDefault="004C6B28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6A2D081A" w14:textId="5C9CC52E" w:rsidR="004C6B28" w:rsidRDefault="004C6B28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05455998" w14:textId="508AD490" w:rsidR="004C6B28" w:rsidRDefault="004C6B28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790988ED" w14:textId="77777777" w:rsidR="004C6B28" w:rsidRDefault="004C6B28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21E74D6C" w14:textId="4191EE38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166CA6D9" w14:textId="614997C4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5F50183D" w14:textId="1EBEB46E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151C9264" w14:textId="0428C32D" w:rsidR="00CA2BAC" w:rsidRDefault="00CA2BAC" w:rsidP="00071263">
      <w:pPr>
        <w:autoSpaceDE w:val="0"/>
        <w:autoSpaceDN w:val="0"/>
        <w:adjustRightInd w:val="0"/>
        <w:spacing w:before="0" w:after="0" w:line="240" w:lineRule="auto"/>
        <w:ind w:left="360"/>
        <w:rPr>
          <w:rFonts w:ascii="Arial" w:hAnsi="Arial" w:cs="Arial"/>
          <w:b/>
          <w:color w:val="auto"/>
          <w:lang w:val="en-IN"/>
        </w:rPr>
      </w:pPr>
    </w:p>
    <w:p w14:paraId="2AD43558" w14:textId="347D8B1C" w:rsidR="00CA2BAC" w:rsidRPr="00CA2BAC" w:rsidRDefault="00CA2BAC" w:rsidP="00CA2BAC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JDBC CONNECTION TO DATABASE</w:t>
      </w:r>
    </w:p>
    <w:p w14:paraId="4F4E8551" w14:textId="51C32061" w:rsid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4865ECE" w14:textId="51848A3A" w:rsid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4B7A245" w14:textId="0F7F2636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CA2BAC">
        <w:rPr>
          <w:rFonts w:ascii="Arial" w:hAnsi="Arial" w:cs="Arial"/>
          <w:b/>
          <w:color w:val="auto"/>
          <w:lang w:val="en-IN"/>
        </w:rPr>
        <w:t>-- Java code for connection --</w:t>
      </w:r>
    </w:p>
    <w:p w14:paraId="0B6C36F2" w14:textId="77777777" w:rsid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6804FED" w14:textId="21EFE68B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 xml:space="preserve">import 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java.sql</w:t>
      </w:r>
      <w:proofErr w:type="spellEnd"/>
      <w:r w:rsidRPr="00CA2BAC">
        <w:rPr>
          <w:rFonts w:ascii="Arial" w:hAnsi="Arial" w:cs="Arial"/>
          <w:color w:val="auto"/>
          <w:lang w:val="en-IN"/>
        </w:rPr>
        <w:t>.*</w:t>
      </w:r>
      <w:proofErr w:type="gramEnd"/>
      <w:r w:rsidRPr="00CA2BAC">
        <w:rPr>
          <w:rFonts w:ascii="Arial" w:hAnsi="Arial" w:cs="Arial"/>
          <w:color w:val="auto"/>
          <w:lang w:val="en-IN"/>
        </w:rPr>
        <w:t>;</w:t>
      </w:r>
    </w:p>
    <w:p w14:paraId="43872252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>public class connection</w:t>
      </w:r>
    </w:p>
    <w:p w14:paraId="323C7ADB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>{</w:t>
      </w:r>
    </w:p>
    <w:p w14:paraId="5541FFF2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  <w:t>public static void main(</w:t>
      </w:r>
      <w:proofErr w:type="gramStart"/>
      <w:r w:rsidRPr="00CA2BAC">
        <w:rPr>
          <w:rFonts w:ascii="Arial" w:hAnsi="Arial" w:cs="Arial"/>
          <w:color w:val="auto"/>
          <w:lang w:val="en-IN"/>
        </w:rPr>
        <w:t>String[</w:t>
      </w:r>
      <w:proofErr w:type="gramEnd"/>
      <w:r w:rsidRPr="00CA2BAC">
        <w:rPr>
          <w:rFonts w:ascii="Arial" w:hAnsi="Arial" w:cs="Arial"/>
          <w:color w:val="auto"/>
          <w:lang w:val="en-IN"/>
        </w:rPr>
        <w:t xml:space="preserve">] </w:t>
      </w:r>
      <w:proofErr w:type="spellStart"/>
      <w:r w:rsidRPr="00CA2BAC">
        <w:rPr>
          <w:rFonts w:ascii="Arial" w:hAnsi="Arial" w:cs="Arial"/>
          <w:color w:val="auto"/>
          <w:lang w:val="en-IN"/>
        </w:rPr>
        <w:t>args</w:t>
      </w:r>
      <w:proofErr w:type="spellEnd"/>
      <w:r w:rsidRPr="00CA2BAC">
        <w:rPr>
          <w:rFonts w:ascii="Arial" w:hAnsi="Arial" w:cs="Arial"/>
          <w:color w:val="auto"/>
          <w:lang w:val="en-IN"/>
        </w:rPr>
        <w:t>) throws Exception</w:t>
      </w:r>
    </w:p>
    <w:p w14:paraId="6004BF54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  <w:t>{</w:t>
      </w:r>
    </w:p>
    <w:p w14:paraId="312CE03E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  <w:t xml:space="preserve">String </w:t>
      </w:r>
      <w:proofErr w:type="spellStart"/>
      <w:r w:rsidRPr="00CA2BAC">
        <w:rPr>
          <w:rFonts w:ascii="Arial" w:hAnsi="Arial" w:cs="Arial"/>
          <w:color w:val="auto"/>
          <w:lang w:val="en-IN"/>
        </w:rPr>
        <w:t>driverclass</w:t>
      </w:r>
      <w:proofErr w:type="spellEnd"/>
      <w:r w:rsidRPr="00CA2BAC">
        <w:rPr>
          <w:rFonts w:ascii="Arial" w:hAnsi="Arial" w:cs="Arial"/>
          <w:color w:val="auto"/>
          <w:lang w:val="en-IN"/>
        </w:rPr>
        <w:t xml:space="preserve"> = "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oracle.jdbc</w:t>
      </w:r>
      <w:proofErr w:type="gramEnd"/>
      <w:r w:rsidRPr="00CA2BAC">
        <w:rPr>
          <w:rFonts w:ascii="Arial" w:hAnsi="Arial" w:cs="Arial"/>
          <w:color w:val="auto"/>
          <w:lang w:val="en-IN"/>
        </w:rPr>
        <w:t>.driver.OracleDriver</w:t>
      </w:r>
      <w:proofErr w:type="spellEnd"/>
      <w:r w:rsidRPr="00CA2BAC">
        <w:rPr>
          <w:rFonts w:ascii="Arial" w:hAnsi="Arial" w:cs="Arial"/>
          <w:color w:val="auto"/>
          <w:lang w:val="en-IN"/>
        </w:rPr>
        <w:t>";</w:t>
      </w:r>
    </w:p>
    <w:p w14:paraId="21A3857D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  <w:t xml:space="preserve">String </w:t>
      </w:r>
      <w:proofErr w:type="spellStart"/>
      <w:r w:rsidRPr="00CA2BAC">
        <w:rPr>
          <w:rFonts w:ascii="Arial" w:hAnsi="Arial" w:cs="Arial"/>
          <w:color w:val="auto"/>
          <w:lang w:val="en-IN"/>
        </w:rPr>
        <w:t>url</w:t>
      </w:r>
      <w:proofErr w:type="spellEnd"/>
      <w:r w:rsidRPr="00CA2BAC">
        <w:rPr>
          <w:rFonts w:ascii="Arial" w:hAnsi="Arial" w:cs="Arial"/>
          <w:color w:val="auto"/>
          <w:lang w:val="en-IN"/>
        </w:rPr>
        <w:t xml:space="preserve"> = "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jdbc:oracle</w:t>
      </w:r>
      <w:proofErr w:type="gramEnd"/>
      <w:r w:rsidRPr="00CA2BAC">
        <w:rPr>
          <w:rFonts w:ascii="Arial" w:hAnsi="Arial" w:cs="Arial"/>
          <w:color w:val="auto"/>
          <w:lang w:val="en-IN"/>
        </w:rPr>
        <w:t>:thin</w:t>
      </w:r>
      <w:proofErr w:type="spellEnd"/>
      <w:r w:rsidRPr="00CA2BAC">
        <w:rPr>
          <w:rFonts w:ascii="Arial" w:hAnsi="Arial" w:cs="Arial"/>
          <w:color w:val="auto"/>
          <w:lang w:val="en-IN"/>
        </w:rPr>
        <w:t>:@localhost:1521:xe";</w:t>
      </w:r>
    </w:p>
    <w:p w14:paraId="1944D385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  <w:t>String user = "</w:t>
      </w:r>
      <w:proofErr w:type="spellStart"/>
      <w:r w:rsidRPr="00CA2BAC">
        <w:rPr>
          <w:rFonts w:ascii="Arial" w:hAnsi="Arial" w:cs="Arial"/>
          <w:color w:val="auto"/>
          <w:lang w:val="en-IN"/>
        </w:rPr>
        <w:t>homeuser</w:t>
      </w:r>
      <w:proofErr w:type="spellEnd"/>
      <w:r w:rsidRPr="00CA2BAC">
        <w:rPr>
          <w:rFonts w:ascii="Arial" w:hAnsi="Arial" w:cs="Arial"/>
          <w:color w:val="auto"/>
          <w:lang w:val="en-IN"/>
        </w:rPr>
        <w:t>";</w:t>
      </w:r>
    </w:p>
    <w:p w14:paraId="00735742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  <w:t>String pass = "</w:t>
      </w:r>
      <w:proofErr w:type="spellStart"/>
      <w:r w:rsidRPr="00CA2BAC">
        <w:rPr>
          <w:rFonts w:ascii="Arial" w:hAnsi="Arial" w:cs="Arial"/>
          <w:color w:val="auto"/>
          <w:lang w:val="en-IN"/>
        </w:rPr>
        <w:t>silas</w:t>
      </w:r>
      <w:proofErr w:type="spellEnd"/>
      <w:r w:rsidRPr="00CA2BAC">
        <w:rPr>
          <w:rFonts w:ascii="Arial" w:hAnsi="Arial" w:cs="Arial"/>
          <w:color w:val="auto"/>
          <w:lang w:val="en-IN"/>
        </w:rPr>
        <w:t>";</w:t>
      </w:r>
    </w:p>
    <w:p w14:paraId="63E72C75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proofErr w:type="spellStart"/>
      <w:r w:rsidRPr="00CA2BAC">
        <w:rPr>
          <w:rFonts w:ascii="Arial" w:hAnsi="Arial" w:cs="Arial"/>
          <w:color w:val="auto"/>
          <w:lang w:val="en-IN"/>
        </w:rPr>
        <w:t>Class.forName</w:t>
      </w:r>
      <w:proofErr w:type="spellEnd"/>
      <w:r w:rsidRPr="00CA2BAC">
        <w:rPr>
          <w:rFonts w:ascii="Arial" w:hAnsi="Arial" w:cs="Arial"/>
          <w:color w:val="auto"/>
          <w:lang w:val="en-IN"/>
        </w:rPr>
        <w:t>(</w:t>
      </w:r>
      <w:proofErr w:type="spellStart"/>
      <w:r w:rsidRPr="00CA2BAC">
        <w:rPr>
          <w:rFonts w:ascii="Arial" w:hAnsi="Arial" w:cs="Arial"/>
          <w:color w:val="auto"/>
          <w:lang w:val="en-IN"/>
        </w:rPr>
        <w:t>driverclass</w:t>
      </w:r>
      <w:proofErr w:type="spellEnd"/>
      <w:r w:rsidRPr="00CA2BAC">
        <w:rPr>
          <w:rFonts w:ascii="Arial" w:hAnsi="Arial" w:cs="Arial"/>
          <w:color w:val="auto"/>
          <w:lang w:val="en-IN"/>
        </w:rPr>
        <w:t>);</w:t>
      </w:r>
    </w:p>
    <w:p w14:paraId="36A16829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  <w:t xml:space="preserve">Connection con = </w:t>
      </w:r>
      <w:proofErr w:type="spellStart"/>
      <w:r w:rsidRPr="00CA2BAC">
        <w:rPr>
          <w:rFonts w:ascii="Arial" w:hAnsi="Arial" w:cs="Arial"/>
          <w:color w:val="auto"/>
          <w:lang w:val="en-IN"/>
        </w:rPr>
        <w:t>DriverManager.getConnection</w:t>
      </w:r>
      <w:proofErr w:type="spellEnd"/>
      <w:r w:rsidRPr="00CA2BAC">
        <w:rPr>
          <w:rFonts w:ascii="Arial" w:hAnsi="Arial" w:cs="Arial"/>
          <w:color w:val="auto"/>
          <w:lang w:val="en-IN"/>
        </w:rPr>
        <w:t>(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url,user</w:t>
      </w:r>
      <w:proofErr w:type="gramEnd"/>
      <w:r w:rsidRPr="00CA2BAC">
        <w:rPr>
          <w:rFonts w:ascii="Arial" w:hAnsi="Arial" w:cs="Arial"/>
          <w:color w:val="auto"/>
          <w:lang w:val="en-IN"/>
        </w:rPr>
        <w:t>,pass</w:t>
      </w:r>
      <w:proofErr w:type="spellEnd"/>
      <w:r w:rsidRPr="00CA2BAC">
        <w:rPr>
          <w:rFonts w:ascii="Arial" w:hAnsi="Arial" w:cs="Arial"/>
          <w:color w:val="auto"/>
          <w:lang w:val="en-IN"/>
        </w:rPr>
        <w:t>);</w:t>
      </w:r>
    </w:p>
    <w:p w14:paraId="6925C229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  <w:t xml:space="preserve">Statement </w:t>
      </w:r>
      <w:proofErr w:type="spellStart"/>
      <w:r w:rsidRPr="00CA2BAC">
        <w:rPr>
          <w:rFonts w:ascii="Arial" w:hAnsi="Arial" w:cs="Arial"/>
          <w:color w:val="auto"/>
          <w:lang w:val="en-IN"/>
        </w:rPr>
        <w:t>st</w:t>
      </w:r>
      <w:proofErr w:type="spellEnd"/>
      <w:r w:rsidRPr="00CA2BAC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con.createStatement</w:t>
      </w:r>
      <w:proofErr w:type="spellEnd"/>
      <w:proofErr w:type="gramEnd"/>
      <w:r w:rsidRPr="00CA2BAC">
        <w:rPr>
          <w:rFonts w:ascii="Arial" w:hAnsi="Arial" w:cs="Arial"/>
          <w:color w:val="auto"/>
          <w:lang w:val="en-IN"/>
        </w:rPr>
        <w:t>();</w:t>
      </w:r>
    </w:p>
    <w:p w14:paraId="689693DB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proofErr w:type="spellStart"/>
      <w:r w:rsidRPr="00CA2BAC">
        <w:rPr>
          <w:rFonts w:ascii="Arial" w:hAnsi="Arial" w:cs="Arial"/>
          <w:color w:val="auto"/>
          <w:lang w:val="en-IN"/>
        </w:rPr>
        <w:t>ResultSet</w:t>
      </w:r>
      <w:proofErr w:type="spellEnd"/>
      <w:r w:rsidRPr="00CA2BAC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CA2BAC">
        <w:rPr>
          <w:rFonts w:ascii="Arial" w:hAnsi="Arial" w:cs="Arial"/>
          <w:color w:val="auto"/>
          <w:lang w:val="en-IN"/>
        </w:rPr>
        <w:t>rs</w:t>
      </w:r>
      <w:proofErr w:type="spellEnd"/>
      <w:r w:rsidRPr="00CA2BAC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st.executeQuery</w:t>
      </w:r>
      <w:proofErr w:type="spellEnd"/>
      <w:proofErr w:type="gramEnd"/>
      <w:r w:rsidRPr="00CA2BAC">
        <w:rPr>
          <w:rFonts w:ascii="Arial" w:hAnsi="Arial" w:cs="Arial"/>
          <w:color w:val="auto"/>
          <w:lang w:val="en-IN"/>
        </w:rPr>
        <w:t xml:space="preserve">("SELECT </w:t>
      </w:r>
      <w:proofErr w:type="spellStart"/>
      <w:r w:rsidRPr="00CA2BAC">
        <w:rPr>
          <w:rFonts w:ascii="Arial" w:hAnsi="Arial" w:cs="Arial"/>
          <w:color w:val="auto"/>
          <w:lang w:val="en-IN"/>
        </w:rPr>
        <w:t>a.AIRLINEID</w:t>
      </w:r>
      <w:proofErr w:type="spellEnd"/>
      <w:r w:rsidRPr="00CA2BAC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CA2BAC">
        <w:rPr>
          <w:rFonts w:ascii="Arial" w:hAnsi="Arial" w:cs="Arial"/>
          <w:color w:val="auto"/>
          <w:lang w:val="en-IN"/>
        </w:rPr>
        <w:t>a.AL_NAME</w:t>
      </w:r>
      <w:proofErr w:type="spellEnd"/>
      <w:r w:rsidRPr="00CA2BAC">
        <w:rPr>
          <w:rFonts w:ascii="Arial" w:hAnsi="Arial" w:cs="Arial"/>
          <w:color w:val="auto"/>
          <w:lang w:val="en-IN"/>
        </w:rPr>
        <w:t>, a.PH FROM AIRLINE a");</w:t>
      </w:r>
    </w:p>
    <w:p w14:paraId="73B32726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proofErr w:type="spellStart"/>
      <w:r w:rsidRPr="00CA2BAC">
        <w:rPr>
          <w:rFonts w:ascii="Arial" w:hAnsi="Arial" w:cs="Arial"/>
          <w:color w:val="auto"/>
          <w:lang w:val="en-IN"/>
        </w:rPr>
        <w:t>System.out.println</w:t>
      </w:r>
      <w:proofErr w:type="spellEnd"/>
      <w:r w:rsidRPr="00CA2BAC">
        <w:rPr>
          <w:rFonts w:ascii="Arial" w:hAnsi="Arial" w:cs="Arial"/>
          <w:color w:val="auto"/>
          <w:lang w:val="en-IN"/>
        </w:rPr>
        <w:t>("Airline ID " + " \</w:t>
      </w:r>
      <w:proofErr w:type="spellStart"/>
      <w:r w:rsidRPr="00CA2BAC">
        <w:rPr>
          <w:rFonts w:ascii="Arial" w:hAnsi="Arial" w:cs="Arial"/>
          <w:color w:val="auto"/>
          <w:lang w:val="en-IN"/>
        </w:rPr>
        <w:t>tAirline</w:t>
      </w:r>
      <w:proofErr w:type="spellEnd"/>
      <w:r w:rsidRPr="00CA2BAC">
        <w:rPr>
          <w:rFonts w:ascii="Arial" w:hAnsi="Arial" w:cs="Arial"/>
          <w:color w:val="auto"/>
          <w:lang w:val="en-IN"/>
        </w:rPr>
        <w:t xml:space="preserve"> Name " + "\t\t" + " Phone Number");</w:t>
      </w:r>
    </w:p>
    <w:p w14:paraId="3AF1E0E7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  <w:t>while(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rs.next</w:t>
      </w:r>
      <w:proofErr w:type="spellEnd"/>
      <w:proofErr w:type="gramEnd"/>
      <w:r w:rsidRPr="00CA2BAC">
        <w:rPr>
          <w:rFonts w:ascii="Arial" w:hAnsi="Arial" w:cs="Arial"/>
          <w:color w:val="auto"/>
          <w:lang w:val="en-IN"/>
        </w:rPr>
        <w:t>())</w:t>
      </w:r>
    </w:p>
    <w:p w14:paraId="6C4DE0BF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  <w:t>{</w:t>
      </w:r>
    </w:p>
    <w:p w14:paraId="02B3EFA2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proofErr w:type="spellStart"/>
      <w:r w:rsidRPr="00CA2BAC">
        <w:rPr>
          <w:rFonts w:ascii="Arial" w:hAnsi="Arial" w:cs="Arial"/>
          <w:color w:val="auto"/>
          <w:lang w:val="en-IN"/>
        </w:rPr>
        <w:t>System.out.print</w:t>
      </w:r>
      <w:proofErr w:type="spellEnd"/>
      <w:r w:rsidRPr="00CA2BAC">
        <w:rPr>
          <w:rFonts w:ascii="Arial" w:hAnsi="Arial" w:cs="Arial"/>
          <w:color w:val="auto"/>
          <w:lang w:val="en-IN"/>
        </w:rPr>
        <w:t>(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CA2BAC">
        <w:rPr>
          <w:rFonts w:ascii="Arial" w:hAnsi="Arial" w:cs="Arial"/>
          <w:color w:val="auto"/>
          <w:lang w:val="en-IN"/>
        </w:rPr>
        <w:t>(1));</w:t>
      </w:r>
    </w:p>
    <w:p w14:paraId="4BFCD139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proofErr w:type="spellStart"/>
      <w:r w:rsidRPr="00CA2BAC">
        <w:rPr>
          <w:rFonts w:ascii="Arial" w:hAnsi="Arial" w:cs="Arial"/>
          <w:color w:val="auto"/>
          <w:lang w:val="en-IN"/>
        </w:rPr>
        <w:t>System.out.print</w:t>
      </w:r>
      <w:proofErr w:type="spellEnd"/>
      <w:r w:rsidRPr="00CA2BAC">
        <w:rPr>
          <w:rFonts w:ascii="Arial" w:hAnsi="Arial" w:cs="Arial"/>
          <w:color w:val="auto"/>
          <w:lang w:val="en-IN"/>
        </w:rPr>
        <w:t>(" \t\t ");</w:t>
      </w:r>
    </w:p>
    <w:p w14:paraId="3CF35A77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proofErr w:type="spellStart"/>
      <w:r w:rsidRPr="00CA2BAC">
        <w:rPr>
          <w:rFonts w:ascii="Arial" w:hAnsi="Arial" w:cs="Arial"/>
          <w:color w:val="auto"/>
          <w:lang w:val="en-IN"/>
        </w:rPr>
        <w:t>System.out.print</w:t>
      </w:r>
      <w:proofErr w:type="spellEnd"/>
      <w:r w:rsidRPr="00CA2BAC">
        <w:rPr>
          <w:rFonts w:ascii="Arial" w:hAnsi="Arial" w:cs="Arial"/>
          <w:color w:val="auto"/>
          <w:lang w:val="en-IN"/>
        </w:rPr>
        <w:t>(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CA2BAC">
        <w:rPr>
          <w:rFonts w:ascii="Arial" w:hAnsi="Arial" w:cs="Arial"/>
          <w:color w:val="auto"/>
          <w:lang w:val="en-IN"/>
        </w:rPr>
        <w:t>(2));</w:t>
      </w:r>
    </w:p>
    <w:p w14:paraId="5EE26125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proofErr w:type="spellStart"/>
      <w:r w:rsidRPr="00CA2BAC">
        <w:rPr>
          <w:rFonts w:ascii="Arial" w:hAnsi="Arial" w:cs="Arial"/>
          <w:color w:val="auto"/>
          <w:lang w:val="en-IN"/>
        </w:rPr>
        <w:t>System.out.print</w:t>
      </w:r>
      <w:proofErr w:type="spellEnd"/>
      <w:r w:rsidRPr="00CA2BAC">
        <w:rPr>
          <w:rFonts w:ascii="Arial" w:hAnsi="Arial" w:cs="Arial"/>
          <w:color w:val="auto"/>
          <w:lang w:val="en-IN"/>
        </w:rPr>
        <w:t>("\t \t");</w:t>
      </w:r>
    </w:p>
    <w:p w14:paraId="2DB5A115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</w:r>
      <w:proofErr w:type="spellStart"/>
      <w:r w:rsidRPr="00CA2BAC">
        <w:rPr>
          <w:rFonts w:ascii="Arial" w:hAnsi="Arial" w:cs="Arial"/>
          <w:color w:val="auto"/>
          <w:lang w:val="en-IN"/>
        </w:rPr>
        <w:t>System.out.println</w:t>
      </w:r>
      <w:proofErr w:type="spellEnd"/>
      <w:r w:rsidRPr="00CA2BAC">
        <w:rPr>
          <w:rFonts w:ascii="Arial" w:hAnsi="Arial" w:cs="Arial"/>
          <w:color w:val="auto"/>
          <w:lang w:val="en-IN"/>
        </w:rPr>
        <w:t>(</w:t>
      </w:r>
      <w:proofErr w:type="spellStart"/>
      <w:proofErr w:type="gramStart"/>
      <w:r w:rsidRPr="00CA2BAC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CA2BAC">
        <w:rPr>
          <w:rFonts w:ascii="Arial" w:hAnsi="Arial" w:cs="Arial"/>
          <w:color w:val="auto"/>
          <w:lang w:val="en-IN"/>
        </w:rPr>
        <w:t>(3));</w:t>
      </w:r>
    </w:p>
    <w:p w14:paraId="2BF177E6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9918127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</w:r>
      <w:r w:rsidRPr="00CA2BAC">
        <w:rPr>
          <w:rFonts w:ascii="Arial" w:hAnsi="Arial" w:cs="Arial"/>
          <w:color w:val="auto"/>
          <w:lang w:val="en-IN"/>
        </w:rPr>
        <w:tab/>
        <w:t>}</w:t>
      </w:r>
    </w:p>
    <w:p w14:paraId="0E14A3C4" w14:textId="77777777" w:rsidR="00CA2BAC" w:rsidRP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ab/>
        <w:t>}</w:t>
      </w:r>
    </w:p>
    <w:p w14:paraId="45BDFE82" w14:textId="08DA6A4D" w:rsid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CA2BAC">
        <w:rPr>
          <w:rFonts w:ascii="Arial" w:hAnsi="Arial" w:cs="Arial"/>
          <w:color w:val="auto"/>
          <w:lang w:val="en-IN"/>
        </w:rPr>
        <w:t>}</w:t>
      </w:r>
    </w:p>
    <w:p w14:paraId="3E2CCA2A" w14:textId="57547DF4" w:rsid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F70EB88" w14:textId="0A089DD8" w:rsid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79C2E5B" w14:textId="7F83735B" w:rsid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CA2BAC">
        <w:rPr>
          <w:rFonts w:ascii="Arial" w:hAnsi="Arial" w:cs="Arial"/>
          <w:b/>
          <w:color w:val="auto"/>
          <w:lang w:val="en-IN"/>
        </w:rPr>
        <w:t xml:space="preserve">-- </w:t>
      </w:r>
      <w:r>
        <w:rPr>
          <w:rFonts w:ascii="Arial" w:hAnsi="Arial" w:cs="Arial"/>
          <w:b/>
          <w:color w:val="auto"/>
          <w:lang w:val="en-IN"/>
        </w:rPr>
        <w:t>JDBC Connection Output –</w:t>
      </w:r>
    </w:p>
    <w:p w14:paraId="35D9FE6C" w14:textId="70ED5727" w:rsid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C355EFD" w14:textId="7DD6EC85" w:rsidR="00CA2BAC" w:rsidRDefault="00CA2BAC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noProof/>
          <w:color w:val="auto"/>
          <w:lang w:val="en-IN"/>
        </w:rPr>
        <w:drawing>
          <wp:inline distT="0" distB="0" distL="0" distR="0" wp14:anchorId="652A342A" wp14:editId="605F44DF">
            <wp:extent cx="5625537" cy="2091447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194" cy="210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B768" w14:textId="6954EBD1" w:rsidR="004C6B28" w:rsidRDefault="004C6B28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9E7A55C" w14:textId="46BFC4F7" w:rsidR="004C6B28" w:rsidRDefault="004C6B28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5F40C06" w14:textId="77777777" w:rsidR="004C6B28" w:rsidRDefault="004C6B28" w:rsidP="00CA2BA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5FE36BC" w14:textId="2632DB3D" w:rsidR="00C43864" w:rsidRPr="007A76F3" w:rsidRDefault="00C43864" w:rsidP="00C43864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Calibri-Light" w:hAnsi="Calibri-Light" w:cs="Calibri-Light"/>
          <w:color w:val="2E74B6"/>
          <w:sz w:val="32"/>
          <w:szCs w:val="32"/>
          <w:lang w:val="en-IN"/>
        </w:rPr>
        <w:lastRenderedPageBreak/>
        <w:t>FRONT-END IMPLEMENTATION</w:t>
      </w:r>
    </w:p>
    <w:p w14:paraId="08118C1B" w14:textId="2B1A97F9" w:rsid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D36653B" w14:textId="7F1B10BC" w:rsid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color w:val="auto"/>
          <w:lang w:val="en-IN"/>
        </w:rPr>
        <w:t xml:space="preserve">The Database is connected to the front-end HTML pages using </w:t>
      </w:r>
      <w:proofErr w:type="spellStart"/>
      <w:r w:rsidRPr="007A76F3">
        <w:rPr>
          <w:rFonts w:ascii="Arial" w:hAnsi="Arial" w:cs="Arial"/>
          <w:b/>
          <w:color w:val="auto"/>
          <w:lang w:val="en-IN"/>
        </w:rPr>
        <w:t>JavaServer</w:t>
      </w:r>
      <w:proofErr w:type="spellEnd"/>
      <w:r w:rsidRPr="007A76F3">
        <w:rPr>
          <w:rFonts w:ascii="Arial" w:hAnsi="Arial" w:cs="Arial"/>
          <w:b/>
          <w:color w:val="auto"/>
          <w:lang w:val="en-IN"/>
        </w:rPr>
        <w:t xml:space="preserve"> Pages</w:t>
      </w:r>
      <w:r>
        <w:rPr>
          <w:rFonts w:ascii="Arial" w:hAnsi="Arial" w:cs="Arial"/>
          <w:color w:val="auto"/>
          <w:lang w:val="en-IN"/>
        </w:rPr>
        <w:t xml:space="preserve"> (JSP). </w:t>
      </w:r>
    </w:p>
    <w:p w14:paraId="4C5DF7B4" w14:textId="77777777" w:rsid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BB375C1" w14:textId="74A081D4" w:rsidR="007A76F3" w:rsidRP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spellStart"/>
      <w:r w:rsidRPr="007A76F3">
        <w:rPr>
          <w:rFonts w:ascii="Arial" w:hAnsi="Arial" w:cs="Arial"/>
          <w:b/>
          <w:color w:val="auto"/>
          <w:lang w:val="en-IN"/>
        </w:rPr>
        <w:t>JavaServer</w:t>
      </w:r>
      <w:proofErr w:type="spellEnd"/>
      <w:r w:rsidRPr="007A76F3">
        <w:rPr>
          <w:rFonts w:ascii="Arial" w:hAnsi="Arial" w:cs="Arial"/>
          <w:b/>
          <w:color w:val="auto"/>
          <w:lang w:val="en-IN"/>
        </w:rPr>
        <w:t xml:space="preserve"> Pages</w:t>
      </w:r>
      <w:r w:rsidRPr="007A76F3">
        <w:rPr>
          <w:rFonts w:ascii="Arial" w:hAnsi="Arial" w:cs="Arial"/>
          <w:color w:val="auto"/>
          <w:lang w:val="en-IN"/>
        </w:rPr>
        <w:t xml:space="preserve"> is a technology that helps software developers create dynamically generated web pages based on HTML, XML, or other document types. Released in 1999 by Sun Microsystems</w:t>
      </w:r>
      <w:r>
        <w:rPr>
          <w:rFonts w:ascii="Arial" w:hAnsi="Arial" w:cs="Arial"/>
          <w:color w:val="auto"/>
          <w:lang w:val="en-IN"/>
        </w:rPr>
        <w:t>,</w:t>
      </w:r>
      <w:r w:rsidRPr="007A76F3">
        <w:rPr>
          <w:rFonts w:ascii="Arial" w:hAnsi="Arial" w:cs="Arial"/>
          <w:color w:val="auto"/>
          <w:lang w:val="en-IN"/>
        </w:rPr>
        <w:t xml:space="preserve"> JSP is similar to PHP and ASP, but it uses the Java programming language.</w:t>
      </w:r>
    </w:p>
    <w:p w14:paraId="5EB9587C" w14:textId="77777777" w:rsidR="007A76F3" w:rsidRP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28EE435" w14:textId="3E7E2948" w:rsid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7A76F3">
        <w:rPr>
          <w:rFonts w:ascii="Arial" w:hAnsi="Arial" w:cs="Arial"/>
          <w:color w:val="auto"/>
          <w:lang w:val="en-IN"/>
        </w:rPr>
        <w:t xml:space="preserve">To deploy and run </w:t>
      </w:r>
      <w:proofErr w:type="spellStart"/>
      <w:r w:rsidRPr="007A76F3">
        <w:rPr>
          <w:rFonts w:ascii="Arial" w:hAnsi="Arial" w:cs="Arial"/>
          <w:color w:val="auto"/>
          <w:lang w:val="en-IN"/>
        </w:rPr>
        <w:t>JavaServer</w:t>
      </w:r>
      <w:proofErr w:type="spellEnd"/>
      <w:r w:rsidRPr="007A76F3">
        <w:rPr>
          <w:rFonts w:ascii="Arial" w:hAnsi="Arial" w:cs="Arial"/>
          <w:color w:val="auto"/>
          <w:lang w:val="en-IN"/>
        </w:rPr>
        <w:t xml:space="preserve"> Pages, a compatible web server with a servlet container, such as </w:t>
      </w:r>
      <w:r w:rsidRPr="007A76F3">
        <w:rPr>
          <w:rFonts w:ascii="Arial" w:hAnsi="Arial" w:cs="Arial"/>
          <w:b/>
          <w:color w:val="auto"/>
          <w:lang w:val="en-IN"/>
        </w:rPr>
        <w:t>Apache Tomcat</w:t>
      </w:r>
      <w:r w:rsidRPr="007A76F3">
        <w:rPr>
          <w:rFonts w:ascii="Arial" w:hAnsi="Arial" w:cs="Arial"/>
          <w:color w:val="auto"/>
          <w:lang w:val="en-IN"/>
        </w:rPr>
        <w:t xml:space="preserve"> or </w:t>
      </w:r>
      <w:r w:rsidRPr="007A76F3">
        <w:rPr>
          <w:rFonts w:ascii="Arial" w:hAnsi="Arial" w:cs="Arial"/>
          <w:b/>
          <w:color w:val="auto"/>
          <w:lang w:val="en-IN"/>
        </w:rPr>
        <w:t>Jetty</w:t>
      </w:r>
      <w:r w:rsidRPr="007A76F3">
        <w:rPr>
          <w:rFonts w:ascii="Arial" w:hAnsi="Arial" w:cs="Arial"/>
          <w:color w:val="auto"/>
          <w:lang w:val="en-IN"/>
        </w:rPr>
        <w:t>, is required.</w:t>
      </w:r>
    </w:p>
    <w:p w14:paraId="0902869A" w14:textId="77777777" w:rsidR="004C6B28" w:rsidRDefault="004C6B28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0492B1E" w14:textId="60D9B025" w:rsid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A477414" w14:textId="77777777" w:rsidR="004C6B28" w:rsidRDefault="004C6B28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D663288" w14:textId="0F53D61E" w:rsidR="007A76F3" w:rsidRDefault="007A76F3" w:rsidP="007A76F3">
      <w:pPr>
        <w:autoSpaceDE w:val="0"/>
        <w:autoSpaceDN w:val="0"/>
        <w:adjustRightInd w:val="0"/>
        <w:spacing w:before="0" w:after="0" w:line="240" w:lineRule="auto"/>
        <w:jc w:val="center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noProof/>
          <w:color w:val="auto"/>
          <w:lang w:val="en-IN"/>
        </w:rPr>
        <w:drawing>
          <wp:inline distT="0" distB="0" distL="0" distR="0" wp14:anchorId="2408BA43" wp14:editId="18B471D6">
            <wp:extent cx="3362325" cy="38481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F76B" w14:textId="457741C2" w:rsidR="007A76F3" w:rsidRDefault="007A76F3" w:rsidP="007A76F3">
      <w:pPr>
        <w:autoSpaceDE w:val="0"/>
        <w:autoSpaceDN w:val="0"/>
        <w:adjustRightInd w:val="0"/>
        <w:spacing w:before="0" w:after="0" w:line="240" w:lineRule="auto"/>
        <w:jc w:val="center"/>
        <w:rPr>
          <w:rFonts w:ascii="Arial" w:hAnsi="Arial" w:cs="Arial"/>
          <w:color w:val="auto"/>
          <w:lang w:val="en-IN"/>
        </w:rPr>
      </w:pPr>
    </w:p>
    <w:p w14:paraId="0B228F17" w14:textId="40F27472" w:rsid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06A2397" w14:textId="72E41A17" w:rsidR="004C6B28" w:rsidRDefault="004C6B28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3C9D413" w14:textId="77777777" w:rsidR="004C6B28" w:rsidRDefault="004C6B28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6F0040D" w14:textId="5C1A8D8C" w:rsid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color w:val="auto"/>
          <w:lang w:val="en-IN"/>
        </w:rPr>
        <w:t>The JSP pages are hosted on Apache Tomcat v9.0 for our project.</w:t>
      </w:r>
    </w:p>
    <w:p w14:paraId="29F2C956" w14:textId="77777777" w:rsidR="005E219B" w:rsidRDefault="005E219B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1B509BB" w14:textId="357A2539" w:rsidR="007A76F3" w:rsidRDefault="007A76F3" w:rsidP="007A76F3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color w:val="auto"/>
          <w:lang w:val="en-IN"/>
        </w:rPr>
        <w:t>Following are the pages:</w:t>
      </w:r>
    </w:p>
    <w:p w14:paraId="1344F5A5" w14:textId="37E4AF80" w:rsidR="007A76F3" w:rsidRDefault="007A76F3" w:rsidP="007A76F3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color w:val="auto"/>
          <w:lang w:val="en-IN"/>
        </w:rPr>
        <w:t>Welcome Page.</w:t>
      </w:r>
    </w:p>
    <w:p w14:paraId="06AD9FA1" w14:textId="5D779521" w:rsidR="007A76F3" w:rsidRDefault="007A76F3" w:rsidP="007A76F3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color w:val="auto"/>
          <w:lang w:val="en-IN"/>
        </w:rPr>
        <w:t>Search Page for searching flights between Source and Destination.</w:t>
      </w:r>
    </w:p>
    <w:p w14:paraId="5CC2CAA3" w14:textId="60FF1D44" w:rsidR="007A76F3" w:rsidRDefault="007A76F3" w:rsidP="007A76F3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color w:val="auto"/>
          <w:lang w:val="en-IN"/>
        </w:rPr>
        <w:t>Page to select to Insert or Delete data from database.</w:t>
      </w:r>
    </w:p>
    <w:p w14:paraId="3612A560" w14:textId="6222A29C" w:rsidR="007A76F3" w:rsidRDefault="007A76F3" w:rsidP="007A76F3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rFonts w:ascii="Arial" w:hAnsi="Arial" w:cs="Arial"/>
          <w:color w:val="auto"/>
          <w:lang w:val="en-IN"/>
        </w:rPr>
        <w:t xml:space="preserve">And the respective </w:t>
      </w:r>
      <w:r w:rsidR="005E219B">
        <w:rPr>
          <w:rFonts w:ascii="Arial" w:hAnsi="Arial" w:cs="Arial"/>
          <w:color w:val="auto"/>
          <w:lang w:val="en-IN"/>
        </w:rPr>
        <w:t>results pages.</w:t>
      </w:r>
    </w:p>
    <w:p w14:paraId="65C5279E" w14:textId="52BF10C7" w:rsidR="005E219B" w:rsidRDefault="005E219B" w:rsidP="005E219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6F3764B" w14:textId="450DD71D" w:rsidR="005E219B" w:rsidRDefault="005E219B" w:rsidP="005E219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F025265" w14:textId="571FC4E2" w:rsidR="005E219B" w:rsidRDefault="005E219B" w:rsidP="005E219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8D0E3EC" w14:textId="71DF839F" w:rsidR="005E219B" w:rsidRPr="00D3262C" w:rsidRDefault="00D3262C" w:rsidP="00D3262C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u w:val="single"/>
          <w:lang w:val="en-IN"/>
        </w:rPr>
      </w:pPr>
      <w:r w:rsidRPr="00D3262C">
        <w:rPr>
          <w:rFonts w:ascii="Arial" w:hAnsi="Arial" w:cs="Arial"/>
          <w:b/>
          <w:color w:val="auto"/>
          <w:u w:val="single"/>
          <w:lang w:val="en-IN"/>
        </w:rPr>
        <w:lastRenderedPageBreak/>
        <w:t>Welcome Page</w:t>
      </w:r>
    </w:p>
    <w:p w14:paraId="26C95144" w14:textId="7EA4906A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A453569" w14:textId="246D341C" w:rsidR="00D3262C" w:rsidRDefault="00D3262C" w:rsidP="00D3262C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D3262C">
        <w:rPr>
          <w:rFonts w:ascii="Arial" w:hAnsi="Arial" w:cs="Arial"/>
          <w:b/>
          <w:color w:val="auto"/>
          <w:lang w:val="en-IN"/>
        </w:rPr>
        <w:t>JSP Code</w:t>
      </w:r>
    </w:p>
    <w:p w14:paraId="0C74D1F8" w14:textId="03CF0381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517516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&lt;!DOCTYPE html&gt;</w:t>
      </w:r>
    </w:p>
    <w:p w14:paraId="2A9B7A6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&lt;html&gt;</w:t>
      </w:r>
    </w:p>
    <w:p w14:paraId="29B4411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&lt;head&gt;</w:t>
      </w:r>
    </w:p>
    <w:p w14:paraId="03314674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&lt;title&gt;Welcome&lt;/title&gt;</w:t>
      </w:r>
    </w:p>
    <w:p w14:paraId="14688DB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&lt;/head&gt;</w:t>
      </w:r>
    </w:p>
    <w:p w14:paraId="0A12249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&lt;body&gt;</w:t>
      </w:r>
    </w:p>
    <w:p w14:paraId="7513782B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6F6015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&lt;h1&gt;Welcome to Airlines Portal&lt;/h1&gt;</w:t>
      </w:r>
    </w:p>
    <w:p w14:paraId="269EE417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8A10CA4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&lt;form name = "changeform1" action = "Search-</w:t>
      </w:r>
      <w:proofErr w:type="spellStart"/>
      <w:r w:rsidRPr="00D3262C">
        <w:rPr>
          <w:rFonts w:ascii="Arial" w:hAnsi="Arial" w:cs="Arial"/>
          <w:color w:val="auto"/>
          <w:lang w:val="en-IN"/>
        </w:rPr>
        <w:t>Aircrafts.jsp</w:t>
      </w:r>
      <w:proofErr w:type="spellEnd"/>
      <w:r w:rsidRPr="00D3262C">
        <w:rPr>
          <w:rFonts w:ascii="Arial" w:hAnsi="Arial" w:cs="Arial"/>
          <w:color w:val="auto"/>
          <w:lang w:val="en-IN"/>
        </w:rPr>
        <w:t>" method = "POST"&gt;</w:t>
      </w:r>
    </w:p>
    <w:p w14:paraId="156EB19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&lt;p&gt;If you want to search Aircrafts between Airports, Click Below:&lt;/p&gt;</w:t>
      </w:r>
    </w:p>
    <w:p w14:paraId="529FC8AB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&lt;input type="submit" value="Search Flights" name="search" /&gt;</w:t>
      </w:r>
    </w:p>
    <w:p w14:paraId="56E227A7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 xml:space="preserve">&lt;/form&gt; </w:t>
      </w:r>
    </w:p>
    <w:p w14:paraId="61E544B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 xml:space="preserve">&lt;p&gt;If you click the "Search Flights" button, you will be able to search all aircrafts between the entered </w:t>
      </w:r>
      <w:proofErr w:type="gramStart"/>
      <w:r w:rsidRPr="00D3262C">
        <w:rPr>
          <w:rFonts w:ascii="Arial" w:hAnsi="Arial" w:cs="Arial"/>
          <w:color w:val="auto"/>
          <w:lang w:val="en-IN"/>
        </w:rPr>
        <w:t>locations.&lt;</w:t>
      </w:r>
      <w:proofErr w:type="gramEnd"/>
      <w:r w:rsidRPr="00D3262C">
        <w:rPr>
          <w:rFonts w:ascii="Arial" w:hAnsi="Arial" w:cs="Arial"/>
          <w:color w:val="auto"/>
          <w:lang w:val="en-IN"/>
        </w:rPr>
        <w:t>/p&gt;</w:t>
      </w:r>
    </w:p>
    <w:p w14:paraId="3389E4D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</w:t>
      </w:r>
    </w:p>
    <w:p w14:paraId="6C9F36BD" w14:textId="4A174D7B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&lt;form name="changeform2"&gt;</w:t>
      </w:r>
    </w:p>
    <w:p w14:paraId="3303E8C5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 xml:space="preserve">&lt;p&gt;If you are an ADMINISTRATOR, Login to modify Data in </w:t>
      </w:r>
      <w:proofErr w:type="gramStart"/>
      <w:r w:rsidRPr="00D3262C">
        <w:rPr>
          <w:rFonts w:ascii="Arial" w:hAnsi="Arial" w:cs="Arial"/>
          <w:color w:val="auto"/>
          <w:lang w:val="en-IN"/>
        </w:rPr>
        <w:t>Database.&lt;</w:t>
      </w:r>
      <w:proofErr w:type="gramEnd"/>
      <w:r w:rsidRPr="00D3262C">
        <w:rPr>
          <w:rFonts w:ascii="Arial" w:hAnsi="Arial" w:cs="Arial"/>
          <w:color w:val="auto"/>
          <w:lang w:val="en-IN"/>
        </w:rPr>
        <w:t>/p&gt;</w:t>
      </w:r>
    </w:p>
    <w:p w14:paraId="3805AE00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&lt;input id="</w:t>
      </w:r>
      <w:proofErr w:type="spellStart"/>
      <w:r w:rsidRPr="00D3262C">
        <w:rPr>
          <w:rFonts w:ascii="Arial" w:hAnsi="Arial" w:cs="Arial"/>
          <w:color w:val="auto"/>
          <w:lang w:val="en-IN"/>
        </w:rPr>
        <w:t>uname</w:t>
      </w:r>
      <w:proofErr w:type="spellEnd"/>
      <w:r w:rsidRPr="00D3262C">
        <w:rPr>
          <w:rFonts w:ascii="Arial" w:hAnsi="Arial" w:cs="Arial"/>
          <w:color w:val="auto"/>
          <w:lang w:val="en-IN"/>
        </w:rPr>
        <w:t>" type="text" placeholder="Username" name="username"&gt;</w:t>
      </w:r>
    </w:p>
    <w:p w14:paraId="4CF1071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&lt;input id="pass" type="text" placeholder="Password" name="</w:t>
      </w:r>
      <w:proofErr w:type="spellStart"/>
      <w:r w:rsidRPr="00D3262C">
        <w:rPr>
          <w:rFonts w:ascii="Arial" w:hAnsi="Arial" w:cs="Arial"/>
          <w:color w:val="auto"/>
          <w:lang w:val="en-IN"/>
        </w:rPr>
        <w:t>psw</w:t>
      </w:r>
      <w:proofErr w:type="spellEnd"/>
      <w:r w:rsidRPr="00D3262C">
        <w:rPr>
          <w:rFonts w:ascii="Arial" w:hAnsi="Arial" w:cs="Arial"/>
          <w:color w:val="auto"/>
          <w:lang w:val="en-IN"/>
        </w:rPr>
        <w:t>"&gt;</w:t>
      </w:r>
    </w:p>
    <w:p w14:paraId="55A92BE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&lt;input type="button" value="Login" onclick="</w:t>
      </w:r>
      <w:proofErr w:type="gramStart"/>
      <w:r w:rsidRPr="00D3262C">
        <w:rPr>
          <w:rFonts w:ascii="Arial" w:hAnsi="Arial" w:cs="Arial"/>
          <w:color w:val="auto"/>
          <w:lang w:val="en-IN"/>
        </w:rPr>
        <w:t>check(</w:t>
      </w:r>
      <w:proofErr w:type="gramEnd"/>
      <w:r w:rsidRPr="00D3262C">
        <w:rPr>
          <w:rFonts w:ascii="Arial" w:hAnsi="Arial" w:cs="Arial"/>
          <w:color w:val="auto"/>
          <w:lang w:val="en-IN"/>
        </w:rPr>
        <w:t>)"&gt;</w:t>
      </w:r>
    </w:p>
    <w:p w14:paraId="56065279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&lt;p id="</w:t>
      </w:r>
      <w:proofErr w:type="spellStart"/>
      <w:r w:rsidRPr="00D3262C">
        <w:rPr>
          <w:rFonts w:ascii="Arial" w:hAnsi="Arial" w:cs="Arial"/>
          <w:color w:val="auto"/>
          <w:lang w:val="en-IN"/>
        </w:rPr>
        <w:t>warningMsg</w:t>
      </w:r>
      <w:proofErr w:type="spellEnd"/>
      <w:r w:rsidRPr="00D3262C">
        <w:rPr>
          <w:rFonts w:ascii="Arial" w:hAnsi="Arial" w:cs="Arial"/>
          <w:color w:val="auto"/>
          <w:lang w:val="en-IN"/>
        </w:rPr>
        <w:t>"</w:t>
      </w:r>
      <w:proofErr w:type="gramStart"/>
      <w:r w:rsidRPr="00D3262C">
        <w:rPr>
          <w:rFonts w:ascii="Arial" w:hAnsi="Arial" w:cs="Arial"/>
          <w:color w:val="auto"/>
          <w:lang w:val="en-IN"/>
        </w:rPr>
        <w:t>&gt;[</w:t>
      </w:r>
      <w:proofErr w:type="gramEnd"/>
      <w:r w:rsidRPr="00D3262C">
        <w:rPr>
          <w:rFonts w:ascii="Arial" w:hAnsi="Arial" w:cs="Arial"/>
          <w:color w:val="auto"/>
          <w:lang w:val="en-IN"/>
        </w:rPr>
        <w:t>Please Check before submitting]&lt;/p&gt;</w:t>
      </w:r>
    </w:p>
    <w:p w14:paraId="755F500D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&lt;/form&gt;</w:t>
      </w:r>
    </w:p>
    <w:p w14:paraId="5A73723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&lt;script language="</w:t>
      </w:r>
      <w:proofErr w:type="spellStart"/>
      <w:r w:rsidRPr="00D3262C">
        <w:rPr>
          <w:rFonts w:ascii="Arial" w:hAnsi="Arial" w:cs="Arial"/>
          <w:color w:val="auto"/>
          <w:lang w:val="en-IN"/>
        </w:rPr>
        <w:t>javascript</w:t>
      </w:r>
      <w:proofErr w:type="spellEnd"/>
      <w:r w:rsidRPr="00D3262C">
        <w:rPr>
          <w:rFonts w:ascii="Arial" w:hAnsi="Arial" w:cs="Arial"/>
          <w:color w:val="auto"/>
          <w:lang w:val="en-IN"/>
        </w:rPr>
        <w:t>"&gt;</w:t>
      </w:r>
    </w:p>
    <w:p w14:paraId="19F2AAE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// console.log(</w:t>
      </w:r>
      <w:proofErr w:type="gramStart"/>
      <w:r w:rsidRPr="00D3262C">
        <w:rPr>
          <w:rFonts w:ascii="Arial" w:hAnsi="Arial" w:cs="Arial"/>
          <w:color w:val="auto"/>
          <w:lang w:val="en-IN"/>
        </w:rPr>
        <w:t>document.changeform2.pass</w:t>
      </w:r>
      <w:proofErr w:type="gramEnd"/>
      <w:r w:rsidRPr="00D3262C">
        <w:rPr>
          <w:rFonts w:ascii="Arial" w:hAnsi="Arial" w:cs="Arial"/>
          <w:color w:val="auto"/>
          <w:lang w:val="en-IN"/>
        </w:rPr>
        <w:t>.value);</w:t>
      </w:r>
    </w:p>
    <w:p w14:paraId="0D938630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 xml:space="preserve">function </w:t>
      </w:r>
      <w:proofErr w:type="gramStart"/>
      <w:r w:rsidRPr="00D3262C">
        <w:rPr>
          <w:rFonts w:ascii="Arial" w:hAnsi="Arial" w:cs="Arial"/>
          <w:color w:val="auto"/>
          <w:lang w:val="en-IN"/>
        </w:rPr>
        <w:t>check(</w:t>
      </w:r>
      <w:proofErr w:type="gramEnd"/>
      <w:r w:rsidRPr="00D3262C">
        <w:rPr>
          <w:rFonts w:ascii="Arial" w:hAnsi="Arial" w:cs="Arial"/>
          <w:color w:val="auto"/>
          <w:lang w:val="en-IN"/>
        </w:rPr>
        <w:t>)</w:t>
      </w:r>
    </w:p>
    <w:p w14:paraId="6F8F953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{</w:t>
      </w:r>
    </w:p>
    <w:p w14:paraId="725D08AB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proofErr w:type="gramStart"/>
      <w:r w:rsidRPr="00D3262C">
        <w:rPr>
          <w:rFonts w:ascii="Arial" w:hAnsi="Arial" w:cs="Arial"/>
          <w:color w:val="auto"/>
          <w:lang w:val="en-IN"/>
        </w:rPr>
        <w:t>if(</w:t>
      </w:r>
      <w:proofErr w:type="gramEnd"/>
      <w:r w:rsidRPr="00D3262C">
        <w:rPr>
          <w:rFonts w:ascii="Arial" w:hAnsi="Arial" w:cs="Arial"/>
          <w:color w:val="auto"/>
          <w:lang w:val="en-IN"/>
        </w:rPr>
        <w:t>(document.changeform2.uname.value== "admin") &amp;&amp; (document.changeform2.pass.value == "admin"))</w:t>
      </w:r>
    </w:p>
    <w:p w14:paraId="76227B4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{</w:t>
      </w:r>
    </w:p>
    <w:p w14:paraId="23E08067" w14:textId="15261BAB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console.log("hellohellohellohellohellohellohellohellohellohellohello");</w:t>
      </w:r>
    </w:p>
    <w:p w14:paraId="76AAC40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window.location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 xml:space="preserve"> = '/Project/</w:t>
      </w:r>
      <w:proofErr w:type="spellStart"/>
      <w:r w:rsidRPr="00D3262C">
        <w:rPr>
          <w:rFonts w:ascii="Arial" w:hAnsi="Arial" w:cs="Arial"/>
          <w:color w:val="auto"/>
          <w:lang w:val="en-IN"/>
        </w:rPr>
        <w:t>Choice.jsp</w:t>
      </w:r>
      <w:proofErr w:type="spellEnd"/>
      <w:r w:rsidRPr="00D3262C">
        <w:rPr>
          <w:rFonts w:ascii="Arial" w:hAnsi="Arial" w:cs="Arial"/>
          <w:color w:val="auto"/>
          <w:lang w:val="en-IN"/>
        </w:rPr>
        <w:t>';</w:t>
      </w:r>
    </w:p>
    <w:p w14:paraId="102E83B4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}</w:t>
      </w:r>
    </w:p>
    <w:p w14:paraId="2746CBB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else</w:t>
      </w:r>
    </w:p>
    <w:p w14:paraId="620147C0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{</w:t>
      </w:r>
    </w:p>
    <w:p w14:paraId="662A73A7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proofErr w:type="gramStart"/>
      <w:r w:rsidRPr="00D3262C">
        <w:rPr>
          <w:rFonts w:ascii="Arial" w:hAnsi="Arial" w:cs="Arial"/>
          <w:color w:val="auto"/>
          <w:lang w:val="en-IN"/>
        </w:rPr>
        <w:t>console.log(</w:t>
      </w:r>
      <w:proofErr w:type="gramEnd"/>
      <w:r w:rsidRPr="00D3262C">
        <w:rPr>
          <w:rFonts w:ascii="Arial" w:hAnsi="Arial" w:cs="Arial"/>
          <w:color w:val="auto"/>
          <w:lang w:val="en-IN"/>
        </w:rPr>
        <w:t>"Invalid login details...!!!");</w:t>
      </w:r>
    </w:p>
    <w:p w14:paraId="05A3C4E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document.getElementById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('</w:t>
      </w:r>
      <w:proofErr w:type="spellStart"/>
      <w:r w:rsidRPr="00D3262C">
        <w:rPr>
          <w:rFonts w:ascii="Arial" w:hAnsi="Arial" w:cs="Arial"/>
          <w:color w:val="auto"/>
          <w:lang w:val="en-IN"/>
        </w:rPr>
        <w:t>warningMsg</w:t>
      </w:r>
      <w:proofErr w:type="spellEnd"/>
      <w:r w:rsidRPr="00D3262C">
        <w:rPr>
          <w:rFonts w:ascii="Arial" w:hAnsi="Arial" w:cs="Arial"/>
          <w:color w:val="auto"/>
          <w:lang w:val="en-IN"/>
        </w:rPr>
        <w:t>').</w:t>
      </w:r>
      <w:proofErr w:type="spellStart"/>
      <w:r w:rsidRPr="00D3262C">
        <w:rPr>
          <w:rFonts w:ascii="Arial" w:hAnsi="Arial" w:cs="Arial"/>
          <w:color w:val="auto"/>
          <w:lang w:val="en-IN"/>
        </w:rPr>
        <w:t>innerHTML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"Invalid login details...!!!";</w:t>
      </w:r>
    </w:p>
    <w:p w14:paraId="76C4C53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}</w:t>
      </w:r>
    </w:p>
    <w:p w14:paraId="1AE2066D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}</w:t>
      </w:r>
    </w:p>
    <w:p w14:paraId="6C1D3D7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8CB119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&lt;/script&gt;</w:t>
      </w:r>
    </w:p>
    <w:p w14:paraId="653C846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&lt;/body&gt;</w:t>
      </w:r>
    </w:p>
    <w:p w14:paraId="37C6299B" w14:textId="423CE7AD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&lt;/html&gt;</w:t>
      </w:r>
    </w:p>
    <w:p w14:paraId="3590AB78" w14:textId="0A0EE959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91AAB22" w14:textId="0F243336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ACD5BD5" w14:textId="77777777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7BCE13C" w14:textId="660053CC" w:rsidR="00D3262C" w:rsidRPr="00D3262C" w:rsidRDefault="00D3262C" w:rsidP="00D3262C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D3262C">
        <w:rPr>
          <w:rFonts w:ascii="Arial" w:hAnsi="Arial" w:cs="Arial"/>
          <w:b/>
          <w:color w:val="auto"/>
          <w:lang w:val="en-IN"/>
        </w:rPr>
        <w:lastRenderedPageBreak/>
        <w:t>Webpage Working</w:t>
      </w:r>
    </w:p>
    <w:p w14:paraId="359BA754" w14:textId="7C307601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A2C0E14" w14:textId="0C09779A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>
        <w:rPr>
          <w:noProof/>
        </w:rPr>
        <w:drawing>
          <wp:inline distT="0" distB="0" distL="0" distR="0" wp14:anchorId="5B8637F7" wp14:editId="6E8D3705">
            <wp:extent cx="5960406" cy="3038475"/>
            <wp:effectExtent l="19050" t="19050" r="215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193" cy="3043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DF4B5" w14:textId="2E798816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76682E5" w14:textId="02B848F0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2D2C613" w14:textId="1B05AB29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3840FCC" w14:textId="3C5EDF06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E9EC1D2" w14:textId="4B7E6A8F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BCABE8C" w14:textId="3BFCEF74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17B12E0" w14:textId="198FFE22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415216A" w14:textId="79AFA8C9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2EB1995" w14:textId="70415EFD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6E60567" w14:textId="1169ECB4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7AA7648" w14:textId="5188672C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8EAD39B" w14:textId="63C4CC3B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FDBD512" w14:textId="7F89BAA6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1CA6B76" w14:textId="2D898322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F786D19" w14:textId="19FDFEF9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02B5459" w14:textId="594FB585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1F38B54" w14:textId="5734F174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1FC41C" w14:textId="4EB33F43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D8EC60E" w14:textId="7950E352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F2DB1A2" w14:textId="07045C9C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D618E75" w14:textId="32A30AC7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3E139D4" w14:textId="3A84A8E3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E4FDFDD" w14:textId="294BDB22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E226384" w14:textId="6850B9AF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BF05CA4" w14:textId="4F1EF943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24D5894" w14:textId="77777777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13DE734" w14:textId="5EDB6B50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2B0C976" w14:textId="732D6ED5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101DFB6" w14:textId="2FF0062F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62A1457" w14:textId="375B0A39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AA40486" w14:textId="414E5E06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4FB91A4" w14:textId="120EFE3F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43C7D2B" w14:textId="1B5E24C4" w:rsidR="00D3262C" w:rsidRPr="00D3262C" w:rsidRDefault="00D3262C" w:rsidP="00D3262C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u w:val="single"/>
          <w:lang w:val="en-IN"/>
        </w:rPr>
      </w:pPr>
      <w:r>
        <w:rPr>
          <w:rFonts w:ascii="Arial" w:hAnsi="Arial" w:cs="Arial"/>
          <w:b/>
          <w:color w:val="auto"/>
          <w:u w:val="single"/>
          <w:lang w:val="en-IN"/>
        </w:rPr>
        <w:lastRenderedPageBreak/>
        <w:t>Search Page</w:t>
      </w:r>
    </w:p>
    <w:p w14:paraId="05B52688" w14:textId="40394BDE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u w:val="single"/>
          <w:lang w:val="en-IN"/>
        </w:rPr>
      </w:pPr>
    </w:p>
    <w:p w14:paraId="725BD974" w14:textId="767D15E2" w:rsidR="00D3262C" w:rsidRPr="00D3262C" w:rsidRDefault="00D3262C" w:rsidP="00D3262C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u w:val="single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JSP Code</w:t>
      </w:r>
    </w:p>
    <w:p w14:paraId="37BD65C1" w14:textId="0EC475A6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u w:val="single"/>
          <w:lang w:val="en-IN"/>
        </w:rPr>
      </w:pPr>
    </w:p>
    <w:p w14:paraId="712333A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&lt;!DOCTYPE html&gt;</w:t>
      </w:r>
    </w:p>
    <w:p w14:paraId="6E80CD3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&lt;html&gt;</w:t>
      </w:r>
    </w:p>
    <w:p w14:paraId="5E4E222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&lt;head&gt;</w:t>
      </w:r>
    </w:p>
    <w:p w14:paraId="76821F24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&lt;title&gt;Search&lt;/title&gt;</w:t>
      </w:r>
    </w:p>
    <w:p w14:paraId="78F19F8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&lt;/head&gt;</w:t>
      </w:r>
    </w:p>
    <w:p w14:paraId="6881531B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&lt;body&gt;</w:t>
      </w:r>
    </w:p>
    <w:p w14:paraId="6C64D0EF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&lt;h1&gt;Search Aircrafts&lt;/h1&gt;</w:t>
      </w:r>
    </w:p>
    <w:p w14:paraId="6F6B0A9F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&lt;form name = "</w:t>
      </w:r>
      <w:proofErr w:type="spellStart"/>
      <w:r w:rsidRPr="00D3262C">
        <w:rPr>
          <w:rFonts w:ascii="Arial" w:hAnsi="Arial" w:cs="Arial"/>
          <w:color w:val="auto"/>
          <w:lang w:val="en-IN"/>
        </w:rPr>
        <w:t>searchform</w:t>
      </w:r>
      <w:proofErr w:type="spellEnd"/>
      <w:r w:rsidRPr="00D3262C">
        <w:rPr>
          <w:rFonts w:ascii="Arial" w:hAnsi="Arial" w:cs="Arial"/>
          <w:color w:val="auto"/>
          <w:lang w:val="en-IN"/>
        </w:rPr>
        <w:t>" action = "Result-</w:t>
      </w:r>
      <w:proofErr w:type="spellStart"/>
      <w:r w:rsidRPr="00D3262C">
        <w:rPr>
          <w:rFonts w:ascii="Arial" w:hAnsi="Arial" w:cs="Arial"/>
          <w:color w:val="auto"/>
          <w:lang w:val="en-IN"/>
        </w:rPr>
        <w:t>Aircrafts.jsp</w:t>
      </w:r>
      <w:proofErr w:type="spellEnd"/>
      <w:r w:rsidRPr="00D3262C">
        <w:rPr>
          <w:rFonts w:ascii="Arial" w:hAnsi="Arial" w:cs="Arial"/>
          <w:color w:val="auto"/>
          <w:lang w:val="en-IN"/>
        </w:rPr>
        <w:t>" method = "POST"&gt;</w:t>
      </w:r>
    </w:p>
    <w:p w14:paraId="78836254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</w:t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Enter Source Code :&lt;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</w:t>
      </w:r>
    </w:p>
    <w:p w14:paraId="6360385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</w:t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&lt;input type="text" name="</w:t>
      </w:r>
      <w:proofErr w:type="spellStart"/>
      <w:r w:rsidRPr="00D3262C">
        <w:rPr>
          <w:rFonts w:ascii="Arial" w:hAnsi="Arial" w:cs="Arial"/>
          <w:color w:val="auto"/>
          <w:lang w:val="en-IN"/>
        </w:rPr>
        <w:t>source_loc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" value="" size="3" </w:t>
      </w:r>
      <w:proofErr w:type="spellStart"/>
      <w:r w:rsidRPr="00D3262C">
        <w:rPr>
          <w:rFonts w:ascii="Arial" w:hAnsi="Arial" w:cs="Arial"/>
          <w:color w:val="auto"/>
          <w:lang w:val="en-IN"/>
        </w:rPr>
        <w:t>maxlength</w:t>
      </w:r>
      <w:proofErr w:type="spellEnd"/>
      <w:r w:rsidRPr="00D3262C">
        <w:rPr>
          <w:rFonts w:ascii="Arial" w:hAnsi="Arial" w:cs="Arial"/>
          <w:color w:val="auto"/>
          <w:lang w:val="en-IN"/>
        </w:rPr>
        <w:t>="3" placeholder="SRC"&gt;</w:t>
      </w:r>
    </w:p>
    <w:p w14:paraId="7D5F0765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</w:t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</w:t>
      </w:r>
    </w:p>
    <w:p w14:paraId="41ABB610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</w:t>
      </w:r>
    </w:p>
    <w:p w14:paraId="73744DC4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</w:t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Enter Destination Code :&lt;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</w:t>
      </w:r>
    </w:p>
    <w:p w14:paraId="4FD83CC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</w:t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&lt;input type="text" name="</w:t>
      </w:r>
      <w:proofErr w:type="spellStart"/>
      <w:r w:rsidRPr="00D3262C">
        <w:rPr>
          <w:rFonts w:ascii="Arial" w:hAnsi="Arial" w:cs="Arial"/>
          <w:color w:val="auto"/>
          <w:lang w:val="en-IN"/>
        </w:rPr>
        <w:t>dest_loc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" value="" size="3" </w:t>
      </w:r>
      <w:proofErr w:type="spellStart"/>
      <w:r w:rsidRPr="00D3262C">
        <w:rPr>
          <w:rFonts w:ascii="Arial" w:hAnsi="Arial" w:cs="Arial"/>
          <w:color w:val="auto"/>
          <w:lang w:val="en-IN"/>
        </w:rPr>
        <w:t>maxlength</w:t>
      </w:r>
      <w:proofErr w:type="spellEnd"/>
      <w:r w:rsidRPr="00D3262C">
        <w:rPr>
          <w:rFonts w:ascii="Arial" w:hAnsi="Arial" w:cs="Arial"/>
          <w:color w:val="auto"/>
          <w:lang w:val="en-IN"/>
        </w:rPr>
        <w:t>="3" placeholder="DST"&gt;</w:t>
      </w:r>
    </w:p>
    <w:p w14:paraId="359FAF5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</w:t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&gt;&lt;</w:t>
      </w:r>
      <w:proofErr w:type="spellStart"/>
      <w:r w:rsidRPr="00D3262C">
        <w:rPr>
          <w:rFonts w:ascii="Arial" w:hAnsi="Arial" w:cs="Arial"/>
          <w:color w:val="auto"/>
          <w:lang w:val="en-IN"/>
        </w:rPr>
        <w:t>br</w:t>
      </w:r>
      <w:proofErr w:type="spellEnd"/>
      <w:r w:rsidRPr="00D3262C">
        <w:rPr>
          <w:rFonts w:ascii="Arial" w:hAnsi="Arial" w:cs="Arial"/>
          <w:color w:val="auto"/>
          <w:lang w:val="en-IN"/>
        </w:rPr>
        <w:t>&gt;</w:t>
      </w:r>
    </w:p>
    <w:p w14:paraId="4A15DC9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</w:t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&lt;input type="reset" value="Clear" name="clear" /&gt;</w:t>
      </w:r>
    </w:p>
    <w:p w14:paraId="43BD6E9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</w:t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&lt;input type="submit" value="Submit" name="submit" /&gt;</w:t>
      </w:r>
    </w:p>
    <w:p w14:paraId="554884D9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&lt;/form&gt; </w:t>
      </w:r>
    </w:p>
    <w:p w14:paraId="35B3B739" w14:textId="799AB7CF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&lt;p&gt;If you click the "Submit" button, all aircrafts between the entered source and destination locations will be displayed. &lt;/p&gt;</w:t>
      </w:r>
    </w:p>
    <w:p w14:paraId="7C123C4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&lt;/body&gt;</w:t>
      </w:r>
    </w:p>
    <w:p w14:paraId="21E2171B" w14:textId="017682ED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&lt;/html&gt;</w:t>
      </w:r>
    </w:p>
    <w:p w14:paraId="3A896A9B" w14:textId="77777777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E23EE31" w14:textId="3F8A7217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D47B9CB" w14:textId="681ECF67" w:rsidR="00D3262C" w:rsidRDefault="00D3262C" w:rsidP="00D3262C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Webpage Working</w:t>
      </w:r>
    </w:p>
    <w:p w14:paraId="010789AC" w14:textId="6203EA5E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B430385" w14:textId="21D39ABB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noProof/>
        </w:rPr>
        <w:drawing>
          <wp:inline distT="0" distB="0" distL="0" distR="0" wp14:anchorId="067D8599" wp14:editId="3C8F3F1E">
            <wp:extent cx="5934075" cy="2113624"/>
            <wp:effectExtent l="19050" t="19050" r="9525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14" cy="2118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3CDBA" w14:textId="268BCD6C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C54745C" w14:textId="2F00DC3E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F0E02CD" w14:textId="5E753451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1650022" w14:textId="2AC30A18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7670A38" w14:textId="66FFD577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FAD2F3C" w14:textId="31FA1E6A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36D87AC" w14:textId="77777777" w:rsidR="004C6B28" w:rsidRDefault="004C6B28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88E30AF" w14:textId="251BBD7A" w:rsidR="00D3262C" w:rsidRPr="00D3262C" w:rsidRDefault="00D3262C" w:rsidP="00D3262C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u w:val="single"/>
          <w:lang w:val="en-IN"/>
        </w:rPr>
        <w:lastRenderedPageBreak/>
        <w:t>Search Results</w:t>
      </w:r>
    </w:p>
    <w:p w14:paraId="3440ABEA" w14:textId="4AE3E7B9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43D9128" w14:textId="491E4BD9" w:rsidR="00D3262C" w:rsidRDefault="00D3262C" w:rsidP="00D3262C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JSP Code</w:t>
      </w:r>
    </w:p>
    <w:p w14:paraId="2A509103" w14:textId="69A5240D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AC3B757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&lt;%@ page import="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java.sql</w:t>
      </w:r>
      <w:proofErr w:type="spellEnd"/>
      <w:r w:rsidRPr="00D3262C">
        <w:rPr>
          <w:rFonts w:ascii="Arial" w:hAnsi="Arial" w:cs="Arial"/>
          <w:color w:val="auto"/>
          <w:lang w:val="en-IN"/>
        </w:rPr>
        <w:t>.*</w:t>
      </w:r>
      <w:proofErr w:type="gramEnd"/>
      <w:r w:rsidRPr="00D3262C">
        <w:rPr>
          <w:rFonts w:ascii="Arial" w:hAnsi="Arial" w:cs="Arial"/>
          <w:color w:val="auto"/>
          <w:lang w:val="en-IN"/>
        </w:rPr>
        <w:t>" %&gt;</w:t>
      </w:r>
    </w:p>
    <w:p w14:paraId="74DD9A04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&lt;!DOCTYPE html&gt;</w:t>
      </w:r>
    </w:p>
    <w:p w14:paraId="746A8150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&lt;html&gt;</w:t>
      </w:r>
    </w:p>
    <w:p w14:paraId="34EFDB2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&lt;head&gt;</w:t>
      </w:r>
    </w:p>
    <w:p w14:paraId="5256F6D3" w14:textId="497FF7E9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&lt;title&gt;Search&lt;/title&gt;</w:t>
      </w:r>
    </w:p>
    <w:p w14:paraId="6D47CB6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&lt;/head&gt;</w:t>
      </w:r>
    </w:p>
    <w:p w14:paraId="76530495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&lt;body&gt;</w:t>
      </w:r>
    </w:p>
    <w:p w14:paraId="69E3C42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&lt;h1&gt;Aircraft Search Details&lt;/h1&gt;</w:t>
      </w:r>
    </w:p>
    <w:p w14:paraId="61E83DD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&lt;%!</w:t>
      </w:r>
    </w:p>
    <w:p w14:paraId="259A4E9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public class Actor </w:t>
      </w:r>
    </w:p>
    <w:p w14:paraId="2BC66BC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{</w:t>
      </w:r>
    </w:p>
    <w:p w14:paraId="762242A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String </w:t>
      </w:r>
      <w:proofErr w:type="spellStart"/>
      <w:r w:rsidRPr="00D3262C">
        <w:rPr>
          <w:rFonts w:ascii="Arial" w:hAnsi="Arial" w:cs="Arial"/>
          <w:color w:val="auto"/>
          <w:lang w:val="en-IN"/>
        </w:rPr>
        <w:t>url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"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jdbc:oracle</w:t>
      </w:r>
      <w:proofErr w:type="gramEnd"/>
      <w:r w:rsidRPr="00D3262C">
        <w:rPr>
          <w:rFonts w:ascii="Arial" w:hAnsi="Arial" w:cs="Arial"/>
          <w:color w:val="auto"/>
          <w:lang w:val="en-IN"/>
        </w:rPr>
        <w:t>:thin</w:t>
      </w:r>
      <w:proofErr w:type="spellEnd"/>
      <w:r w:rsidRPr="00D3262C">
        <w:rPr>
          <w:rFonts w:ascii="Arial" w:hAnsi="Arial" w:cs="Arial"/>
          <w:color w:val="auto"/>
          <w:lang w:val="en-IN"/>
        </w:rPr>
        <w:t>:@localhost:1521:xe";</w:t>
      </w:r>
    </w:p>
    <w:p w14:paraId="1B630C4F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String username = "</w:t>
      </w:r>
      <w:proofErr w:type="spellStart"/>
      <w:r w:rsidRPr="00D3262C">
        <w:rPr>
          <w:rFonts w:ascii="Arial" w:hAnsi="Arial" w:cs="Arial"/>
          <w:color w:val="auto"/>
          <w:lang w:val="en-IN"/>
        </w:rPr>
        <w:t>homeuser</w:t>
      </w:r>
      <w:proofErr w:type="spellEnd"/>
      <w:r w:rsidRPr="00D3262C">
        <w:rPr>
          <w:rFonts w:ascii="Arial" w:hAnsi="Arial" w:cs="Arial"/>
          <w:color w:val="auto"/>
          <w:lang w:val="en-IN"/>
        </w:rPr>
        <w:t>";</w:t>
      </w:r>
    </w:p>
    <w:p w14:paraId="41DBE2E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String password = "</w:t>
      </w:r>
      <w:proofErr w:type="spellStart"/>
      <w:r w:rsidRPr="00D3262C">
        <w:rPr>
          <w:rFonts w:ascii="Arial" w:hAnsi="Arial" w:cs="Arial"/>
          <w:color w:val="auto"/>
          <w:lang w:val="en-IN"/>
        </w:rPr>
        <w:t>silas</w:t>
      </w:r>
      <w:proofErr w:type="spellEnd"/>
      <w:r w:rsidRPr="00D3262C">
        <w:rPr>
          <w:rFonts w:ascii="Arial" w:hAnsi="Arial" w:cs="Arial"/>
          <w:color w:val="auto"/>
          <w:lang w:val="en-IN"/>
        </w:rPr>
        <w:t>";</w:t>
      </w:r>
    </w:p>
    <w:p w14:paraId="2B9BA3B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CE44C05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Connection conn = null;</w:t>
      </w:r>
    </w:p>
    <w:p w14:paraId="2D45198F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</w:t>
      </w:r>
      <w:proofErr w:type="spellStart"/>
      <w:r w:rsidRPr="00D3262C">
        <w:rPr>
          <w:rFonts w:ascii="Arial" w:hAnsi="Arial" w:cs="Arial"/>
          <w:color w:val="auto"/>
          <w:lang w:val="en-IN"/>
        </w:rPr>
        <w:t>PreparedStatement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D3262C">
        <w:rPr>
          <w:rFonts w:ascii="Arial" w:hAnsi="Arial" w:cs="Arial"/>
          <w:color w:val="auto"/>
          <w:lang w:val="en-IN"/>
        </w:rPr>
        <w:t>selectActors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null;</w:t>
      </w:r>
    </w:p>
    <w:p w14:paraId="4EF2503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</w:t>
      </w:r>
      <w:proofErr w:type="spellStart"/>
      <w:r w:rsidRPr="00D3262C">
        <w:rPr>
          <w:rFonts w:ascii="Arial" w:hAnsi="Arial" w:cs="Arial"/>
          <w:color w:val="auto"/>
          <w:lang w:val="en-IN"/>
        </w:rPr>
        <w:t>ResultSet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D3262C">
        <w:rPr>
          <w:rFonts w:ascii="Arial" w:hAnsi="Arial" w:cs="Arial"/>
          <w:color w:val="auto"/>
          <w:lang w:val="en-IN"/>
        </w:rPr>
        <w:t>rs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null;</w:t>
      </w:r>
    </w:p>
    <w:p w14:paraId="40FB98C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F210BD9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public </w:t>
      </w:r>
      <w:proofErr w:type="gramStart"/>
      <w:r w:rsidRPr="00D3262C">
        <w:rPr>
          <w:rFonts w:ascii="Arial" w:hAnsi="Arial" w:cs="Arial"/>
          <w:color w:val="auto"/>
          <w:lang w:val="en-IN"/>
        </w:rPr>
        <w:t>Actor(</w:t>
      </w:r>
      <w:proofErr w:type="gramEnd"/>
      <w:r w:rsidRPr="00D3262C">
        <w:rPr>
          <w:rFonts w:ascii="Arial" w:hAnsi="Arial" w:cs="Arial"/>
          <w:color w:val="auto"/>
          <w:lang w:val="en-IN"/>
        </w:rPr>
        <w:t>)</w:t>
      </w:r>
    </w:p>
    <w:p w14:paraId="01D0397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{</w:t>
      </w:r>
    </w:p>
    <w:p w14:paraId="2C39FF9F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try </w:t>
      </w:r>
    </w:p>
    <w:p w14:paraId="48104BB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{</w:t>
      </w:r>
    </w:p>
    <w:p w14:paraId="0C75BDDD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</w:t>
      </w:r>
      <w:r w:rsidRPr="00D3262C">
        <w:rPr>
          <w:rFonts w:ascii="Arial" w:hAnsi="Arial" w:cs="Arial"/>
          <w:color w:val="auto"/>
          <w:lang w:val="en-IN"/>
        </w:rPr>
        <w:tab/>
        <w:t xml:space="preserve">conn = </w:t>
      </w:r>
      <w:proofErr w:type="spellStart"/>
      <w:r w:rsidRPr="00D3262C">
        <w:rPr>
          <w:rFonts w:ascii="Arial" w:hAnsi="Arial" w:cs="Arial"/>
          <w:color w:val="auto"/>
          <w:lang w:val="en-IN"/>
        </w:rPr>
        <w:t>DriverManager.getConnection</w:t>
      </w:r>
      <w:proofErr w:type="spellEnd"/>
      <w:r w:rsidRPr="00D3262C">
        <w:rPr>
          <w:rFonts w:ascii="Arial" w:hAnsi="Arial" w:cs="Arial"/>
          <w:color w:val="auto"/>
          <w:lang w:val="en-IN"/>
        </w:rPr>
        <w:t>(</w:t>
      </w:r>
      <w:proofErr w:type="spellStart"/>
      <w:r w:rsidRPr="00D3262C">
        <w:rPr>
          <w:rFonts w:ascii="Arial" w:hAnsi="Arial" w:cs="Arial"/>
          <w:color w:val="auto"/>
          <w:lang w:val="en-IN"/>
        </w:rPr>
        <w:t>url</w:t>
      </w:r>
      <w:proofErr w:type="spellEnd"/>
      <w:r w:rsidRPr="00D3262C">
        <w:rPr>
          <w:rFonts w:ascii="Arial" w:hAnsi="Arial" w:cs="Arial"/>
          <w:color w:val="auto"/>
          <w:lang w:val="en-IN"/>
        </w:rPr>
        <w:t>, username, password);</w:t>
      </w:r>
    </w:p>
    <w:p w14:paraId="1C0191B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</w:t>
      </w:r>
      <w:r w:rsidRPr="00D3262C">
        <w:rPr>
          <w:rFonts w:ascii="Arial" w:hAnsi="Arial" w:cs="Arial"/>
          <w:color w:val="auto"/>
          <w:lang w:val="en-IN"/>
        </w:rPr>
        <w:tab/>
      </w:r>
      <w:proofErr w:type="spellStart"/>
      <w:r w:rsidRPr="00D3262C">
        <w:rPr>
          <w:rFonts w:ascii="Arial" w:hAnsi="Arial" w:cs="Arial"/>
          <w:color w:val="auto"/>
          <w:lang w:val="en-IN"/>
        </w:rPr>
        <w:t>selectActors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conn.prepareStatement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 xml:space="preserve">("SELECT a1.AL_NAME, a2.AIRCRAFT_CODE, </w:t>
      </w:r>
      <w:proofErr w:type="spellStart"/>
      <w:r w:rsidRPr="00D3262C">
        <w:rPr>
          <w:rFonts w:ascii="Arial" w:hAnsi="Arial" w:cs="Arial"/>
          <w:color w:val="auto"/>
          <w:lang w:val="en-IN"/>
        </w:rPr>
        <w:t>r.SOURCE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D3262C">
        <w:rPr>
          <w:rFonts w:ascii="Arial" w:hAnsi="Arial" w:cs="Arial"/>
          <w:color w:val="auto"/>
          <w:lang w:val="en-IN"/>
        </w:rPr>
        <w:t>r.DESTINATION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, a2.ARRIVAL, a2.DEPARTURE, a2.DURATION1, a2.AIRCRAFTTYPE, a2.LAYOVER_TIME, a2.NO_OF_STOPS FROM AIRLINE a1, AIRCRAFT a2, ROUTE r WHERE </w:t>
      </w:r>
      <w:proofErr w:type="spellStart"/>
      <w:r w:rsidRPr="00D3262C">
        <w:rPr>
          <w:rFonts w:ascii="Arial" w:hAnsi="Arial" w:cs="Arial"/>
          <w:color w:val="auto"/>
          <w:lang w:val="en-IN"/>
        </w:rPr>
        <w:t>r.SOURCE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? AND 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r.DESTINATION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 xml:space="preserve"> = ? AND a</w:t>
      </w:r>
      <w:proofErr w:type="gramStart"/>
      <w:r w:rsidRPr="00D3262C">
        <w:rPr>
          <w:rFonts w:ascii="Arial" w:hAnsi="Arial" w:cs="Arial"/>
          <w:color w:val="auto"/>
          <w:lang w:val="en-IN"/>
        </w:rPr>
        <w:t>1.AIRLINEID</w:t>
      </w:r>
      <w:proofErr w:type="gramEnd"/>
      <w:r w:rsidRPr="00D3262C">
        <w:rPr>
          <w:rFonts w:ascii="Arial" w:hAnsi="Arial" w:cs="Arial"/>
          <w:color w:val="auto"/>
          <w:lang w:val="en-IN"/>
        </w:rPr>
        <w:t xml:space="preserve"> = a2.AIRLINEID AND a2.R_NO = </w:t>
      </w:r>
      <w:proofErr w:type="spellStart"/>
      <w:r w:rsidRPr="00D3262C">
        <w:rPr>
          <w:rFonts w:ascii="Arial" w:hAnsi="Arial" w:cs="Arial"/>
          <w:color w:val="auto"/>
          <w:lang w:val="en-IN"/>
        </w:rPr>
        <w:t>r.R_NO</w:t>
      </w:r>
      <w:proofErr w:type="spellEnd"/>
      <w:r w:rsidRPr="00D3262C">
        <w:rPr>
          <w:rFonts w:ascii="Arial" w:hAnsi="Arial" w:cs="Arial"/>
          <w:color w:val="auto"/>
          <w:lang w:val="en-IN"/>
        </w:rPr>
        <w:t>");</w:t>
      </w:r>
    </w:p>
    <w:p w14:paraId="033EF4F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 } </w:t>
      </w:r>
    </w:p>
    <w:p w14:paraId="4E0DD775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 catch (</w:t>
      </w:r>
      <w:proofErr w:type="spellStart"/>
      <w:r w:rsidRPr="00D3262C">
        <w:rPr>
          <w:rFonts w:ascii="Arial" w:hAnsi="Arial" w:cs="Arial"/>
          <w:color w:val="auto"/>
          <w:lang w:val="en-IN"/>
        </w:rPr>
        <w:t>SQLException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e)</w:t>
      </w:r>
    </w:p>
    <w:p w14:paraId="040F82D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 {</w:t>
      </w:r>
    </w:p>
    <w:p w14:paraId="621A413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     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e.printStackTrace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();</w:t>
      </w:r>
    </w:p>
    <w:p w14:paraId="244420FD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 }</w:t>
      </w:r>
    </w:p>
    <w:p w14:paraId="64B24D1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}</w:t>
      </w:r>
    </w:p>
    <w:p w14:paraId="2EB8B3A5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public </w:t>
      </w:r>
      <w:proofErr w:type="spellStart"/>
      <w:r w:rsidRPr="00D3262C">
        <w:rPr>
          <w:rFonts w:ascii="Arial" w:hAnsi="Arial" w:cs="Arial"/>
          <w:color w:val="auto"/>
          <w:lang w:val="en-IN"/>
        </w:rPr>
        <w:t>ResultSet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getActors</w:t>
      </w:r>
      <w:proofErr w:type="spellEnd"/>
      <w:r w:rsidRPr="00D3262C">
        <w:rPr>
          <w:rFonts w:ascii="Arial" w:hAnsi="Arial" w:cs="Arial"/>
          <w:color w:val="auto"/>
          <w:lang w:val="en-IN"/>
        </w:rPr>
        <w:t>(</w:t>
      </w:r>
      <w:proofErr w:type="gramEnd"/>
      <w:r w:rsidRPr="00D3262C">
        <w:rPr>
          <w:rFonts w:ascii="Arial" w:hAnsi="Arial" w:cs="Arial"/>
          <w:color w:val="auto"/>
          <w:lang w:val="en-IN"/>
        </w:rPr>
        <w:t xml:space="preserve">String </w:t>
      </w:r>
      <w:proofErr w:type="spellStart"/>
      <w:r w:rsidRPr="00D3262C">
        <w:rPr>
          <w:rFonts w:ascii="Arial" w:hAnsi="Arial" w:cs="Arial"/>
          <w:color w:val="auto"/>
          <w:lang w:val="en-IN"/>
        </w:rPr>
        <w:t>source_loc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, String </w:t>
      </w:r>
      <w:proofErr w:type="spellStart"/>
      <w:r w:rsidRPr="00D3262C">
        <w:rPr>
          <w:rFonts w:ascii="Arial" w:hAnsi="Arial" w:cs="Arial"/>
          <w:color w:val="auto"/>
          <w:lang w:val="en-IN"/>
        </w:rPr>
        <w:t>dest_loc</w:t>
      </w:r>
      <w:proofErr w:type="spellEnd"/>
      <w:r w:rsidRPr="00D3262C">
        <w:rPr>
          <w:rFonts w:ascii="Arial" w:hAnsi="Arial" w:cs="Arial"/>
          <w:color w:val="auto"/>
          <w:lang w:val="en-IN"/>
        </w:rPr>
        <w:t>)</w:t>
      </w:r>
    </w:p>
    <w:p w14:paraId="7ED0911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{</w:t>
      </w:r>
    </w:p>
    <w:p w14:paraId="225BED0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BA0601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try </w:t>
      </w:r>
    </w:p>
    <w:p w14:paraId="1292F739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{</w:t>
      </w:r>
    </w:p>
    <w:p w14:paraId="2B230745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    </w:t>
      </w:r>
      <w:proofErr w:type="spellStart"/>
      <w:r w:rsidRPr="00D3262C">
        <w:rPr>
          <w:rFonts w:ascii="Arial" w:hAnsi="Arial" w:cs="Arial"/>
          <w:color w:val="auto"/>
          <w:lang w:val="en-IN"/>
        </w:rPr>
        <w:t>selectActors.setString</w:t>
      </w:r>
      <w:proofErr w:type="spellEnd"/>
      <w:r w:rsidRPr="00D3262C">
        <w:rPr>
          <w:rFonts w:ascii="Arial" w:hAnsi="Arial" w:cs="Arial"/>
          <w:color w:val="auto"/>
          <w:lang w:val="en-IN"/>
        </w:rPr>
        <w:t>(</w:t>
      </w:r>
      <w:proofErr w:type="gramStart"/>
      <w:r w:rsidRPr="00D3262C">
        <w:rPr>
          <w:rFonts w:ascii="Arial" w:hAnsi="Arial" w:cs="Arial"/>
          <w:color w:val="auto"/>
          <w:lang w:val="en-IN"/>
        </w:rPr>
        <w:t>1,source</w:t>
      </w:r>
      <w:proofErr w:type="gramEnd"/>
      <w:r w:rsidRPr="00D3262C">
        <w:rPr>
          <w:rFonts w:ascii="Arial" w:hAnsi="Arial" w:cs="Arial"/>
          <w:color w:val="auto"/>
          <w:lang w:val="en-IN"/>
        </w:rPr>
        <w:t>_loc);</w:t>
      </w:r>
    </w:p>
    <w:p w14:paraId="79DAB96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    </w:t>
      </w:r>
      <w:proofErr w:type="spellStart"/>
      <w:r w:rsidRPr="00D3262C">
        <w:rPr>
          <w:rFonts w:ascii="Arial" w:hAnsi="Arial" w:cs="Arial"/>
          <w:color w:val="auto"/>
          <w:lang w:val="en-IN"/>
        </w:rPr>
        <w:t>selectActors.setString</w:t>
      </w:r>
      <w:proofErr w:type="spellEnd"/>
      <w:r w:rsidRPr="00D3262C">
        <w:rPr>
          <w:rFonts w:ascii="Arial" w:hAnsi="Arial" w:cs="Arial"/>
          <w:color w:val="auto"/>
          <w:lang w:val="en-IN"/>
        </w:rPr>
        <w:t>(</w:t>
      </w:r>
      <w:proofErr w:type="gramStart"/>
      <w:r w:rsidRPr="00D3262C">
        <w:rPr>
          <w:rFonts w:ascii="Arial" w:hAnsi="Arial" w:cs="Arial"/>
          <w:color w:val="auto"/>
          <w:lang w:val="en-IN"/>
        </w:rPr>
        <w:t>2,dest</w:t>
      </w:r>
      <w:proofErr w:type="gramEnd"/>
      <w:r w:rsidRPr="00D3262C">
        <w:rPr>
          <w:rFonts w:ascii="Arial" w:hAnsi="Arial" w:cs="Arial"/>
          <w:color w:val="auto"/>
          <w:lang w:val="en-IN"/>
        </w:rPr>
        <w:t>_loc);</w:t>
      </w:r>
    </w:p>
    <w:p w14:paraId="5708A93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 </w:t>
      </w:r>
      <w:r w:rsidRPr="00D3262C">
        <w:rPr>
          <w:rFonts w:ascii="Arial" w:hAnsi="Arial" w:cs="Arial"/>
          <w:color w:val="auto"/>
          <w:lang w:val="en-IN"/>
        </w:rPr>
        <w:tab/>
      </w:r>
      <w:proofErr w:type="spellStart"/>
      <w:r w:rsidRPr="00D3262C">
        <w:rPr>
          <w:rFonts w:ascii="Arial" w:hAnsi="Arial" w:cs="Arial"/>
          <w:color w:val="auto"/>
          <w:lang w:val="en-IN"/>
        </w:rPr>
        <w:t>rs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</w:t>
      </w:r>
      <w:proofErr w:type="spellStart"/>
      <w:r w:rsidRPr="00D3262C">
        <w:rPr>
          <w:rFonts w:ascii="Arial" w:hAnsi="Arial" w:cs="Arial"/>
          <w:color w:val="auto"/>
          <w:lang w:val="en-IN"/>
        </w:rPr>
        <w:t>selectActors.executeQuery</w:t>
      </w:r>
      <w:proofErr w:type="spellEnd"/>
      <w:r w:rsidRPr="00D3262C">
        <w:rPr>
          <w:rFonts w:ascii="Arial" w:hAnsi="Arial" w:cs="Arial"/>
          <w:color w:val="auto"/>
          <w:lang w:val="en-IN"/>
        </w:rPr>
        <w:t>();</w:t>
      </w:r>
    </w:p>
    <w:p w14:paraId="0250B7B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} </w:t>
      </w:r>
    </w:p>
    <w:p w14:paraId="620CB5D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catch (</w:t>
      </w:r>
      <w:proofErr w:type="spellStart"/>
      <w:r w:rsidRPr="00D3262C">
        <w:rPr>
          <w:rFonts w:ascii="Arial" w:hAnsi="Arial" w:cs="Arial"/>
          <w:color w:val="auto"/>
          <w:lang w:val="en-IN"/>
        </w:rPr>
        <w:t>SQLException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e)</w:t>
      </w:r>
    </w:p>
    <w:p w14:paraId="1CA81215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{</w:t>
      </w:r>
    </w:p>
    <w:p w14:paraId="76CA6C7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    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e.printStackTrace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();</w:t>
      </w:r>
    </w:p>
    <w:p w14:paraId="4EB02450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    }</w:t>
      </w:r>
    </w:p>
    <w:p w14:paraId="2D1EA7C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</w:t>
      </w:r>
      <w:r w:rsidRPr="00D3262C">
        <w:rPr>
          <w:rFonts w:ascii="Arial" w:hAnsi="Arial" w:cs="Arial"/>
          <w:color w:val="auto"/>
          <w:lang w:val="en-IN"/>
        </w:rPr>
        <w:tab/>
        <w:t xml:space="preserve">return </w:t>
      </w:r>
      <w:proofErr w:type="spellStart"/>
      <w:r w:rsidRPr="00D3262C">
        <w:rPr>
          <w:rFonts w:ascii="Arial" w:hAnsi="Arial" w:cs="Arial"/>
          <w:color w:val="auto"/>
          <w:lang w:val="en-IN"/>
        </w:rPr>
        <w:t>rs</w:t>
      </w:r>
      <w:proofErr w:type="spellEnd"/>
      <w:r w:rsidRPr="00D3262C">
        <w:rPr>
          <w:rFonts w:ascii="Arial" w:hAnsi="Arial" w:cs="Arial"/>
          <w:color w:val="auto"/>
          <w:lang w:val="en-IN"/>
        </w:rPr>
        <w:t>;</w:t>
      </w:r>
    </w:p>
    <w:p w14:paraId="0C16848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lastRenderedPageBreak/>
        <w:tab/>
        <w:t>}</w:t>
      </w:r>
      <w:r w:rsidRPr="00D3262C">
        <w:rPr>
          <w:rFonts w:ascii="Arial" w:hAnsi="Arial" w:cs="Arial"/>
          <w:color w:val="auto"/>
          <w:lang w:val="en-IN"/>
        </w:rPr>
        <w:tab/>
      </w:r>
    </w:p>
    <w:p w14:paraId="56E6508F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}</w:t>
      </w:r>
    </w:p>
    <w:p w14:paraId="5CAD55E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%&gt;</w:t>
      </w:r>
    </w:p>
    <w:p w14:paraId="00C5D54B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&lt;%</w:t>
      </w:r>
    </w:p>
    <w:p w14:paraId="4094453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String </w:t>
      </w:r>
      <w:proofErr w:type="spellStart"/>
      <w:r w:rsidRPr="00D3262C">
        <w:rPr>
          <w:rFonts w:ascii="Arial" w:hAnsi="Arial" w:cs="Arial"/>
          <w:color w:val="auto"/>
          <w:lang w:val="en-IN"/>
        </w:rPr>
        <w:t>s_loc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new </w:t>
      </w:r>
      <w:proofErr w:type="gramStart"/>
      <w:r w:rsidRPr="00D3262C">
        <w:rPr>
          <w:rFonts w:ascii="Arial" w:hAnsi="Arial" w:cs="Arial"/>
          <w:color w:val="auto"/>
          <w:lang w:val="en-IN"/>
        </w:rPr>
        <w:t>String(</w:t>
      </w:r>
      <w:proofErr w:type="gramEnd"/>
      <w:r w:rsidRPr="00D3262C">
        <w:rPr>
          <w:rFonts w:ascii="Arial" w:hAnsi="Arial" w:cs="Arial"/>
          <w:color w:val="auto"/>
          <w:lang w:val="en-IN"/>
        </w:rPr>
        <w:t>);</w:t>
      </w:r>
    </w:p>
    <w:p w14:paraId="132FED7B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String </w:t>
      </w:r>
      <w:proofErr w:type="spellStart"/>
      <w:r w:rsidRPr="00D3262C">
        <w:rPr>
          <w:rFonts w:ascii="Arial" w:hAnsi="Arial" w:cs="Arial"/>
          <w:color w:val="auto"/>
          <w:lang w:val="en-IN"/>
        </w:rPr>
        <w:t>d_loc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new </w:t>
      </w:r>
      <w:proofErr w:type="gramStart"/>
      <w:r w:rsidRPr="00D3262C">
        <w:rPr>
          <w:rFonts w:ascii="Arial" w:hAnsi="Arial" w:cs="Arial"/>
          <w:color w:val="auto"/>
          <w:lang w:val="en-IN"/>
        </w:rPr>
        <w:t>String(</w:t>
      </w:r>
      <w:proofErr w:type="gramEnd"/>
      <w:r w:rsidRPr="00D3262C">
        <w:rPr>
          <w:rFonts w:ascii="Arial" w:hAnsi="Arial" w:cs="Arial"/>
          <w:color w:val="auto"/>
          <w:lang w:val="en-IN"/>
        </w:rPr>
        <w:t>);</w:t>
      </w:r>
    </w:p>
    <w:p w14:paraId="5B55D690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if (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</w:t>
      </w:r>
      <w:proofErr w:type="spellStart"/>
      <w:r w:rsidRPr="00D3262C">
        <w:rPr>
          <w:rFonts w:ascii="Arial" w:hAnsi="Arial" w:cs="Arial"/>
          <w:color w:val="auto"/>
          <w:lang w:val="en-IN"/>
        </w:rPr>
        <w:t>source_loc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") !=null) </w:t>
      </w:r>
    </w:p>
    <w:p w14:paraId="0715406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{</w:t>
      </w:r>
    </w:p>
    <w:p w14:paraId="5553C2E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</w:t>
      </w:r>
      <w:r w:rsidRPr="00D3262C">
        <w:rPr>
          <w:rFonts w:ascii="Arial" w:hAnsi="Arial" w:cs="Arial"/>
          <w:color w:val="auto"/>
          <w:lang w:val="en-IN"/>
        </w:rPr>
        <w:tab/>
      </w:r>
      <w:proofErr w:type="spellStart"/>
      <w:r w:rsidRPr="00D3262C">
        <w:rPr>
          <w:rFonts w:ascii="Arial" w:hAnsi="Arial" w:cs="Arial"/>
          <w:color w:val="auto"/>
          <w:lang w:val="en-IN"/>
        </w:rPr>
        <w:t>s_loc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</w:t>
      </w:r>
      <w:proofErr w:type="spellStart"/>
      <w:r w:rsidRPr="00D3262C">
        <w:rPr>
          <w:rFonts w:ascii="Arial" w:hAnsi="Arial" w:cs="Arial"/>
          <w:color w:val="auto"/>
          <w:lang w:val="en-IN"/>
        </w:rPr>
        <w:t>source_loc</w:t>
      </w:r>
      <w:proofErr w:type="spellEnd"/>
      <w:r w:rsidRPr="00D3262C">
        <w:rPr>
          <w:rFonts w:ascii="Arial" w:hAnsi="Arial" w:cs="Arial"/>
          <w:color w:val="auto"/>
          <w:lang w:val="en-IN"/>
        </w:rPr>
        <w:t>");</w:t>
      </w:r>
    </w:p>
    <w:p w14:paraId="0969B0F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}</w:t>
      </w:r>
    </w:p>
    <w:p w14:paraId="2B64312B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if (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</w:t>
      </w:r>
      <w:proofErr w:type="spellStart"/>
      <w:r w:rsidRPr="00D3262C">
        <w:rPr>
          <w:rFonts w:ascii="Arial" w:hAnsi="Arial" w:cs="Arial"/>
          <w:color w:val="auto"/>
          <w:lang w:val="en-IN"/>
        </w:rPr>
        <w:t>dest_loc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") !=null) </w:t>
      </w:r>
    </w:p>
    <w:p w14:paraId="3DBF09D9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>{</w:t>
      </w:r>
    </w:p>
    <w:p w14:paraId="64E9B1C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  </w:t>
      </w:r>
      <w:r w:rsidRPr="00D3262C">
        <w:rPr>
          <w:rFonts w:ascii="Arial" w:hAnsi="Arial" w:cs="Arial"/>
          <w:color w:val="auto"/>
          <w:lang w:val="en-IN"/>
        </w:rPr>
        <w:tab/>
      </w:r>
      <w:proofErr w:type="spellStart"/>
      <w:r w:rsidRPr="00D3262C">
        <w:rPr>
          <w:rFonts w:ascii="Arial" w:hAnsi="Arial" w:cs="Arial"/>
          <w:color w:val="auto"/>
          <w:lang w:val="en-IN"/>
        </w:rPr>
        <w:t>d_loc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</w:t>
      </w:r>
      <w:proofErr w:type="spellStart"/>
      <w:r w:rsidRPr="00D3262C">
        <w:rPr>
          <w:rFonts w:ascii="Arial" w:hAnsi="Arial" w:cs="Arial"/>
          <w:color w:val="auto"/>
          <w:lang w:val="en-IN"/>
        </w:rPr>
        <w:t>dest_loc</w:t>
      </w:r>
      <w:proofErr w:type="spellEnd"/>
      <w:r w:rsidRPr="00D3262C">
        <w:rPr>
          <w:rFonts w:ascii="Arial" w:hAnsi="Arial" w:cs="Arial"/>
          <w:color w:val="auto"/>
          <w:lang w:val="en-IN"/>
        </w:rPr>
        <w:t>");</w:t>
      </w:r>
    </w:p>
    <w:p w14:paraId="745536D7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  <w:t xml:space="preserve">} </w:t>
      </w:r>
    </w:p>
    <w:p w14:paraId="396AB42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D8E2B5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Actor </w:t>
      </w:r>
      <w:proofErr w:type="spellStart"/>
      <w:r w:rsidRPr="00D3262C">
        <w:rPr>
          <w:rFonts w:ascii="Arial" w:hAnsi="Arial" w:cs="Arial"/>
          <w:color w:val="auto"/>
          <w:lang w:val="en-IN"/>
        </w:rPr>
        <w:t>actor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= new </w:t>
      </w:r>
      <w:proofErr w:type="gramStart"/>
      <w:r w:rsidRPr="00D3262C">
        <w:rPr>
          <w:rFonts w:ascii="Arial" w:hAnsi="Arial" w:cs="Arial"/>
          <w:color w:val="auto"/>
          <w:lang w:val="en-IN"/>
        </w:rPr>
        <w:t>Actor(</w:t>
      </w:r>
      <w:proofErr w:type="gramEnd"/>
      <w:r w:rsidRPr="00D3262C">
        <w:rPr>
          <w:rFonts w:ascii="Arial" w:hAnsi="Arial" w:cs="Arial"/>
          <w:color w:val="auto"/>
          <w:lang w:val="en-IN"/>
        </w:rPr>
        <w:t>);</w:t>
      </w:r>
    </w:p>
    <w:p w14:paraId="6222578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A85314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spellStart"/>
      <w:r w:rsidRPr="00D3262C">
        <w:rPr>
          <w:rFonts w:ascii="Arial" w:hAnsi="Arial" w:cs="Arial"/>
          <w:color w:val="auto"/>
          <w:lang w:val="en-IN"/>
        </w:rPr>
        <w:t>ResultSet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 actors = 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actor.getActors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</w:t>
      </w:r>
      <w:proofErr w:type="spellStart"/>
      <w:r w:rsidRPr="00D3262C">
        <w:rPr>
          <w:rFonts w:ascii="Arial" w:hAnsi="Arial" w:cs="Arial"/>
          <w:color w:val="auto"/>
          <w:lang w:val="en-IN"/>
        </w:rPr>
        <w:t>s_loc</w:t>
      </w:r>
      <w:proofErr w:type="spellEnd"/>
      <w:r w:rsidRPr="00D3262C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D3262C">
        <w:rPr>
          <w:rFonts w:ascii="Arial" w:hAnsi="Arial" w:cs="Arial"/>
          <w:color w:val="auto"/>
          <w:lang w:val="en-IN"/>
        </w:rPr>
        <w:t>d_loc</w:t>
      </w:r>
      <w:proofErr w:type="spellEnd"/>
      <w:r w:rsidRPr="00D3262C">
        <w:rPr>
          <w:rFonts w:ascii="Arial" w:hAnsi="Arial" w:cs="Arial"/>
          <w:color w:val="auto"/>
          <w:lang w:val="en-IN"/>
        </w:rPr>
        <w:t>);</w:t>
      </w:r>
    </w:p>
    <w:p w14:paraId="42C0836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E7ED87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%&gt;</w:t>
      </w:r>
    </w:p>
    <w:p w14:paraId="1344493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>&lt;table border = 1 cellpadding = 5&gt;</w:t>
      </w:r>
    </w:p>
    <w:p w14:paraId="3DB8BA89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&lt;tr&gt;</w:t>
      </w:r>
    </w:p>
    <w:p w14:paraId="72D8FC8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&lt;td&gt;Airline&lt;/td&gt;</w:t>
      </w:r>
    </w:p>
    <w:p w14:paraId="095C89F5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&lt;td&gt;Aircraft Code&lt;/td&gt;</w:t>
      </w:r>
    </w:p>
    <w:p w14:paraId="3E25376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&lt;td&gt;Source&lt;/td&gt;</w:t>
      </w:r>
    </w:p>
    <w:p w14:paraId="34CC05A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&lt;td&gt;Destination&lt;/td&gt;</w:t>
      </w:r>
    </w:p>
    <w:p w14:paraId="12017BDD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&lt;td&gt;Arrival Time&lt;/td&gt;</w:t>
      </w:r>
    </w:p>
    <w:p w14:paraId="5DF9767F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&lt;td&gt;Departure Time&lt;/td&gt;</w:t>
      </w:r>
    </w:p>
    <w:p w14:paraId="4643BC3B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&lt;td&gt;Duration&lt;/td&gt;</w:t>
      </w:r>
    </w:p>
    <w:p w14:paraId="2F98F1F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&lt;td&gt;Aircraft Type&lt;/td&gt;</w:t>
      </w:r>
    </w:p>
    <w:p w14:paraId="19872BA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&lt;td&gt;Layover Time (Hrs)&lt;/td&gt;</w:t>
      </w:r>
    </w:p>
    <w:p w14:paraId="71A1A15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&lt;td&gt;Number of Stops&lt;/td&gt;</w:t>
      </w:r>
    </w:p>
    <w:p w14:paraId="60B78F59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&lt;/tr&gt;</w:t>
      </w:r>
    </w:p>
    <w:p w14:paraId="7D033633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&lt;%</w:t>
      </w:r>
    </w:p>
    <w:p w14:paraId="7F433FC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1F3B6A6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while(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actors.next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())</w:t>
      </w:r>
    </w:p>
    <w:p w14:paraId="0DB2DF0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{</w:t>
      </w:r>
    </w:p>
    <w:p w14:paraId="2223493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%&gt;</w:t>
      </w:r>
    </w:p>
    <w:p w14:paraId="3EBCA0D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&lt;tr&gt;</w:t>
      </w:r>
    </w:p>
    <w:p w14:paraId="65742EF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("AL_NAME")%&gt;&lt;/td&gt;</w:t>
      </w:r>
    </w:p>
    <w:p w14:paraId="353B0DD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("AIRCRAFT_CODE")%&gt;&lt;/td&gt;</w:t>
      </w:r>
    </w:p>
    <w:p w14:paraId="358F46A7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("SOURCE")%&gt;&lt;/td&gt;</w:t>
      </w:r>
    </w:p>
    <w:p w14:paraId="54964211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("DESTINATION")%&gt;&lt;/td&gt;</w:t>
      </w:r>
    </w:p>
    <w:p w14:paraId="2371785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("ARRIVAL")%&gt;&lt;/td&gt;</w:t>
      </w:r>
    </w:p>
    <w:p w14:paraId="5323811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("DEPARTURE")%&gt;&lt;/td&gt;</w:t>
      </w:r>
    </w:p>
    <w:p w14:paraId="141C527C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("DURATION1")%&gt;&lt;/td&gt;</w:t>
      </w:r>
    </w:p>
    <w:p w14:paraId="1D950D94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lastRenderedPageBreak/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("AIRCRAFTTYPE")%&gt;&lt;/td&gt;</w:t>
      </w:r>
    </w:p>
    <w:p w14:paraId="7A36B8E2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("LAYOVER_TIME")%&gt;&lt;/td&gt;</w:t>
      </w:r>
    </w:p>
    <w:p w14:paraId="205FB94E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D3262C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D3262C">
        <w:rPr>
          <w:rFonts w:ascii="Arial" w:hAnsi="Arial" w:cs="Arial"/>
          <w:color w:val="auto"/>
          <w:lang w:val="en-IN"/>
        </w:rPr>
        <w:t>("NO_OF_STOPS")%&gt;&lt;/td&gt;</w:t>
      </w:r>
    </w:p>
    <w:p w14:paraId="13549AEA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&lt;/tr&gt;</w:t>
      </w:r>
    </w:p>
    <w:p w14:paraId="2FC7B19D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</w:r>
      <w:r w:rsidRPr="00D3262C">
        <w:rPr>
          <w:rFonts w:ascii="Arial" w:hAnsi="Arial" w:cs="Arial"/>
          <w:color w:val="auto"/>
          <w:lang w:val="en-IN"/>
        </w:rPr>
        <w:tab/>
        <w:t>&lt;% } %&gt;</w:t>
      </w:r>
    </w:p>
    <w:p w14:paraId="2D784ED8" w14:textId="77777777" w:rsidR="00D3262C" w:rsidRP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 &lt;/body&gt;</w:t>
      </w:r>
    </w:p>
    <w:p w14:paraId="7F64FE28" w14:textId="13C401E3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D3262C">
        <w:rPr>
          <w:rFonts w:ascii="Arial" w:hAnsi="Arial" w:cs="Arial"/>
          <w:color w:val="auto"/>
          <w:lang w:val="en-IN"/>
        </w:rPr>
        <w:t xml:space="preserve"> &lt;/html&gt;</w:t>
      </w:r>
    </w:p>
    <w:p w14:paraId="6189220D" w14:textId="1FAEB22C" w:rsidR="00D3262C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BF5F34B" w14:textId="77777777" w:rsidR="009130A4" w:rsidRDefault="009130A4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5DD4DF6" w14:textId="2604BFCB" w:rsidR="00D3262C" w:rsidRPr="009130A4" w:rsidRDefault="00D3262C" w:rsidP="00D3262C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390A162" w14:textId="758330CA" w:rsidR="009130A4" w:rsidRDefault="009130A4" w:rsidP="009130A4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 w:rsidRPr="009130A4">
        <w:rPr>
          <w:rFonts w:ascii="Arial" w:hAnsi="Arial" w:cs="Arial"/>
          <w:b/>
          <w:color w:val="auto"/>
          <w:lang w:val="en-IN"/>
        </w:rPr>
        <w:t>Webpage Working</w:t>
      </w:r>
    </w:p>
    <w:p w14:paraId="44F3A1D7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87A8F12" w14:textId="34434F07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53B8408" w14:textId="3E6EFCB9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noProof/>
          <w:color w:val="auto"/>
          <w:lang w:val="en-IN"/>
        </w:rPr>
        <w:drawing>
          <wp:inline distT="0" distB="0" distL="0" distR="0" wp14:anchorId="1CE3318B" wp14:editId="3B75EA44">
            <wp:extent cx="5981700" cy="1244309"/>
            <wp:effectExtent l="19050" t="19050" r="19050" b="13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871" cy="1247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21F6C" w14:textId="5E177014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433A56D" w14:textId="0C5E3199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4A17CBF" w14:textId="123B6DC7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CEF1C39" w14:textId="4C1A81A3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FEC1645" w14:textId="0F1F168F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6B115FC" w14:textId="42A53A91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7C4943B" w14:textId="2B77872F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389D132" w14:textId="792B2AB3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812166F" w14:textId="38F3481D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8224551" w14:textId="05CA2AE4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7DC26F9" w14:textId="13CFF680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C305063" w14:textId="5488AF2B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AB4F039" w14:textId="2A7067E4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54E5D9C" w14:textId="1A6A03F7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026C97C" w14:textId="1B0C8113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9C08673" w14:textId="35A91443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27B14D9" w14:textId="36DB9FC0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28C5734" w14:textId="7CFA202E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2B1910E" w14:textId="111681CF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77E8CC3" w14:textId="3CEACEE9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71091B8" w14:textId="71B307D9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C40FF06" w14:textId="6484784C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907E3D6" w14:textId="4EBC559E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A2D762D" w14:textId="2D1B65C7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F1C5D6F" w14:textId="4E393281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3536E23" w14:textId="32B4DE14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FB862EF" w14:textId="77777777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2CB649C" w14:textId="7FDFA13D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139A901" w14:textId="5C157157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18B2CFE" w14:textId="4AC0B586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E00C3E6" w14:textId="3592A6C4" w:rsidR="009130A4" w:rsidRPr="009130A4" w:rsidRDefault="009130A4" w:rsidP="009130A4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u w:val="single"/>
          <w:lang w:val="en-IN"/>
        </w:rPr>
        <w:lastRenderedPageBreak/>
        <w:t>Admin Page – Insert or Delete</w:t>
      </w:r>
    </w:p>
    <w:p w14:paraId="56147D60" w14:textId="25B006A1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CFB05B5" w14:textId="3F0739D4" w:rsidR="009130A4" w:rsidRDefault="009130A4" w:rsidP="009130A4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JSP Code</w:t>
      </w:r>
    </w:p>
    <w:p w14:paraId="1342476B" w14:textId="738277D8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CBDE2B1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>&lt;!DOCTYPE html&gt;</w:t>
      </w:r>
    </w:p>
    <w:p w14:paraId="4BAEA33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>&lt;html&gt;</w:t>
      </w:r>
    </w:p>
    <w:p w14:paraId="05B7C1F5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  <w:t>&lt;head&gt;</w:t>
      </w:r>
    </w:p>
    <w:p w14:paraId="75989317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&lt;title&gt;Choose&lt;/title&gt;</w:t>
      </w:r>
    </w:p>
    <w:p w14:paraId="794FD74F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  <w:t>&lt;/head&gt;</w:t>
      </w:r>
    </w:p>
    <w:p w14:paraId="0703D894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  <w:t>&lt;body&gt;</w:t>
      </w:r>
    </w:p>
    <w:p w14:paraId="26E9171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&lt;h1&gt;Choose Operation&lt;/h1&gt;</w:t>
      </w:r>
    </w:p>
    <w:p w14:paraId="5726F277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C30B2C6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&lt;form name = "choiceform1" action = "Insert-</w:t>
      </w:r>
      <w:proofErr w:type="spellStart"/>
      <w:r w:rsidRPr="009130A4">
        <w:rPr>
          <w:rFonts w:ascii="Arial" w:hAnsi="Arial" w:cs="Arial"/>
          <w:color w:val="auto"/>
          <w:lang w:val="en-IN"/>
        </w:rPr>
        <w:t>Aircrafts.jsp</w:t>
      </w:r>
      <w:proofErr w:type="spellEnd"/>
      <w:r w:rsidRPr="009130A4">
        <w:rPr>
          <w:rFonts w:ascii="Arial" w:hAnsi="Arial" w:cs="Arial"/>
          <w:color w:val="auto"/>
          <w:lang w:val="en-IN"/>
        </w:rPr>
        <w:t>" method = "POST"&gt;</w:t>
      </w:r>
    </w:p>
    <w:p w14:paraId="43470CDA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&lt;p&gt;Click Below to INSERT Aircraft into Database:&lt;/p&gt;</w:t>
      </w:r>
    </w:p>
    <w:p w14:paraId="17C4E682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&lt;input type="submit" value="Insert Flights" name="insert" /&gt;</w:t>
      </w:r>
    </w:p>
    <w:p w14:paraId="77CBBE7F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&lt;/form&gt; </w:t>
      </w:r>
    </w:p>
    <w:p w14:paraId="201DCFBA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>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32B6CE70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&lt;form name = "choiceform2" action = "Delete-</w:t>
      </w:r>
      <w:proofErr w:type="spellStart"/>
      <w:r w:rsidRPr="009130A4">
        <w:rPr>
          <w:rFonts w:ascii="Arial" w:hAnsi="Arial" w:cs="Arial"/>
          <w:color w:val="auto"/>
          <w:lang w:val="en-IN"/>
        </w:rPr>
        <w:t>Aircrafts.jsp</w:t>
      </w:r>
      <w:proofErr w:type="spellEnd"/>
      <w:r w:rsidRPr="009130A4">
        <w:rPr>
          <w:rFonts w:ascii="Arial" w:hAnsi="Arial" w:cs="Arial"/>
          <w:color w:val="auto"/>
          <w:lang w:val="en-IN"/>
        </w:rPr>
        <w:t>" method = "POST"&gt;</w:t>
      </w:r>
    </w:p>
    <w:p w14:paraId="2A1A7D8C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  <w:t xml:space="preserve">       &lt;p&gt;Click Below to DELETE Aircraft into Database:&lt;/p&gt;</w:t>
      </w:r>
    </w:p>
    <w:p w14:paraId="554F3C0D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  <w:t xml:space="preserve">       &lt;input type="submit" value="Delete Flights" name="delete" /&gt;</w:t>
      </w:r>
    </w:p>
    <w:p w14:paraId="5F190BD2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&lt;/form&gt;</w:t>
      </w:r>
    </w:p>
    <w:p w14:paraId="6DE630B7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>&lt;/body&gt;</w:t>
      </w:r>
    </w:p>
    <w:p w14:paraId="6F3C8690" w14:textId="4C4AA868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>&lt;/html&gt;</w:t>
      </w:r>
    </w:p>
    <w:p w14:paraId="672B8362" w14:textId="0B5C2C22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A15CC8C" w14:textId="6154F98A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3F60571" w14:textId="4A1D4AAD" w:rsidR="009130A4" w:rsidRDefault="009130A4" w:rsidP="009130A4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Webpage Working</w:t>
      </w:r>
    </w:p>
    <w:p w14:paraId="60C6A86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117B882" w14:textId="6CB9EFA3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42B2691" w14:textId="7F6580D0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noProof/>
        </w:rPr>
        <w:drawing>
          <wp:inline distT="0" distB="0" distL="0" distR="0" wp14:anchorId="014B14E7" wp14:editId="3FE710AB">
            <wp:extent cx="3790586" cy="2886075"/>
            <wp:effectExtent l="19050" t="19050" r="1968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499" cy="28898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BA026" w14:textId="2FE63876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E10DFE2" w14:textId="3FB8481C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BB3397C" w14:textId="45B0FF52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23FCC40" w14:textId="548B7676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54C6416" w14:textId="77777777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6BB5469" w14:textId="7BA20899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230C83A" w14:textId="1EE9BF25" w:rsidR="009130A4" w:rsidRPr="009130A4" w:rsidRDefault="009130A4" w:rsidP="009130A4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u w:val="single"/>
          <w:lang w:val="en-IN"/>
        </w:rPr>
        <w:lastRenderedPageBreak/>
        <w:t>Insert Data into Database</w:t>
      </w:r>
    </w:p>
    <w:p w14:paraId="0856A584" w14:textId="5A1F1FCF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7143E82" w14:textId="22100B07" w:rsidR="009130A4" w:rsidRDefault="009130A4" w:rsidP="009130A4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JSP Code</w:t>
      </w:r>
    </w:p>
    <w:p w14:paraId="5C83D652" w14:textId="7FB32FC4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4721FAC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>&lt;!DOCTYPE html&gt;</w:t>
      </w:r>
    </w:p>
    <w:p w14:paraId="4935D5E9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>&lt;html&gt;</w:t>
      </w:r>
    </w:p>
    <w:p w14:paraId="315C2FFA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  <w:t>&lt;head&gt;</w:t>
      </w:r>
    </w:p>
    <w:p w14:paraId="38A9459D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&lt;title&gt;Insert&lt;/title&gt;</w:t>
      </w:r>
    </w:p>
    <w:p w14:paraId="50E06FED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  <w:t>&lt;/head&gt;</w:t>
      </w:r>
    </w:p>
    <w:p w14:paraId="4D32B369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  <w:t>&lt;body&gt;</w:t>
      </w:r>
    </w:p>
    <w:p w14:paraId="49664FB4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&lt;h1&gt;Insert Aircrafts&lt;/h1&gt;</w:t>
      </w:r>
    </w:p>
    <w:p w14:paraId="750C86FA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CA315CF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6FE614DA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&lt;form name = "</w:t>
      </w:r>
      <w:proofErr w:type="spellStart"/>
      <w:r w:rsidRPr="009130A4">
        <w:rPr>
          <w:rFonts w:ascii="Arial" w:hAnsi="Arial" w:cs="Arial"/>
          <w:color w:val="auto"/>
          <w:lang w:val="en-IN"/>
        </w:rPr>
        <w:t>insertform</w:t>
      </w:r>
      <w:proofErr w:type="spellEnd"/>
      <w:r w:rsidRPr="009130A4">
        <w:rPr>
          <w:rFonts w:ascii="Arial" w:hAnsi="Arial" w:cs="Arial"/>
          <w:color w:val="auto"/>
          <w:lang w:val="en-IN"/>
        </w:rPr>
        <w:t>" action = "Display-</w:t>
      </w:r>
      <w:proofErr w:type="spellStart"/>
      <w:r w:rsidRPr="009130A4">
        <w:rPr>
          <w:rFonts w:ascii="Arial" w:hAnsi="Arial" w:cs="Arial"/>
          <w:color w:val="auto"/>
          <w:lang w:val="en-IN"/>
        </w:rPr>
        <w:t>Aircrafts.jsp</w:t>
      </w:r>
      <w:proofErr w:type="spellEnd"/>
      <w:r w:rsidRPr="009130A4">
        <w:rPr>
          <w:rFonts w:ascii="Arial" w:hAnsi="Arial" w:cs="Arial"/>
          <w:color w:val="auto"/>
          <w:lang w:val="en-IN"/>
        </w:rPr>
        <w:t>" method = "POST"&gt;</w:t>
      </w:r>
    </w:p>
    <w:p w14:paraId="68BAEB6D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 xml:space="preserve">Enter Aircraft </w:t>
      </w:r>
      <w:proofErr w:type="gramStart"/>
      <w:r w:rsidRPr="009130A4">
        <w:rPr>
          <w:rFonts w:ascii="Arial" w:hAnsi="Arial" w:cs="Arial"/>
          <w:color w:val="auto"/>
          <w:lang w:val="en-IN"/>
        </w:rPr>
        <w:t>Code :</w:t>
      </w:r>
      <w:proofErr w:type="gramEnd"/>
    </w:p>
    <w:p w14:paraId="65E694BB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&lt;input type="text" name="</w:t>
      </w:r>
      <w:proofErr w:type="spellStart"/>
      <w:r w:rsidRPr="009130A4">
        <w:rPr>
          <w:rFonts w:ascii="Arial" w:hAnsi="Arial" w:cs="Arial"/>
          <w:color w:val="auto"/>
          <w:lang w:val="en-IN"/>
        </w:rPr>
        <w:t>a_code</w:t>
      </w:r>
      <w:proofErr w:type="spellEnd"/>
      <w:r w:rsidRPr="009130A4">
        <w:rPr>
          <w:rFonts w:ascii="Arial" w:hAnsi="Arial" w:cs="Arial"/>
          <w:color w:val="auto"/>
          <w:lang w:val="en-IN"/>
        </w:rPr>
        <w:t xml:space="preserve">" value="" size="6" </w:t>
      </w:r>
      <w:proofErr w:type="spellStart"/>
      <w:r w:rsidRPr="009130A4">
        <w:rPr>
          <w:rFonts w:ascii="Arial" w:hAnsi="Arial" w:cs="Arial"/>
          <w:color w:val="auto"/>
          <w:lang w:val="en-IN"/>
        </w:rPr>
        <w:t>maxlength</w:t>
      </w:r>
      <w:proofErr w:type="spellEnd"/>
      <w:r w:rsidRPr="009130A4">
        <w:rPr>
          <w:rFonts w:ascii="Arial" w:hAnsi="Arial" w:cs="Arial"/>
          <w:color w:val="auto"/>
          <w:lang w:val="en-IN"/>
        </w:rPr>
        <w:t>="6" placeholder="CODE"&gt;</w:t>
      </w:r>
    </w:p>
    <w:p w14:paraId="59E4A57F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33ADD1A1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2E4FD4D2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 xml:space="preserve">Enter Route </w:t>
      </w:r>
      <w:proofErr w:type="gramStart"/>
      <w:r w:rsidRPr="009130A4">
        <w:rPr>
          <w:rFonts w:ascii="Arial" w:hAnsi="Arial" w:cs="Arial"/>
          <w:color w:val="auto"/>
          <w:lang w:val="en-IN"/>
        </w:rPr>
        <w:t>Number :</w:t>
      </w:r>
      <w:proofErr w:type="gramEnd"/>
    </w:p>
    <w:p w14:paraId="47A45321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&lt;input type="text" name="</w:t>
      </w:r>
      <w:proofErr w:type="spellStart"/>
      <w:r w:rsidRPr="009130A4">
        <w:rPr>
          <w:rFonts w:ascii="Arial" w:hAnsi="Arial" w:cs="Arial"/>
          <w:color w:val="auto"/>
          <w:lang w:val="en-IN"/>
        </w:rPr>
        <w:t>r_no</w:t>
      </w:r>
      <w:proofErr w:type="spellEnd"/>
      <w:r w:rsidRPr="009130A4">
        <w:rPr>
          <w:rFonts w:ascii="Arial" w:hAnsi="Arial" w:cs="Arial"/>
          <w:color w:val="auto"/>
          <w:lang w:val="en-IN"/>
        </w:rPr>
        <w:t xml:space="preserve">" value="" size="3" </w:t>
      </w:r>
      <w:proofErr w:type="spellStart"/>
      <w:r w:rsidRPr="009130A4">
        <w:rPr>
          <w:rFonts w:ascii="Arial" w:hAnsi="Arial" w:cs="Arial"/>
          <w:color w:val="auto"/>
          <w:lang w:val="en-IN"/>
        </w:rPr>
        <w:t>maxlength</w:t>
      </w:r>
      <w:proofErr w:type="spellEnd"/>
      <w:r w:rsidRPr="009130A4">
        <w:rPr>
          <w:rFonts w:ascii="Arial" w:hAnsi="Arial" w:cs="Arial"/>
          <w:color w:val="auto"/>
          <w:lang w:val="en-IN"/>
        </w:rPr>
        <w:t>="3" &gt;</w:t>
      </w:r>
    </w:p>
    <w:p w14:paraId="061606D6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1610FE29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24F32A2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Enter Arrival </w:t>
      </w:r>
      <w:proofErr w:type="gramStart"/>
      <w:r w:rsidRPr="009130A4">
        <w:rPr>
          <w:rFonts w:ascii="Arial" w:hAnsi="Arial" w:cs="Arial"/>
          <w:color w:val="auto"/>
          <w:lang w:val="en-IN"/>
        </w:rPr>
        <w:t>Time :</w:t>
      </w:r>
      <w:proofErr w:type="gramEnd"/>
    </w:p>
    <w:p w14:paraId="1FA43FE2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&lt;input type="text" name="arrival" value="" size="5" </w:t>
      </w:r>
      <w:proofErr w:type="spellStart"/>
      <w:r w:rsidRPr="009130A4">
        <w:rPr>
          <w:rFonts w:ascii="Arial" w:hAnsi="Arial" w:cs="Arial"/>
          <w:color w:val="auto"/>
          <w:lang w:val="en-IN"/>
        </w:rPr>
        <w:t>maxlength</w:t>
      </w:r>
      <w:proofErr w:type="spellEnd"/>
      <w:r w:rsidRPr="009130A4">
        <w:rPr>
          <w:rFonts w:ascii="Arial" w:hAnsi="Arial" w:cs="Arial"/>
          <w:color w:val="auto"/>
          <w:lang w:val="en-IN"/>
        </w:rPr>
        <w:t>="5" placeholder="HH:MM"&gt;</w:t>
      </w:r>
    </w:p>
    <w:p w14:paraId="7B33794B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00C13B4B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100C6844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Enter Departure </w:t>
      </w:r>
      <w:proofErr w:type="gramStart"/>
      <w:r w:rsidRPr="009130A4">
        <w:rPr>
          <w:rFonts w:ascii="Arial" w:hAnsi="Arial" w:cs="Arial"/>
          <w:color w:val="auto"/>
          <w:lang w:val="en-IN"/>
        </w:rPr>
        <w:t>Time :</w:t>
      </w:r>
      <w:proofErr w:type="gramEnd"/>
    </w:p>
    <w:p w14:paraId="4708BF2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&lt;input type="text" name="departure" value="" size="5" </w:t>
      </w:r>
      <w:proofErr w:type="spellStart"/>
      <w:r w:rsidRPr="009130A4">
        <w:rPr>
          <w:rFonts w:ascii="Arial" w:hAnsi="Arial" w:cs="Arial"/>
          <w:color w:val="auto"/>
          <w:lang w:val="en-IN"/>
        </w:rPr>
        <w:t>maxlength</w:t>
      </w:r>
      <w:proofErr w:type="spellEnd"/>
      <w:r w:rsidRPr="009130A4">
        <w:rPr>
          <w:rFonts w:ascii="Arial" w:hAnsi="Arial" w:cs="Arial"/>
          <w:color w:val="auto"/>
          <w:lang w:val="en-IN"/>
        </w:rPr>
        <w:t>="5" placeholder="HH:MM"&gt;</w:t>
      </w:r>
    </w:p>
    <w:p w14:paraId="35997D2A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5C63958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736BB9F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Select </w:t>
      </w:r>
      <w:proofErr w:type="gramStart"/>
      <w:r w:rsidRPr="009130A4">
        <w:rPr>
          <w:rFonts w:ascii="Arial" w:hAnsi="Arial" w:cs="Arial"/>
          <w:color w:val="auto"/>
          <w:lang w:val="en-IN"/>
        </w:rPr>
        <w:t>Status :</w:t>
      </w:r>
      <w:proofErr w:type="gramEnd"/>
    </w:p>
    <w:p w14:paraId="06C986AF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&lt;select name="status"&gt;</w:t>
      </w:r>
    </w:p>
    <w:p w14:paraId="7C408E29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  &lt;option value="On-time"&gt;On-time&lt;/option&gt;</w:t>
      </w:r>
    </w:p>
    <w:p w14:paraId="539AA9A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  &lt;option value="Delayed"&gt;Delayed&lt;/option&gt;</w:t>
      </w:r>
    </w:p>
    <w:p w14:paraId="6F6ABE09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&lt;/select&gt;</w:t>
      </w:r>
    </w:p>
    <w:p w14:paraId="6D0947B8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18113FC7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68C8785A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Enter Travel </w:t>
      </w:r>
      <w:proofErr w:type="gramStart"/>
      <w:r w:rsidRPr="009130A4">
        <w:rPr>
          <w:rFonts w:ascii="Arial" w:hAnsi="Arial" w:cs="Arial"/>
          <w:color w:val="auto"/>
          <w:lang w:val="en-IN"/>
        </w:rPr>
        <w:t>Time :</w:t>
      </w:r>
      <w:proofErr w:type="gramEnd"/>
    </w:p>
    <w:p w14:paraId="6DBE0456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&lt;input type="text" name="duration" value="" size="5" </w:t>
      </w:r>
      <w:proofErr w:type="spellStart"/>
      <w:r w:rsidRPr="009130A4">
        <w:rPr>
          <w:rFonts w:ascii="Arial" w:hAnsi="Arial" w:cs="Arial"/>
          <w:color w:val="auto"/>
          <w:lang w:val="en-IN"/>
        </w:rPr>
        <w:t>maxlength</w:t>
      </w:r>
      <w:proofErr w:type="spellEnd"/>
      <w:r w:rsidRPr="009130A4">
        <w:rPr>
          <w:rFonts w:ascii="Arial" w:hAnsi="Arial" w:cs="Arial"/>
          <w:color w:val="auto"/>
          <w:lang w:val="en-IN"/>
        </w:rPr>
        <w:t>="" placeholder="in Hrs"&gt;</w:t>
      </w:r>
    </w:p>
    <w:p w14:paraId="2DB949CF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385159B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23EAF727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Enter Aircraft </w:t>
      </w:r>
      <w:proofErr w:type="gramStart"/>
      <w:r w:rsidRPr="009130A4">
        <w:rPr>
          <w:rFonts w:ascii="Arial" w:hAnsi="Arial" w:cs="Arial"/>
          <w:color w:val="auto"/>
          <w:lang w:val="en-IN"/>
        </w:rPr>
        <w:t>Type :</w:t>
      </w:r>
      <w:proofErr w:type="gramEnd"/>
    </w:p>
    <w:p w14:paraId="081865D1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&lt;select name="</w:t>
      </w:r>
      <w:proofErr w:type="spellStart"/>
      <w:r w:rsidRPr="009130A4">
        <w:rPr>
          <w:rFonts w:ascii="Arial" w:hAnsi="Arial" w:cs="Arial"/>
          <w:color w:val="auto"/>
          <w:lang w:val="en-IN"/>
        </w:rPr>
        <w:t>a_type</w:t>
      </w:r>
      <w:proofErr w:type="spellEnd"/>
      <w:r w:rsidRPr="009130A4">
        <w:rPr>
          <w:rFonts w:ascii="Arial" w:hAnsi="Arial" w:cs="Arial"/>
          <w:color w:val="auto"/>
          <w:lang w:val="en-IN"/>
        </w:rPr>
        <w:t>"&gt;</w:t>
      </w:r>
    </w:p>
    <w:p w14:paraId="2B06C3D1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  &lt;option value="Connecting"&gt;Connecting&lt;/option&gt;</w:t>
      </w:r>
    </w:p>
    <w:p w14:paraId="3D92E7F1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  &lt;option value="Non-stop"&gt;Non-stop&lt;/option&gt;</w:t>
      </w:r>
    </w:p>
    <w:p w14:paraId="47D8D92C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  &lt;option value="Direct"&gt;Direct&lt;/option&gt;</w:t>
      </w:r>
    </w:p>
    <w:p w14:paraId="651057E8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&lt;/select&gt;</w:t>
      </w:r>
    </w:p>
    <w:p w14:paraId="3F0940D7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61093E9C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lastRenderedPageBreak/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3AB3E3F4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Enter Layover </w:t>
      </w:r>
      <w:proofErr w:type="gramStart"/>
      <w:r w:rsidRPr="009130A4">
        <w:rPr>
          <w:rFonts w:ascii="Arial" w:hAnsi="Arial" w:cs="Arial"/>
          <w:color w:val="auto"/>
          <w:lang w:val="en-IN"/>
        </w:rPr>
        <w:t>Time :</w:t>
      </w:r>
      <w:proofErr w:type="gramEnd"/>
    </w:p>
    <w:p w14:paraId="223CD618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&lt;input type="text" name="</w:t>
      </w:r>
      <w:proofErr w:type="spellStart"/>
      <w:r w:rsidRPr="009130A4">
        <w:rPr>
          <w:rFonts w:ascii="Arial" w:hAnsi="Arial" w:cs="Arial"/>
          <w:color w:val="auto"/>
          <w:lang w:val="en-IN"/>
        </w:rPr>
        <w:t>layover_time</w:t>
      </w:r>
      <w:proofErr w:type="spellEnd"/>
      <w:r w:rsidRPr="009130A4">
        <w:rPr>
          <w:rFonts w:ascii="Arial" w:hAnsi="Arial" w:cs="Arial"/>
          <w:color w:val="auto"/>
          <w:lang w:val="en-IN"/>
        </w:rPr>
        <w:t xml:space="preserve">" value="" size="3" </w:t>
      </w:r>
      <w:proofErr w:type="spellStart"/>
      <w:r w:rsidRPr="009130A4">
        <w:rPr>
          <w:rFonts w:ascii="Arial" w:hAnsi="Arial" w:cs="Arial"/>
          <w:color w:val="auto"/>
          <w:lang w:val="en-IN"/>
        </w:rPr>
        <w:t>maxlength</w:t>
      </w:r>
      <w:proofErr w:type="spellEnd"/>
      <w:r w:rsidRPr="009130A4">
        <w:rPr>
          <w:rFonts w:ascii="Arial" w:hAnsi="Arial" w:cs="Arial"/>
          <w:color w:val="auto"/>
          <w:lang w:val="en-IN"/>
        </w:rPr>
        <w:t>="1" &gt;</w:t>
      </w:r>
    </w:p>
    <w:p w14:paraId="12EE1104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520F8611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38971C2F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Enter Number of </w:t>
      </w:r>
      <w:proofErr w:type="gramStart"/>
      <w:r w:rsidRPr="009130A4">
        <w:rPr>
          <w:rFonts w:ascii="Arial" w:hAnsi="Arial" w:cs="Arial"/>
          <w:color w:val="auto"/>
          <w:lang w:val="en-IN"/>
        </w:rPr>
        <w:t>Stops :</w:t>
      </w:r>
      <w:proofErr w:type="gramEnd"/>
    </w:p>
    <w:p w14:paraId="18210108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&lt;input type="text" name="stops" value="" size="3" </w:t>
      </w:r>
      <w:proofErr w:type="spellStart"/>
      <w:r w:rsidRPr="009130A4">
        <w:rPr>
          <w:rFonts w:ascii="Arial" w:hAnsi="Arial" w:cs="Arial"/>
          <w:color w:val="auto"/>
          <w:lang w:val="en-IN"/>
        </w:rPr>
        <w:t>maxlength</w:t>
      </w:r>
      <w:proofErr w:type="spellEnd"/>
      <w:r w:rsidRPr="009130A4">
        <w:rPr>
          <w:rFonts w:ascii="Arial" w:hAnsi="Arial" w:cs="Arial"/>
          <w:color w:val="auto"/>
          <w:lang w:val="en-IN"/>
        </w:rPr>
        <w:t>="1" &gt;</w:t>
      </w:r>
    </w:p>
    <w:p w14:paraId="45314E19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0F8DE5C8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51B4F52F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Select Aircraft </w:t>
      </w:r>
      <w:proofErr w:type="gramStart"/>
      <w:r w:rsidRPr="009130A4">
        <w:rPr>
          <w:rFonts w:ascii="Arial" w:hAnsi="Arial" w:cs="Arial"/>
          <w:color w:val="auto"/>
          <w:lang w:val="en-IN"/>
        </w:rPr>
        <w:t>Model :</w:t>
      </w:r>
      <w:proofErr w:type="gramEnd"/>
    </w:p>
    <w:p w14:paraId="262EE98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&lt;select name="model"&gt;</w:t>
      </w:r>
    </w:p>
    <w:p w14:paraId="70C10D78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  &lt;option value="BOEG-747"&gt;BOEG-747&lt;/option&gt;</w:t>
      </w:r>
    </w:p>
    <w:p w14:paraId="392EAE5A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  &lt;option value="BOEG-737"&gt;BOEG-737&lt;/option&gt;</w:t>
      </w:r>
    </w:p>
    <w:p w14:paraId="4EE392FA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  &lt;option value="BOEG-777"&gt;BOEG-777&lt;/option&gt;</w:t>
      </w:r>
    </w:p>
    <w:p w14:paraId="0B8A6A5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  &lt;option value="BOEG-757"&gt;BOEG-757&lt;/option&gt;</w:t>
      </w:r>
    </w:p>
    <w:p w14:paraId="581D9C09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&lt;/select&gt;</w:t>
      </w:r>
    </w:p>
    <w:p w14:paraId="02F7F3B8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7D4D8347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21B225CC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Enter Airline </w:t>
      </w:r>
      <w:proofErr w:type="gramStart"/>
      <w:r w:rsidRPr="009130A4">
        <w:rPr>
          <w:rFonts w:ascii="Arial" w:hAnsi="Arial" w:cs="Arial"/>
          <w:color w:val="auto"/>
          <w:lang w:val="en-IN"/>
        </w:rPr>
        <w:t>ID :</w:t>
      </w:r>
      <w:proofErr w:type="gramEnd"/>
    </w:p>
    <w:p w14:paraId="4A60B5FC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&lt;input type="text" name="</w:t>
      </w:r>
      <w:proofErr w:type="spellStart"/>
      <w:r w:rsidRPr="009130A4">
        <w:rPr>
          <w:rFonts w:ascii="Arial" w:hAnsi="Arial" w:cs="Arial"/>
          <w:color w:val="auto"/>
          <w:lang w:val="en-IN"/>
        </w:rPr>
        <w:t>a_id</w:t>
      </w:r>
      <w:proofErr w:type="spellEnd"/>
      <w:r w:rsidRPr="009130A4">
        <w:rPr>
          <w:rFonts w:ascii="Arial" w:hAnsi="Arial" w:cs="Arial"/>
          <w:color w:val="auto"/>
          <w:lang w:val="en-IN"/>
        </w:rPr>
        <w:t xml:space="preserve">" value="" size="3" </w:t>
      </w:r>
      <w:proofErr w:type="spellStart"/>
      <w:r w:rsidRPr="009130A4">
        <w:rPr>
          <w:rFonts w:ascii="Arial" w:hAnsi="Arial" w:cs="Arial"/>
          <w:color w:val="auto"/>
          <w:lang w:val="en-IN"/>
        </w:rPr>
        <w:t>maxlength</w:t>
      </w:r>
      <w:proofErr w:type="spellEnd"/>
      <w:r w:rsidRPr="009130A4">
        <w:rPr>
          <w:rFonts w:ascii="Arial" w:hAnsi="Arial" w:cs="Arial"/>
          <w:color w:val="auto"/>
          <w:lang w:val="en-IN"/>
        </w:rPr>
        <w:t>="2" &gt;</w:t>
      </w:r>
    </w:p>
    <w:p w14:paraId="7B326B32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58475785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      &lt;</w:t>
      </w:r>
      <w:proofErr w:type="spellStart"/>
      <w:r w:rsidRPr="009130A4">
        <w:rPr>
          <w:rFonts w:ascii="Arial" w:hAnsi="Arial" w:cs="Arial"/>
          <w:color w:val="auto"/>
          <w:lang w:val="en-IN"/>
        </w:rPr>
        <w:t>br</w:t>
      </w:r>
      <w:proofErr w:type="spellEnd"/>
      <w:r w:rsidRPr="009130A4">
        <w:rPr>
          <w:rFonts w:ascii="Arial" w:hAnsi="Arial" w:cs="Arial"/>
          <w:color w:val="auto"/>
          <w:lang w:val="en-IN"/>
        </w:rPr>
        <w:t>&gt;</w:t>
      </w:r>
    </w:p>
    <w:p w14:paraId="43F57AFC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&lt;input type="reset" value="Clear" name="clear" /&gt;</w:t>
      </w:r>
    </w:p>
    <w:p w14:paraId="3B7BDE14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  </w:t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</w:r>
      <w:r w:rsidRPr="009130A4">
        <w:rPr>
          <w:rFonts w:ascii="Arial" w:hAnsi="Arial" w:cs="Arial"/>
          <w:color w:val="auto"/>
          <w:lang w:val="en-IN"/>
        </w:rPr>
        <w:tab/>
        <w:t>&lt;input type="submit" value="Submit" name="submit" /&gt;</w:t>
      </w:r>
    </w:p>
    <w:p w14:paraId="1A037883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&lt;/form&gt; </w:t>
      </w:r>
    </w:p>
    <w:p w14:paraId="4B5AE1B2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 xml:space="preserve">&lt;p&gt;If you click the "Submit" button, all the aircraft details entered will be inserted into the </w:t>
      </w:r>
      <w:proofErr w:type="gramStart"/>
      <w:r w:rsidRPr="009130A4">
        <w:rPr>
          <w:rFonts w:ascii="Arial" w:hAnsi="Arial" w:cs="Arial"/>
          <w:color w:val="auto"/>
          <w:lang w:val="en-IN"/>
        </w:rPr>
        <w:t>database.&lt;</w:t>
      </w:r>
      <w:proofErr w:type="gramEnd"/>
      <w:r w:rsidRPr="009130A4">
        <w:rPr>
          <w:rFonts w:ascii="Arial" w:hAnsi="Arial" w:cs="Arial"/>
          <w:color w:val="auto"/>
          <w:lang w:val="en-IN"/>
        </w:rPr>
        <w:t>/p&gt;</w:t>
      </w:r>
    </w:p>
    <w:p w14:paraId="76E8E844" w14:textId="77777777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>&lt;/body&gt;</w:t>
      </w:r>
    </w:p>
    <w:p w14:paraId="183C76E7" w14:textId="6023754F" w:rsidR="009130A4" w:rsidRP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9130A4">
        <w:rPr>
          <w:rFonts w:ascii="Arial" w:hAnsi="Arial" w:cs="Arial"/>
          <w:color w:val="auto"/>
          <w:lang w:val="en-IN"/>
        </w:rPr>
        <w:t>&lt;/html&gt;</w:t>
      </w:r>
    </w:p>
    <w:p w14:paraId="7D2E2133" w14:textId="671C862C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C543973" w14:textId="562CC718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EDEC727" w14:textId="138AD812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08FE728" w14:textId="3BA3C159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43D48AE" w14:textId="0E19EA6B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342CEFC" w14:textId="050B514C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E3A897B" w14:textId="46B9085A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3824846" w14:textId="781B8EA0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43B913A" w14:textId="0C3F36B7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022B962" w14:textId="7F2ED990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35D57FB" w14:textId="6F051CF6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234EEF9" w14:textId="33C0859F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BD30351" w14:textId="69334378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EB034F9" w14:textId="5EA863F3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D0F57CF" w14:textId="50A8AE0A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22989A0" w14:textId="3E91B0B7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6354467" w14:textId="748E2125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B9A80DB" w14:textId="414E0123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88E82AA" w14:textId="3E37A3A0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78D123B" w14:textId="7A014ADB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EA1A347" w14:textId="77777777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C218A90" w14:textId="6DCD88F5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10C0642" w14:textId="4558D124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B5C30A3" w14:textId="1AC2CB5D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E0062DC" w14:textId="77777777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6909278" w14:textId="4EFE7F63" w:rsidR="009130A4" w:rsidRDefault="009130A4" w:rsidP="009130A4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lastRenderedPageBreak/>
        <w:t>Webpage Working</w:t>
      </w:r>
    </w:p>
    <w:p w14:paraId="1469E145" w14:textId="2FDD74FA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DDD799A" w14:textId="77777777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43F25AC" w14:textId="3BB2AD0F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noProof/>
        </w:rPr>
        <w:drawing>
          <wp:inline distT="0" distB="0" distL="0" distR="0" wp14:anchorId="049240CE" wp14:editId="01205455">
            <wp:extent cx="3095625" cy="57181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042" cy="572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F2E3" w14:textId="4F919E10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069B2C4" w14:textId="11FBD2B6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4CF4ADD" w14:textId="1F77C359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08DF69C" w14:textId="713AB13C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3AE4095" w14:textId="7EF082A5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BD0F125" w14:textId="49C0065C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6C0E33E" w14:textId="10DAA9FA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FB7973D" w14:textId="3131DA93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09B03F4" w14:textId="35F39D94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DF10CDB" w14:textId="3A01AE0A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D7E87E7" w14:textId="2A3093B1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49EC0FF" w14:textId="795ECC5A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4D2911B" w14:textId="5D158EC0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F1242B4" w14:textId="77777777" w:rsidR="004C6B28" w:rsidRDefault="004C6B28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241570A" w14:textId="4FB4FC7D" w:rsidR="009130A4" w:rsidRDefault="009130A4" w:rsidP="009130A4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D4729F0" w14:textId="23EA84E3" w:rsidR="009130A4" w:rsidRPr="0056516A" w:rsidRDefault="0056516A" w:rsidP="0056516A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u w:val="single"/>
          <w:lang w:val="en-IN"/>
        </w:rPr>
        <w:lastRenderedPageBreak/>
        <w:t>Insertion Result Page</w:t>
      </w:r>
    </w:p>
    <w:p w14:paraId="76F8CC9B" w14:textId="1533FA7B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61CF5F6" w14:textId="1C1B4C53" w:rsidR="0056516A" w:rsidRDefault="0056516A" w:rsidP="0056516A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JSP Code</w:t>
      </w:r>
    </w:p>
    <w:p w14:paraId="5E4BCE8A" w14:textId="606C50C4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21988C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&lt;html&gt;</w:t>
      </w:r>
    </w:p>
    <w:p w14:paraId="689FF2D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&lt;head&gt;</w:t>
      </w:r>
    </w:p>
    <w:p w14:paraId="5B33C159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  <w:t>&lt;title&gt;Airline Results&lt;/title&gt;</w:t>
      </w:r>
    </w:p>
    <w:p w14:paraId="6B8D69B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&lt;/head&gt;</w:t>
      </w:r>
    </w:p>
    <w:p w14:paraId="2B1D916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&lt;body&gt;</w:t>
      </w:r>
    </w:p>
    <w:p w14:paraId="285F38D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  <w:t>&lt;h1&gt;Data Inserted Successfully&lt;/h1&gt;</w:t>
      </w:r>
    </w:p>
    <w:p w14:paraId="68145A9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  <w:t>&lt;</w:t>
      </w:r>
      <w:proofErr w:type="spellStart"/>
      <w:r w:rsidRPr="0056516A">
        <w:rPr>
          <w:rFonts w:ascii="Arial" w:hAnsi="Arial" w:cs="Arial"/>
          <w:color w:val="auto"/>
          <w:lang w:val="en-IN"/>
        </w:rPr>
        <w:t>br</w:t>
      </w:r>
      <w:proofErr w:type="spellEnd"/>
      <w:r w:rsidRPr="0056516A">
        <w:rPr>
          <w:rFonts w:ascii="Arial" w:hAnsi="Arial" w:cs="Arial"/>
          <w:color w:val="auto"/>
          <w:lang w:val="en-IN"/>
        </w:rPr>
        <w:t>&gt;&lt;</w:t>
      </w:r>
      <w:proofErr w:type="spellStart"/>
      <w:r w:rsidRPr="0056516A">
        <w:rPr>
          <w:rFonts w:ascii="Arial" w:hAnsi="Arial" w:cs="Arial"/>
          <w:color w:val="auto"/>
          <w:lang w:val="en-IN"/>
        </w:rPr>
        <w:t>br</w:t>
      </w:r>
      <w:proofErr w:type="spellEnd"/>
      <w:r w:rsidRPr="0056516A">
        <w:rPr>
          <w:rFonts w:ascii="Arial" w:hAnsi="Arial" w:cs="Arial"/>
          <w:color w:val="auto"/>
          <w:lang w:val="en-IN"/>
        </w:rPr>
        <w:t>&gt;</w:t>
      </w:r>
    </w:p>
    <w:p w14:paraId="6FE3F51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  <w:t>&lt;%@ page import = "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java.sql</w:t>
      </w:r>
      <w:proofErr w:type="spellEnd"/>
      <w:r w:rsidRPr="0056516A">
        <w:rPr>
          <w:rFonts w:ascii="Arial" w:hAnsi="Arial" w:cs="Arial"/>
          <w:color w:val="auto"/>
          <w:lang w:val="en-IN"/>
        </w:rPr>
        <w:t>.*</w:t>
      </w:r>
      <w:proofErr w:type="gramEnd"/>
      <w:r w:rsidRPr="0056516A">
        <w:rPr>
          <w:rFonts w:ascii="Arial" w:hAnsi="Arial" w:cs="Arial"/>
          <w:color w:val="auto"/>
          <w:lang w:val="en-IN"/>
        </w:rPr>
        <w:t>" %&gt;</w:t>
      </w:r>
    </w:p>
    <w:p w14:paraId="173E9A4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</w:p>
    <w:p w14:paraId="57B223C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  <w:t>&lt;%</w:t>
      </w:r>
      <w:r w:rsidRPr="0056516A">
        <w:rPr>
          <w:rFonts w:ascii="Arial" w:hAnsi="Arial" w:cs="Arial"/>
          <w:color w:val="auto"/>
          <w:lang w:val="en-IN"/>
        </w:rPr>
        <w:tab/>
      </w:r>
    </w:p>
    <w:p w14:paraId="6812B49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0A82E39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</w:t>
      </w:r>
      <w:proofErr w:type="spellStart"/>
      <w:r w:rsidRPr="0056516A">
        <w:rPr>
          <w:rFonts w:ascii="Arial" w:hAnsi="Arial" w:cs="Arial"/>
          <w:color w:val="auto"/>
          <w:lang w:val="en-IN"/>
        </w:rPr>
        <w:t>a_code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</w:t>
      </w:r>
      <w:proofErr w:type="spellStart"/>
      <w:r w:rsidRPr="0056516A">
        <w:rPr>
          <w:rFonts w:ascii="Arial" w:hAnsi="Arial" w:cs="Arial"/>
          <w:color w:val="auto"/>
          <w:lang w:val="en-IN"/>
        </w:rPr>
        <w:t>a_code</w:t>
      </w:r>
      <w:proofErr w:type="spellEnd"/>
      <w:r w:rsidRPr="0056516A">
        <w:rPr>
          <w:rFonts w:ascii="Arial" w:hAnsi="Arial" w:cs="Arial"/>
          <w:color w:val="auto"/>
          <w:lang w:val="en-IN"/>
        </w:rPr>
        <w:t>");</w:t>
      </w:r>
    </w:p>
    <w:p w14:paraId="3F02213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</w:t>
      </w:r>
      <w:proofErr w:type="spellStart"/>
      <w:r w:rsidRPr="0056516A">
        <w:rPr>
          <w:rFonts w:ascii="Arial" w:hAnsi="Arial" w:cs="Arial"/>
          <w:color w:val="auto"/>
          <w:lang w:val="en-IN"/>
        </w:rPr>
        <w:t>r_no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</w:t>
      </w:r>
      <w:proofErr w:type="spellStart"/>
      <w:r w:rsidRPr="0056516A">
        <w:rPr>
          <w:rFonts w:ascii="Arial" w:hAnsi="Arial" w:cs="Arial"/>
          <w:color w:val="auto"/>
          <w:lang w:val="en-IN"/>
        </w:rPr>
        <w:t>r_no</w:t>
      </w:r>
      <w:proofErr w:type="spellEnd"/>
      <w:r w:rsidRPr="0056516A">
        <w:rPr>
          <w:rFonts w:ascii="Arial" w:hAnsi="Arial" w:cs="Arial"/>
          <w:color w:val="auto"/>
          <w:lang w:val="en-IN"/>
        </w:rPr>
        <w:t>");</w:t>
      </w:r>
    </w:p>
    <w:p w14:paraId="4FC1130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arrival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("arrival");</w:t>
      </w:r>
    </w:p>
    <w:p w14:paraId="3D039111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departure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("departure");</w:t>
      </w:r>
    </w:p>
    <w:p w14:paraId="4CE10261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status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("status");</w:t>
      </w:r>
    </w:p>
    <w:p w14:paraId="6F252ED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duration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("duration");</w:t>
      </w:r>
    </w:p>
    <w:p w14:paraId="00829B4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</w:t>
      </w:r>
      <w:proofErr w:type="spellStart"/>
      <w:r w:rsidRPr="0056516A">
        <w:rPr>
          <w:rFonts w:ascii="Arial" w:hAnsi="Arial" w:cs="Arial"/>
          <w:color w:val="auto"/>
          <w:lang w:val="en-IN"/>
        </w:rPr>
        <w:t>a_type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</w:t>
      </w:r>
      <w:proofErr w:type="spellStart"/>
      <w:r w:rsidRPr="0056516A">
        <w:rPr>
          <w:rFonts w:ascii="Arial" w:hAnsi="Arial" w:cs="Arial"/>
          <w:color w:val="auto"/>
          <w:lang w:val="en-IN"/>
        </w:rPr>
        <w:t>a_type</w:t>
      </w:r>
      <w:proofErr w:type="spellEnd"/>
      <w:r w:rsidRPr="0056516A">
        <w:rPr>
          <w:rFonts w:ascii="Arial" w:hAnsi="Arial" w:cs="Arial"/>
          <w:color w:val="auto"/>
          <w:lang w:val="en-IN"/>
        </w:rPr>
        <w:t>");</w:t>
      </w:r>
    </w:p>
    <w:p w14:paraId="2D8C2DB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</w:t>
      </w:r>
      <w:proofErr w:type="spellStart"/>
      <w:r w:rsidRPr="0056516A">
        <w:rPr>
          <w:rFonts w:ascii="Arial" w:hAnsi="Arial" w:cs="Arial"/>
          <w:color w:val="auto"/>
          <w:lang w:val="en-IN"/>
        </w:rPr>
        <w:t>layover_time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</w:t>
      </w:r>
      <w:proofErr w:type="spellStart"/>
      <w:r w:rsidRPr="0056516A">
        <w:rPr>
          <w:rFonts w:ascii="Arial" w:hAnsi="Arial" w:cs="Arial"/>
          <w:color w:val="auto"/>
          <w:lang w:val="en-IN"/>
        </w:rPr>
        <w:t>layover_time</w:t>
      </w:r>
      <w:proofErr w:type="spellEnd"/>
      <w:r w:rsidRPr="0056516A">
        <w:rPr>
          <w:rFonts w:ascii="Arial" w:hAnsi="Arial" w:cs="Arial"/>
          <w:color w:val="auto"/>
          <w:lang w:val="en-IN"/>
        </w:rPr>
        <w:t>");</w:t>
      </w:r>
    </w:p>
    <w:p w14:paraId="75C38CE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stops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("stops");</w:t>
      </w:r>
    </w:p>
    <w:p w14:paraId="6A01EFD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model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("model");</w:t>
      </w:r>
    </w:p>
    <w:p w14:paraId="675C0DC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</w:t>
      </w:r>
      <w:proofErr w:type="spellStart"/>
      <w:r w:rsidRPr="0056516A">
        <w:rPr>
          <w:rFonts w:ascii="Arial" w:hAnsi="Arial" w:cs="Arial"/>
          <w:color w:val="auto"/>
          <w:lang w:val="en-IN"/>
        </w:rPr>
        <w:t>a_id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</w:t>
      </w:r>
      <w:proofErr w:type="spellStart"/>
      <w:r w:rsidRPr="0056516A">
        <w:rPr>
          <w:rFonts w:ascii="Arial" w:hAnsi="Arial" w:cs="Arial"/>
          <w:color w:val="auto"/>
          <w:lang w:val="en-IN"/>
        </w:rPr>
        <w:t>a_id</w:t>
      </w:r>
      <w:proofErr w:type="spellEnd"/>
      <w:r w:rsidRPr="0056516A">
        <w:rPr>
          <w:rFonts w:ascii="Arial" w:hAnsi="Arial" w:cs="Arial"/>
          <w:color w:val="auto"/>
          <w:lang w:val="en-IN"/>
        </w:rPr>
        <w:t>");</w:t>
      </w:r>
    </w:p>
    <w:p w14:paraId="518AA93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F89CBB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45807A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Connection conn = DriverManager.getConnection("</w:t>
      </w:r>
      <w:proofErr w:type="gramStart"/>
      <w:r w:rsidRPr="0056516A">
        <w:rPr>
          <w:rFonts w:ascii="Arial" w:hAnsi="Arial" w:cs="Arial"/>
          <w:color w:val="auto"/>
          <w:lang w:val="en-IN"/>
        </w:rPr>
        <w:t>jdbc:oracle</w:t>
      </w:r>
      <w:proofErr w:type="gramEnd"/>
      <w:r w:rsidRPr="0056516A">
        <w:rPr>
          <w:rFonts w:ascii="Arial" w:hAnsi="Arial" w:cs="Arial"/>
          <w:color w:val="auto"/>
          <w:lang w:val="en-IN"/>
        </w:rPr>
        <w:t>:thin:@localhost:1521:xe","homeuser","silas");</w:t>
      </w:r>
    </w:p>
    <w:p w14:paraId="702BC23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Statement </w:t>
      </w:r>
      <w:proofErr w:type="spellStart"/>
      <w:r w:rsidRPr="0056516A">
        <w:rPr>
          <w:rFonts w:ascii="Arial" w:hAnsi="Arial" w:cs="Arial"/>
          <w:color w:val="auto"/>
          <w:lang w:val="en-IN"/>
        </w:rPr>
        <w:t>stmt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conn.createStatement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();</w:t>
      </w:r>
    </w:p>
    <w:p w14:paraId="59C71C7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69AC7C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proofErr w:type="spellStart"/>
      <w:r w:rsidRPr="0056516A">
        <w:rPr>
          <w:rFonts w:ascii="Arial" w:hAnsi="Arial" w:cs="Arial"/>
          <w:color w:val="auto"/>
          <w:lang w:val="en-IN"/>
        </w:rPr>
        <w:t>stmt.executeUpdate</w:t>
      </w:r>
      <w:proofErr w:type="spellEnd"/>
      <w:r w:rsidRPr="0056516A">
        <w:rPr>
          <w:rFonts w:ascii="Arial" w:hAnsi="Arial" w:cs="Arial"/>
          <w:color w:val="auto"/>
          <w:lang w:val="en-IN"/>
        </w:rPr>
        <w:t>("INSERT INTO AIRCRAFT(AIRCRAFT_CODE, R_NO, ARRIVAL, DEPARTURE, STATUS, DURATION1, AIRCRAFTTYPE, LAYOVER_TIME, NO_OF_STOPS, MODEL1, AIRLINEID) VALUES('"+a_code+"','"+r_no+"','"+arrival+"','"+departure+"','"+status+"','"+duration+"','"+a_type+"','"+layover_time+"','"+stops+"','"+model+"','"+a_id+"')");</w:t>
      </w:r>
    </w:p>
    <w:p w14:paraId="3AEF2E5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4D225B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 xml:space="preserve">String </w:t>
      </w:r>
      <w:proofErr w:type="spellStart"/>
      <w:r w:rsidRPr="0056516A">
        <w:rPr>
          <w:rFonts w:ascii="Arial" w:hAnsi="Arial" w:cs="Arial"/>
          <w:color w:val="auto"/>
          <w:lang w:val="en-IN"/>
        </w:rPr>
        <w:t>sql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"SELECT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a.AIRCRAFT</w:t>
      </w:r>
      <w:proofErr w:type="gramEnd"/>
      <w:r w:rsidRPr="0056516A">
        <w:rPr>
          <w:rFonts w:ascii="Arial" w:hAnsi="Arial" w:cs="Arial"/>
          <w:color w:val="auto"/>
          <w:lang w:val="en-IN"/>
        </w:rPr>
        <w:t>_CODE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6516A">
        <w:rPr>
          <w:rFonts w:ascii="Arial" w:hAnsi="Arial" w:cs="Arial"/>
          <w:color w:val="auto"/>
          <w:lang w:val="en-IN"/>
        </w:rPr>
        <w:t>a.R_NO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6516A">
        <w:rPr>
          <w:rFonts w:ascii="Arial" w:hAnsi="Arial" w:cs="Arial"/>
          <w:color w:val="auto"/>
          <w:lang w:val="en-IN"/>
        </w:rPr>
        <w:t>a.ARRIVAL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6516A">
        <w:rPr>
          <w:rFonts w:ascii="Arial" w:hAnsi="Arial" w:cs="Arial"/>
          <w:color w:val="auto"/>
          <w:lang w:val="en-IN"/>
        </w:rPr>
        <w:t>a.DEPARTURE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6516A">
        <w:rPr>
          <w:rFonts w:ascii="Arial" w:hAnsi="Arial" w:cs="Arial"/>
          <w:color w:val="auto"/>
          <w:lang w:val="en-IN"/>
        </w:rPr>
        <w:t>a.STATUS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, a.DURATION1, </w:t>
      </w:r>
      <w:proofErr w:type="spellStart"/>
      <w:r w:rsidRPr="0056516A">
        <w:rPr>
          <w:rFonts w:ascii="Arial" w:hAnsi="Arial" w:cs="Arial"/>
          <w:color w:val="auto"/>
          <w:lang w:val="en-IN"/>
        </w:rPr>
        <w:t>a.AIRCRAFTTYPE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6516A">
        <w:rPr>
          <w:rFonts w:ascii="Arial" w:hAnsi="Arial" w:cs="Arial"/>
          <w:color w:val="auto"/>
          <w:lang w:val="en-IN"/>
        </w:rPr>
        <w:t>a.LAYOVER_TIME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6516A">
        <w:rPr>
          <w:rFonts w:ascii="Arial" w:hAnsi="Arial" w:cs="Arial"/>
          <w:color w:val="auto"/>
          <w:lang w:val="en-IN"/>
        </w:rPr>
        <w:t>a.NO_OF_STOPS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, a.MODEL1, </w:t>
      </w:r>
      <w:proofErr w:type="spellStart"/>
      <w:r w:rsidRPr="0056516A">
        <w:rPr>
          <w:rFonts w:ascii="Arial" w:hAnsi="Arial" w:cs="Arial"/>
          <w:color w:val="auto"/>
          <w:lang w:val="en-IN"/>
        </w:rPr>
        <w:t>a.AIRLINEID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FROM AIRCRAFT a";</w:t>
      </w:r>
    </w:p>
    <w:p w14:paraId="0CFD89F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5A384B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D26C66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proofErr w:type="spellStart"/>
      <w:r w:rsidRPr="0056516A">
        <w:rPr>
          <w:rFonts w:ascii="Arial" w:hAnsi="Arial" w:cs="Arial"/>
          <w:color w:val="auto"/>
          <w:lang w:val="en-IN"/>
        </w:rPr>
        <w:t>ResultSet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56516A">
        <w:rPr>
          <w:rFonts w:ascii="Arial" w:hAnsi="Arial" w:cs="Arial"/>
          <w:color w:val="auto"/>
          <w:lang w:val="en-IN"/>
        </w:rPr>
        <w:t>rs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stmt.executeQuery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</w:t>
      </w:r>
      <w:proofErr w:type="spellStart"/>
      <w:r w:rsidRPr="0056516A">
        <w:rPr>
          <w:rFonts w:ascii="Arial" w:hAnsi="Arial" w:cs="Arial"/>
          <w:color w:val="auto"/>
          <w:lang w:val="en-IN"/>
        </w:rPr>
        <w:t>sql</w:t>
      </w:r>
      <w:proofErr w:type="spellEnd"/>
      <w:r w:rsidRPr="0056516A">
        <w:rPr>
          <w:rFonts w:ascii="Arial" w:hAnsi="Arial" w:cs="Arial"/>
          <w:color w:val="auto"/>
          <w:lang w:val="en-IN"/>
        </w:rPr>
        <w:t>);</w:t>
      </w:r>
    </w:p>
    <w:p w14:paraId="7396558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try</w:t>
      </w:r>
    </w:p>
    <w:p w14:paraId="695BFC6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{</w:t>
      </w:r>
    </w:p>
    <w:p w14:paraId="08EEC5AD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if(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</w:t>
      </w:r>
      <w:proofErr w:type="spellEnd"/>
      <w:r w:rsidRPr="0056516A">
        <w:rPr>
          <w:rFonts w:ascii="Arial" w:hAnsi="Arial" w:cs="Arial"/>
          <w:color w:val="auto"/>
          <w:lang w:val="en-IN"/>
        </w:rPr>
        <w:t>!=</w:t>
      </w:r>
      <w:proofErr w:type="gramEnd"/>
      <w:r w:rsidRPr="0056516A">
        <w:rPr>
          <w:rFonts w:ascii="Arial" w:hAnsi="Arial" w:cs="Arial"/>
          <w:color w:val="auto"/>
          <w:lang w:val="en-IN"/>
        </w:rPr>
        <w:t>null)</w:t>
      </w:r>
    </w:p>
    <w:p w14:paraId="4B22318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{</w:t>
      </w:r>
    </w:p>
    <w:p w14:paraId="79D3AE6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%&gt;</w:t>
      </w:r>
    </w:p>
    <w:p w14:paraId="48D7CBB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&lt;table border = 1 cellpadding = 5&gt;</w:t>
      </w:r>
    </w:p>
    <w:p w14:paraId="19AEFAD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&lt;tr&gt;</w:t>
      </w:r>
    </w:p>
    <w:p w14:paraId="68D97E9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&lt;td&gt;Aircraft Code&lt;/td&gt;</w:t>
      </w:r>
    </w:p>
    <w:p w14:paraId="7AD95B8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lastRenderedPageBreak/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&lt;td&gt;Route&lt;/td&gt;</w:t>
      </w:r>
    </w:p>
    <w:p w14:paraId="7F9A89D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&lt;td&gt;Arrival Time&lt;/td&gt;</w:t>
      </w:r>
    </w:p>
    <w:p w14:paraId="66A5DCF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&lt;td&gt;Departure Time&lt;/td&gt;</w:t>
      </w:r>
    </w:p>
    <w:p w14:paraId="041B8319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&lt;td&gt;Status&lt;/td&gt;</w:t>
      </w:r>
    </w:p>
    <w:p w14:paraId="2E80F78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&lt;td&gt;Duration&lt;/td&gt;</w:t>
      </w:r>
    </w:p>
    <w:p w14:paraId="24A3C3C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&lt;td&gt;Aircraft Type&lt;/td&gt;</w:t>
      </w:r>
    </w:p>
    <w:p w14:paraId="399AF181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&lt;td&gt;Layover Time (Hrs)&lt;/td&gt;</w:t>
      </w:r>
    </w:p>
    <w:p w14:paraId="082FA28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&lt;td&gt;Number of Stops&lt;/td&gt;</w:t>
      </w:r>
    </w:p>
    <w:p w14:paraId="267AE58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&lt;td&gt;Aircraft Model&lt;/td&gt;</w:t>
      </w:r>
    </w:p>
    <w:p w14:paraId="53C3D5F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&lt;td&gt;Aircraft ID&lt;/td&gt;</w:t>
      </w:r>
    </w:p>
    <w:p w14:paraId="1AF341FD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&lt;/tr&gt;</w:t>
      </w:r>
    </w:p>
    <w:p w14:paraId="01374CA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&lt;%</w:t>
      </w:r>
    </w:p>
    <w:p w14:paraId="41851A1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A4668E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while(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rs.next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())</w:t>
      </w:r>
    </w:p>
    <w:p w14:paraId="6A34347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{</w:t>
      </w:r>
    </w:p>
    <w:p w14:paraId="6FCDE0C4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%&gt;</w:t>
      </w:r>
    </w:p>
    <w:p w14:paraId="4834C51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&lt;tr&gt;</w:t>
      </w:r>
    </w:p>
    <w:p w14:paraId="2B7A40B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("AIRCRAFT_CODE")%&gt;&lt;/td&gt;</w:t>
      </w:r>
    </w:p>
    <w:p w14:paraId="0C10ED1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("R_NO")%&gt;&lt;/td&gt;</w:t>
      </w:r>
    </w:p>
    <w:p w14:paraId="006471F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("ARRIVAL")%&gt;&lt;/td&gt;</w:t>
      </w:r>
    </w:p>
    <w:p w14:paraId="2873AAD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("DEPARTURE")%&gt;&lt;/td&gt;</w:t>
      </w:r>
    </w:p>
    <w:p w14:paraId="786E3C8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("STATUS")%&gt;&lt;/td&gt;</w:t>
      </w:r>
    </w:p>
    <w:p w14:paraId="3815966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("DURATION1")%&gt;&lt;/td&gt;</w:t>
      </w:r>
    </w:p>
    <w:p w14:paraId="2F38F691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("AIRCRAFTTYPE")%&gt;&lt;/td&gt;</w:t>
      </w:r>
    </w:p>
    <w:p w14:paraId="3757F52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("LAYOVER_TIME")%&gt;&lt;/td&gt;</w:t>
      </w:r>
    </w:p>
    <w:p w14:paraId="44641F19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("NO_OF_STOPS")%&gt;&lt;/td&gt;</w:t>
      </w:r>
    </w:p>
    <w:p w14:paraId="5009E4B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("MODEL1")%&gt;&lt;/td&gt;</w:t>
      </w:r>
    </w:p>
    <w:p w14:paraId="26970F4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&lt;td&gt;&lt;%=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("AIRLINEID")%&gt;&lt;/td&gt;</w:t>
      </w:r>
    </w:p>
    <w:p w14:paraId="0C31DA6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&lt;/tr&gt;</w:t>
      </w:r>
    </w:p>
    <w:p w14:paraId="6F938EE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&lt;%</w:t>
      </w:r>
    </w:p>
    <w:p w14:paraId="0ADF3C8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}</w:t>
      </w:r>
    </w:p>
    <w:p w14:paraId="3122728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}</w:t>
      </w:r>
    </w:p>
    <w:p w14:paraId="1191145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}</w:t>
      </w:r>
    </w:p>
    <w:p w14:paraId="05C713C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14E3A31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proofErr w:type="gramStart"/>
      <w:r w:rsidRPr="0056516A">
        <w:rPr>
          <w:rFonts w:ascii="Arial" w:hAnsi="Arial" w:cs="Arial"/>
          <w:color w:val="auto"/>
          <w:lang w:val="en-IN"/>
        </w:rPr>
        <w:t>catch(</w:t>
      </w:r>
      <w:proofErr w:type="spellStart"/>
      <w:proofErr w:type="gramEnd"/>
      <w:r w:rsidRPr="0056516A">
        <w:rPr>
          <w:rFonts w:ascii="Arial" w:hAnsi="Arial" w:cs="Arial"/>
          <w:color w:val="auto"/>
          <w:lang w:val="en-IN"/>
        </w:rPr>
        <w:t>SQLException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e)</w:t>
      </w:r>
    </w:p>
    <w:p w14:paraId="711B4A8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{</w:t>
      </w:r>
    </w:p>
    <w:p w14:paraId="3F07305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e.printStackTrace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();</w:t>
      </w:r>
    </w:p>
    <w:p w14:paraId="11D6CAB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}</w:t>
      </w:r>
    </w:p>
    <w:p w14:paraId="782C403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4A7BD51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stmt.close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();</w:t>
      </w:r>
    </w:p>
    <w:p w14:paraId="4216AFB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rs.close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();</w:t>
      </w:r>
    </w:p>
    <w:p w14:paraId="7B5F8014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conn.close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();</w:t>
      </w:r>
    </w:p>
    <w:p w14:paraId="19C16A7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proofErr w:type="spellStart"/>
      <w:r w:rsidRPr="0056516A">
        <w:rPr>
          <w:rFonts w:ascii="Arial" w:hAnsi="Arial" w:cs="Arial"/>
          <w:color w:val="auto"/>
          <w:lang w:val="en-IN"/>
        </w:rPr>
        <w:t>stmt</w:t>
      </w:r>
      <w:proofErr w:type="spellEnd"/>
      <w:r w:rsidRPr="0056516A">
        <w:rPr>
          <w:rFonts w:ascii="Arial" w:hAnsi="Arial" w:cs="Arial"/>
          <w:color w:val="auto"/>
          <w:lang w:val="en-IN"/>
        </w:rPr>
        <w:t>=null;</w:t>
      </w:r>
    </w:p>
    <w:p w14:paraId="2C1F148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  <w:proofErr w:type="spellStart"/>
      <w:r w:rsidRPr="0056516A">
        <w:rPr>
          <w:rFonts w:ascii="Arial" w:hAnsi="Arial" w:cs="Arial"/>
          <w:color w:val="auto"/>
          <w:lang w:val="en-IN"/>
        </w:rPr>
        <w:t>rs</w:t>
      </w:r>
      <w:proofErr w:type="spellEnd"/>
      <w:r w:rsidRPr="0056516A">
        <w:rPr>
          <w:rFonts w:ascii="Arial" w:hAnsi="Arial" w:cs="Arial"/>
          <w:color w:val="auto"/>
          <w:lang w:val="en-IN"/>
        </w:rPr>
        <w:t>=null;</w:t>
      </w:r>
    </w:p>
    <w:p w14:paraId="3F644894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lastRenderedPageBreak/>
        <w:tab/>
      </w:r>
      <w:r w:rsidRPr="0056516A">
        <w:rPr>
          <w:rFonts w:ascii="Arial" w:hAnsi="Arial" w:cs="Arial"/>
          <w:color w:val="auto"/>
          <w:lang w:val="en-IN"/>
        </w:rPr>
        <w:tab/>
        <w:t>conn=null;</w:t>
      </w:r>
    </w:p>
    <w:p w14:paraId="05412A1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  <w:t>%&gt;</w:t>
      </w:r>
    </w:p>
    <w:p w14:paraId="2FF7688D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  <w:t>&lt;/table&gt;</w:t>
      </w:r>
    </w:p>
    <w:p w14:paraId="4172C0A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&lt;/body&gt;</w:t>
      </w:r>
    </w:p>
    <w:p w14:paraId="6A56129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</w:r>
      <w:r w:rsidRPr="0056516A">
        <w:rPr>
          <w:rFonts w:ascii="Arial" w:hAnsi="Arial" w:cs="Arial"/>
          <w:color w:val="auto"/>
          <w:lang w:val="en-IN"/>
        </w:rPr>
        <w:tab/>
      </w:r>
    </w:p>
    <w:p w14:paraId="366350FC" w14:textId="6275846C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&lt;/html&gt;</w:t>
      </w:r>
    </w:p>
    <w:p w14:paraId="516612F4" w14:textId="53F204D0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6AF882B" w14:textId="17077C9E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5446635" w14:textId="7F150A9D" w:rsidR="0056516A" w:rsidRDefault="0056516A" w:rsidP="0056516A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Webpage Working</w:t>
      </w:r>
    </w:p>
    <w:p w14:paraId="654516A7" w14:textId="0EA23970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082410D" w14:textId="77777777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D7BAECF" w14:textId="20064E84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noProof/>
        </w:rPr>
        <w:drawing>
          <wp:inline distT="0" distB="0" distL="0" distR="0" wp14:anchorId="465ECDFA" wp14:editId="01BCDC37">
            <wp:extent cx="6019800" cy="2876911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285" cy="28886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ED9AC" w14:textId="2AC09D27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A59B7A3" w14:textId="1EE6B338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3763E5E" w14:textId="3A435984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4CDEDBA" w14:textId="2B25CB11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3EC247D" w14:textId="7540BD07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FA0ABC7" w14:textId="61EAE368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B22FF20" w14:textId="58A22925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01144F5" w14:textId="118F6703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56FA92B" w14:textId="67B9B09C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9B93047" w14:textId="307E0B4E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E847E4F" w14:textId="6BEE87C5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8DB8023" w14:textId="57CF8406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F08B4B1" w14:textId="1C08D454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9C64ED1" w14:textId="67CA7985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DA4DC19" w14:textId="189CA3CB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C446E20" w14:textId="28B4B0E4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6F2D892" w14:textId="1D6B264B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2A8C923" w14:textId="10391EE8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A635FED" w14:textId="51640966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5C9631A" w14:textId="19EB9625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DEBB7AB" w14:textId="56F21E18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1796C0B" w14:textId="77777777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66947C1" w14:textId="0FF26366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0DC00F1" w14:textId="731D02ED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B063516" w14:textId="6B8A7A0D" w:rsidR="0056516A" w:rsidRPr="0056516A" w:rsidRDefault="0056516A" w:rsidP="0056516A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u w:val="single"/>
          <w:lang w:val="en-IN"/>
        </w:rPr>
        <w:lastRenderedPageBreak/>
        <w:t>Delete Data from Database</w:t>
      </w:r>
    </w:p>
    <w:p w14:paraId="3A793BA2" w14:textId="63168F3E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38236C1" w14:textId="4E66F90B" w:rsidR="0056516A" w:rsidRDefault="0056516A" w:rsidP="0056516A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JSP Code</w:t>
      </w:r>
    </w:p>
    <w:p w14:paraId="5F6D0B3D" w14:textId="5F5CE5F1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E14FDF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&lt;%@ page import="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java.sql</w:t>
      </w:r>
      <w:proofErr w:type="spellEnd"/>
      <w:r w:rsidRPr="0056516A">
        <w:rPr>
          <w:rFonts w:ascii="Arial" w:hAnsi="Arial" w:cs="Arial"/>
          <w:color w:val="auto"/>
          <w:lang w:val="en-IN"/>
        </w:rPr>
        <w:t>.*</w:t>
      </w:r>
      <w:proofErr w:type="gramEnd"/>
      <w:r w:rsidRPr="0056516A">
        <w:rPr>
          <w:rFonts w:ascii="Arial" w:hAnsi="Arial" w:cs="Arial"/>
          <w:color w:val="auto"/>
          <w:lang w:val="en-IN"/>
        </w:rPr>
        <w:t>" %&gt;</w:t>
      </w:r>
    </w:p>
    <w:p w14:paraId="265FB87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</w:t>
      </w:r>
    </w:p>
    <w:p w14:paraId="4135390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&lt;!DOCTYPE html&gt;</w:t>
      </w:r>
    </w:p>
    <w:p w14:paraId="31D97C1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&lt;html&gt;</w:t>
      </w:r>
    </w:p>
    <w:p w14:paraId="7F794654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&lt;head&gt;</w:t>
      </w:r>
    </w:p>
    <w:p w14:paraId="6A8C008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</w:t>
      </w:r>
    </w:p>
    <w:p w14:paraId="17FCDFD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&lt;title&gt;Delete&lt;/title&gt;</w:t>
      </w:r>
    </w:p>
    <w:p w14:paraId="5B23CF5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&lt;/head&gt;</w:t>
      </w:r>
    </w:p>
    <w:p w14:paraId="07D5F1B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&lt;body onload="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dispRes</w:t>
      </w:r>
      <w:proofErr w:type="spellEnd"/>
      <w:r w:rsidRPr="0056516A">
        <w:rPr>
          <w:rFonts w:ascii="Arial" w:hAnsi="Arial" w:cs="Arial"/>
          <w:color w:val="auto"/>
          <w:lang w:val="en-IN"/>
        </w:rPr>
        <w:t>(</w:t>
      </w:r>
      <w:proofErr w:type="gramEnd"/>
      <w:r w:rsidRPr="0056516A">
        <w:rPr>
          <w:rFonts w:ascii="Arial" w:hAnsi="Arial" w:cs="Arial"/>
          <w:color w:val="auto"/>
          <w:lang w:val="en-IN"/>
        </w:rPr>
        <w:t>)"&gt;</w:t>
      </w:r>
    </w:p>
    <w:p w14:paraId="35A7647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&lt;h1&gt;Delete Aircraft&lt;/h1&gt;</w:t>
      </w:r>
    </w:p>
    <w:p w14:paraId="76D0242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&lt;%!</w:t>
      </w:r>
    </w:p>
    <w:p w14:paraId="2A06E17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public class Actor </w:t>
      </w:r>
    </w:p>
    <w:p w14:paraId="6504D6E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{</w:t>
      </w:r>
    </w:p>
    <w:p w14:paraId="05B5C7C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String </w:t>
      </w:r>
      <w:proofErr w:type="spellStart"/>
      <w:r w:rsidRPr="0056516A">
        <w:rPr>
          <w:rFonts w:ascii="Arial" w:hAnsi="Arial" w:cs="Arial"/>
          <w:color w:val="auto"/>
          <w:lang w:val="en-IN"/>
        </w:rPr>
        <w:t>url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"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jdbc:oracle</w:t>
      </w:r>
      <w:proofErr w:type="gramEnd"/>
      <w:r w:rsidRPr="0056516A">
        <w:rPr>
          <w:rFonts w:ascii="Arial" w:hAnsi="Arial" w:cs="Arial"/>
          <w:color w:val="auto"/>
          <w:lang w:val="en-IN"/>
        </w:rPr>
        <w:t>:thin</w:t>
      </w:r>
      <w:proofErr w:type="spellEnd"/>
      <w:r w:rsidRPr="0056516A">
        <w:rPr>
          <w:rFonts w:ascii="Arial" w:hAnsi="Arial" w:cs="Arial"/>
          <w:color w:val="auto"/>
          <w:lang w:val="en-IN"/>
        </w:rPr>
        <w:t>:@localhost:1521:xe";</w:t>
      </w:r>
    </w:p>
    <w:p w14:paraId="29BE891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String username = "</w:t>
      </w:r>
      <w:proofErr w:type="spellStart"/>
      <w:r w:rsidRPr="0056516A">
        <w:rPr>
          <w:rFonts w:ascii="Arial" w:hAnsi="Arial" w:cs="Arial"/>
          <w:color w:val="auto"/>
          <w:lang w:val="en-IN"/>
        </w:rPr>
        <w:t>homeuser</w:t>
      </w:r>
      <w:proofErr w:type="spellEnd"/>
      <w:r w:rsidRPr="0056516A">
        <w:rPr>
          <w:rFonts w:ascii="Arial" w:hAnsi="Arial" w:cs="Arial"/>
          <w:color w:val="auto"/>
          <w:lang w:val="en-IN"/>
        </w:rPr>
        <w:t>";</w:t>
      </w:r>
    </w:p>
    <w:p w14:paraId="0D9E291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String password = "</w:t>
      </w:r>
      <w:proofErr w:type="spellStart"/>
      <w:r w:rsidRPr="0056516A">
        <w:rPr>
          <w:rFonts w:ascii="Arial" w:hAnsi="Arial" w:cs="Arial"/>
          <w:color w:val="auto"/>
          <w:lang w:val="en-IN"/>
        </w:rPr>
        <w:t>silas</w:t>
      </w:r>
      <w:proofErr w:type="spellEnd"/>
      <w:r w:rsidRPr="0056516A">
        <w:rPr>
          <w:rFonts w:ascii="Arial" w:hAnsi="Arial" w:cs="Arial"/>
          <w:color w:val="auto"/>
          <w:lang w:val="en-IN"/>
        </w:rPr>
        <w:t>";</w:t>
      </w:r>
    </w:p>
    <w:p w14:paraId="71ADEA4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Connection conn = null;</w:t>
      </w:r>
    </w:p>
    <w:p w14:paraId="3800924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</w:t>
      </w:r>
      <w:proofErr w:type="spellStart"/>
      <w:r w:rsidRPr="0056516A">
        <w:rPr>
          <w:rFonts w:ascii="Arial" w:hAnsi="Arial" w:cs="Arial"/>
          <w:color w:val="auto"/>
          <w:lang w:val="en-IN"/>
        </w:rPr>
        <w:t>PreparedStatement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56516A">
        <w:rPr>
          <w:rFonts w:ascii="Arial" w:hAnsi="Arial" w:cs="Arial"/>
          <w:color w:val="auto"/>
          <w:lang w:val="en-IN"/>
        </w:rPr>
        <w:t>selectActors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null;</w:t>
      </w:r>
    </w:p>
    <w:p w14:paraId="08F7D54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</w:t>
      </w:r>
      <w:proofErr w:type="spellStart"/>
      <w:r w:rsidRPr="0056516A">
        <w:rPr>
          <w:rFonts w:ascii="Arial" w:hAnsi="Arial" w:cs="Arial"/>
          <w:color w:val="auto"/>
          <w:lang w:val="en-IN"/>
        </w:rPr>
        <w:t>PreparedStatement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56516A">
        <w:rPr>
          <w:rFonts w:ascii="Arial" w:hAnsi="Arial" w:cs="Arial"/>
          <w:color w:val="auto"/>
          <w:lang w:val="en-IN"/>
        </w:rPr>
        <w:t>deleteActor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null;</w:t>
      </w:r>
    </w:p>
    <w:p w14:paraId="26BED75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</w:t>
      </w:r>
      <w:proofErr w:type="spellStart"/>
      <w:r w:rsidRPr="0056516A">
        <w:rPr>
          <w:rFonts w:ascii="Arial" w:hAnsi="Arial" w:cs="Arial"/>
          <w:color w:val="auto"/>
          <w:lang w:val="en-IN"/>
        </w:rPr>
        <w:t>ResultSet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56516A">
        <w:rPr>
          <w:rFonts w:ascii="Arial" w:hAnsi="Arial" w:cs="Arial"/>
          <w:color w:val="auto"/>
          <w:lang w:val="en-IN"/>
        </w:rPr>
        <w:t>rs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null;</w:t>
      </w:r>
    </w:p>
    <w:p w14:paraId="0257314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60ACF2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public </w:t>
      </w:r>
      <w:proofErr w:type="gramStart"/>
      <w:r w:rsidRPr="0056516A">
        <w:rPr>
          <w:rFonts w:ascii="Arial" w:hAnsi="Arial" w:cs="Arial"/>
          <w:color w:val="auto"/>
          <w:lang w:val="en-IN"/>
        </w:rPr>
        <w:t>Actor(</w:t>
      </w:r>
      <w:proofErr w:type="gramEnd"/>
      <w:r w:rsidRPr="0056516A">
        <w:rPr>
          <w:rFonts w:ascii="Arial" w:hAnsi="Arial" w:cs="Arial"/>
          <w:color w:val="auto"/>
          <w:lang w:val="en-IN"/>
        </w:rPr>
        <w:t>)</w:t>
      </w:r>
    </w:p>
    <w:p w14:paraId="47BAF5C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{</w:t>
      </w:r>
    </w:p>
    <w:p w14:paraId="6A728FA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try </w:t>
      </w:r>
    </w:p>
    <w:p w14:paraId="47FDEFC1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{</w:t>
      </w:r>
    </w:p>
    <w:p w14:paraId="52E809B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</w:t>
      </w:r>
      <w:r w:rsidRPr="0056516A">
        <w:rPr>
          <w:rFonts w:ascii="Arial" w:hAnsi="Arial" w:cs="Arial"/>
          <w:color w:val="auto"/>
          <w:lang w:val="en-IN"/>
        </w:rPr>
        <w:tab/>
        <w:t xml:space="preserve">conn = </w:t>
      </w:r>
      <w:proofErr w:type="spellStart"/>
      <w:r w:rsidRPr="0056516A">
        <w:rPr>
          <w:rFonts w:ascii="Arial" w:hAnsi="Arial" w:cs="Arial"/>
          <w:color w:val="auto"/>
          <w:lang w:val="en-IN"/>
        </w:rPr>
        <w:t>DriverManager.getConnection</w:t>
      </w:r>
      <w:proofErr w:type="spellEnd"/>
      <w:r w:rsidRPr="0056516A">
        <w:rPr>
          <w:rFonts w:ascii="Arial" w:hAnsi="Arial" w:cs="Arial"/>
          <w:color w:val="auto"/>
          <w:lang w:val="en-IN"/>
        </w:rPr>
        <w:t>(</w:t>
      </w:r>
      <w:proofErr w:type="spellStart"/>
      <w:r w:rsidRPr="0056516A">
        <w:rPr>
          <w:rFonts w:ascii="Arial" w:hAnsi="Arial" w:cs="Arial"/>
          <w:color w:val="auto"/>
          <w:lang w:val="en-IN"/>
        </w:rPr>
        <w:t>url</w:t>
      </w:r>
      <w:proofErr w:type="spellEnd"/>
      <w:r w:rsidRPr="0056516A">
        <w:rPr>
          <w:rFonts w:ascii="Arial" w:hAnsi="Arial" w:cs="Arial"/>
          <w:color w:val="auto"/>
          <w:lang w:val="en-IN"/>
        </w:rPr>
        <w:t>, username, password);</w:t>
      </w:r>
    </w:p>
    <w:p w14:paraId="2ACA33C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A3077BD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</w:t>
      </w:r>
      <w:r w:rsidRPr="0056516A">
        <w:rPr>
          <w:rFonts w:ascii="Arial" w:hAnsi="Arial" w:cs="Arial"/>
          <w:color w:val="auto"/>
          <w:lang w:val="en-IN"/>
        </w:rPr>
        <w:tab/>
      </w:r>
      <w:proofErr w:type="spellStart"/>
      <w:r w:rsidRPr="0056516A">
        <w:rPr>
          <w:rFonts w:ascii="Arial" w:hAnsi="Arial" w:cs="Arial"/>
          <w:color w:val="auto"/>
          <w:lang w:val="en-IN"/>
        </w:rPr>
        <w:t>selectActors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conn.prepareStatement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("SELECT AIRCRAFT_CODE FROM AIRCRAFT ");</w:t>
      </w:r>
    </w:p>
    <w:p w14:paraId="206E547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3AB4C0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</w:t>
      </w:r>
      <w:proofErr w:type="spellStart"/>
      <w:r w:rsidRPr="0056516A">
        <w:rPr>
          <w:rFonts w:ascii="Arial" w:hAnsi="Arial" w:cs="Arial"/>
          <w:color w:val="auto"/>
          <w:lang w:val="en-IN"/>
        </w:rPr>
        <w:t>deleteActor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conn.prepareStatement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("DELETE FROM AIRCRAFT WHERE AIRCRAFT_CODE = ?");</w:t>
      </w:r>
    </w:p>
    <w:p w14:paraId="1D90402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} </w:t>
      </w:r>
    </w:p>
    <w:p w14:paraId="41F9AD99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2859E7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catch (</w:t>
      </w:r>
      <w:proofErr w:type="spellStart"/>
      <w:r w:rsidRPr="0056516A">
        <w:rPr>
          <w:rFonts w:ascii="Arial" w:hAnsi="Arial" w:cs="Arial"/>
          <w:color w:val="auto"/>
          <w:lang w:val="en-IN"/>
        </w:rPr>
        <w:t>SQLException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e)</w:t>
      </w:r>
    </w:p>
    <w:p w14:paraId="7B1D6444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{</w:t>
      </w:r>
    </w:p>
    <w:p w14:paraId="319C7C84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  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e.printStackTrace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();</w:t>
      </w:r>
    </w:p>
    <w:p w14:paraId="5B61988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}</w:t>
      </w:r>
    </w:p>
    <w:p w14:paraId="4A24BB2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}</w:t>
      </w:r>
    </w:p>
    <w:p w14:paraId="7E2C674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8843EF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public </w:t>
      </w:r>
      <w:proofErr w:type="spellStart"/>
      <w:r w:rsidRPr="0056516A">
        <w:rPr>
          <w:rFonts w:ascii="Arial" w:hAnsi="Arial" w:cs="Arial"/>
          <w:color w:val="auto"/>
          <w:lang w:val="en-IN"/>
        </w:rPr>
        <w:t>ResultSet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getActors</w:t>
      </w:r>
      <w:proofErr w:type="spellEnd"/>
      <w:r w:rsidRPr="0056516A">
        <w:rPr>
          <w:rFonts w:ascii="Arial" w:hAnsi="Arial" w:cs="Arial"/>
          <w:color w:val="auto"/>
          <w:lang w:val="en-IN"/>
        </w:rPr>
        <w:t>(</w:t>
      </w:r>
      <w:proofErr w:type="gramEnd"/>
      <w:r w:rsidRPr="0056516A">
        <w:rPr>
          <w:rFonts w:ascii="Arial" w:hAnsi="Arial" w:cs="Arial"/>
          <w:color w:val="auto"/>
          <w:lang w:val="en-IN"/>
        </w:rPr>
        <w:t>)</w:t>
      </w:r>
    </w:p>
    <w:p w14:paraId="5470F1A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{</w:t>
      </w:r>
    </w:p>
    <w:p w14:paraId="0BF2B48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try </w:t>
      </w:r>
    </w:p>
    <w:p w14:paraId="7903C53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{</w:t>
      </w:r>
    </w:p>
    <w:p w14:paraId="20B13DE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</w:t>
      </w:r>
      <w:proofErr w:type="spellStart"/>
      <w:r w:rsidRPr="0056516A">
        <w:rPr>
          <w:rFonts w:ascii="Arial" w:hAnsi="Arial" w:cs="Arial"/>
          <w:color w:val="auto"/>
          <w:lang w:val="en-IN"/>
        </w:rPr>
        <w:t>rs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r w:rsidRPr="0056516A">
        <w:rPr>
          <w:rFonts w:ascii="Arial" w:hAnsi="Arial" w:cs="Arial"/>
          <w:color w:val="auto"/>
          <w:lang w:val="en-IN"/>
        </w:rPr>
        <w:t>selectActors.executeQuery</w:t>
      </w:r>
      <w:proofErr w:type="spellEnd"/>
      <w:r w:rsidRPr="0056516A">
        <w:rPr>
          <w:rFonts w:ascii="Arial" w:hAnsi="Arial" w:cs="Arial"/>
          <w:color w:val="auto"/>
          <w:lang w:val="en-IN"/>
        </w:rPr>
        <w:t>();</w:t>
      </w:r>
    </w:p>
    <w:p w14:paraId="4AA06A8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} </w:t>
      </w:r>
    </w:p>
    <w:p w14:paraId="0722E1C9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03C865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catch (</w:t>
      </w:r>
      <w:proofErr w:type="spellStart"/>
      <w:r w:rsidRPr="0056516A">
        <w:rPr>
          <w:rFonts w:ascii="Arial" w:hAnsi="Arial" w:cs="Arial"/>
          <w:color w:val="auto"/>
          <w:lang w:val="en-IN"/>
        </w:rPr>
        <w:t>SQLException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e)</w:t>
      </w:r>
    </w:p>
    <w:p w14:paraId="0CFB1C9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{</w:t>
      </w:r>
    </w:p>
    <w:p w14:paraId="188483E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 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e.printStackTrace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();</w:t>
      </w:r>
    </w:p>
    <w:p w14:paraId="2EC6085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lastRenderedPageBreak/>
        <w:t xml:space="preserve">        }</w:t>
      </w:r>
    </w:p>
    <w:p w14:paraId="5F6BA8CD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</w:t>
      </w:r>
      <w:r w:rsidRPr="0056516A">
        <w:rPr>
          <w:rFonts w:ascii="Arial" w:hAnsi="Arial" w:cs="Arial"/>
          <w:color w:val="auto"/>
          <w:lang w:val="en-IN"/>
        </w:rPr>
        <w:tab/>
        <w:t xml:space="preserve">return </w:t>
      </w:r>
      <w:proofErr w:type="spellStart"/>
      <w:r w:rsidRPr="0056516A">
        <w:rPr>
          <w:rFonts w:ascii="Arial" w:hAnsi="Arial" w:cs="Arial"/>
          <w:color w:val="auto"/>
          <w:lang w:val="en-IN"/>
        </w:rPr>
        <w:t>rs</w:t>
      </w:r>
      <w:proofErr w:type="spellEnd"/>
      <w:r w:rsidRPr="0056516A">
        <w:rPr>
          <w:rFonts w:ascii="Arial" w:hAnsi="Arial" w:cs="Arial"/>
          <w:color w:val="auto"/>
          <w:lang w:val="en-IN"/>
        </w:rPr>
        <w:t>;</w:t>
      </w:r>
    </w:p>
    <w:p w14:paraId="4037BB3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ab/>
        <w:t>}</w:t>
      </w:r>
      <w:r w:rsidRPr="0056516A">
        <w:rPr>
          <w:rFonts w:ascii="Arial" w:hAnsi="Arial" w:cs="Arial"/>
          <w:color w:val="auto"/>
          <w:lang w:val="en-IN"/>
        </w:rPr>
        <w:tab/>
      </w:r>
    </w:p>
    <w:p w14:paraId="3515A7F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AD95BB1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public void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deleteActor</w:t>
      </w:r>
      <w:proofErr w:type="spellEnd"/>
      <w:r w:rsidRPr="0056516A">
        <w:rPr>
          <w:rFonts w:ascii="Arial" w:hAnsi="Arial" w:cs="Arial"/>
          <w:color w:val="auto"/>
          <w:lang w:val="en-IN"/>
        </w:rPr>
        <w:t>(</w:t>
      </w:r>
      <w:proofErr w:type="gramEnd"/>
      <w:r w:rsidRPr="0056516A">
        <w:rPr>
          <w:rFonts w:ascii="Arial" w:hAnsi="Arial" w:cs="Arial"/>
          <w:color w:val="auto"/>
          <w:lang w:val="en-IN"/>
        </w:rPr>
        <w:t xml:space="preserve">String </w:t>
      </w:r>
      <w:proofErr w:type="spellStart"/>
      <w:r w:rsidRPr="0056516A">
        <w:rPr>
          <w:rFonts w:ascii="Arial" w:hAnsi="Arial" w:cs="Arial"/>
          <w:color w:val="auto"/>
          <w:lang w:val="en-IN"/>
        </w:rPr>
        <w:t>a_code</w:t>
      </w:r>
      <w:proofErr w:type="spellEnd"/>
      <w:r w:rsidRPr="0056516A">
        <w:rPr>
          <w:rFonts w:ascii="Arial" w:hAnsi="Arial" w:cs="Arial"/>
          <w:color w:val="auto"/>
          <w:lang w:val="en-IN"/>
        </w:rPr>
        <w:t>)</w:t>
      </w:r>
    </w:p>
    <w:p w14:paraId="1F9F482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{</w:t>
      </w:r>
    </w:p>
    <w:p w14:paraId="3CA0CD0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try</w:t>
      </w:r>
    </w:p>
    <w:p w14:paraId="7FE54CF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{</w:t>
      </w:r>
    </w:p>
    <w:p w14:paraId="1AC79DD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</w:t>
      </w:r>
      <w:proofErr w:type="spellStart"/>
      <w:r w:rsidRPr="0056516A">
        <w:rPr>
          <w:rFonts w:ascii="Arial" w:hAnsi="Arial" w:cs="Arial"/>
          <w:color w:val="auto"/>
          <w:lang w:val="en-IN"/>
        </w:rPr>
        <w:t>deleteActor.setString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(1, </w:t>
      </w:r>
      <w:proofErr w:type="spellStart"/>
      <w:r w:rsidRPr="0056516A">
        <w:rPr>
          <w:rFonts w:ascii="Arial" w:hAnsi="Arial" w:cs="Arial"/>
          <w:color w:val="auto"/>
          <w:lang w:val="en-IN"/>
        </w:rPr>
        <w:t>a_code</w:t>
      </w:r>
      <w:proofErr w:type="spellEnd"/>
      <w:r w:rsidRPr="0056516A">
        <w:rPr>
          <w:rFonts w:ascii="Arial" w:hAnsi="Arial" w:cs="Arial"/>
          <w:color w:val="auto"/>
          <w:lang w:val="en-IN"/>
        </w:rPr>
        <w:t>);</w:t>
      </w:r>
    </w:p>
    <w:p w14:paraId="77000F3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</w:t>
      </w:r>
      <w:proofErr w:type="spellStart"/>
      <w:r w:rsidRPr="0056516A">
        <w:rPr>
          <w:rFonts w:ascii="Arial" w:hAnsi="Arial" w:cs="Arial"/>
          <w:color w:val="auto"/>
          <w:lang w:val="en-IN"/>
        </w:rPr>
        <w:t>deleteActor.executeUpdate</w:t>
      </w:r>
      <w:proofErr w:type="spellEnd"/>
      <w:r w:rsidRPr="0056516A">
        <w:rPr>
          <w:rFonts w:ascii="Arial" w:hAnsi="Arial" w:cs="Arial"/>
          <w:color w:val="auto"/>
          <w:lang w:val="en-IN"/>
        </w:rPr>
        <w:t>();</w:t>
      </w:r>
    </w:p>
    <w:p w14:paraId="585461F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}</w:t>
      </w:r>
    </w:p>
    <w:p w14:paraId="383FD29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37EE71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catch (</w:t>
      </w:r>
      <w:proofErr w:type="spellStart"/>
      <w:r w:rsidRPr="0056516A">
        <w:rPr>
          <w:rFonts w:ascii="Arial" w:hAnsi="Arial" w:cs="Arial"/>
          <w:color w:val="auto"/>
          <w:lang w:val="en-IN"/>
        </w:rPr>
        <w:t>SQLException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e)</w:t>
      </w:r>
    </w:p>
    <w:p w14:paraId="367416F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{</w:t>
      </w:r>
    </w:p>
    <w:p w14:paraId="1EA2427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e.printStackTrace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();</w:t>
      </w:r>
    </w:p>
    <w:p w14:paraId="51DBF02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}</w:t>
      </w:r>
    </w:p>
    <w:p w14:paraId="7D98A86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480BBD9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}</w:t>
      </w:r>
    </w:p>
    <w:p w14:paraId="39B3649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}</w:t>
      </w:r>
    </w:p>
    <w:p w14:paraId="3227299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%&gt;</w:t>
      </w:r>
    </w:p>
    <w:p w14:paraId="1157FE0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&lt;%</w:t>
      </w:r>
    </w:p>
    <w:p w14:paraId="7689269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Actor </w:t>
      </w:r>
      <w:proofErr w:type="spellStart"/>
      <w:r w:rsidRPr="0056516A">
        <w:rPr>
          <w:rFonts w:ascii="Arial" w:hAnsi="Arial" w:cs="Arial"/>
          <w:color w:val="auto"/>
          <w:lang w:val="en-IN"/>
        </w:rPr>
        <w:t>actor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new </w:t>
      </w:r>
      <w:proofErr w:type="gramStart"/>
      <w:r w:rsidRPr="0056516A">
        <w:rPr>
          <w:rFonts w:ascii="Arial" w:hAnsi="Arial" w:cs="Arial"/>
          <w:color w:val="auto"/>
          <w:lang w:val="en-IN"/>
        </w:rPr>
        <w:t>Actor(</w:t>
      </w:r>
      <w:proofErr w:type="gramEnd"/>
      <w:r w:rsidRPr="0056516A">
        <w:rPr>
          <w:rFonts w:ascii="Arial" w:hAnsi="Arial" w:cs="Arial"/>
          <w:color w:val="auto"/>
          <w:lang w:val="en-IN"/>
        </w:rPr>
        <w:t>);</w:t>
      </w:r>
    </w:p>
    <w:p w14:paraId="069B0D4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proofErr w:type="spellStart"/>
      <w:r w:rsidRPr="0056516A">
        <w:rPr>
          <w:rFonts w:ascii="Arial" w:hAnsi="Arial" w:cs="Arial"/>
          <w:color w:val="auto"/>
          <w:lang w:val="en-IN"/>
        </w:rPr>
        <w:t>ResultSet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actors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actor.getActors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();</w:t>
      </w:r>
    </w:p>
    <w:p w14:paraId="055A531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5314B99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if(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("submit") != null)</w:t>
      </w:r>
    </w:p>
    <w:p w14:paraId="7F2E3506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{</w:t>
      </w:r>
    </w:p>
    <w:p w14:paraId="2AB51E8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String </w:t>
      </w:r>
      <w:proofErr w:type="spellStart"/>
      <w:r w:rsidRPr="0056516A">
        <w:rPr>
          <w:rFonts w:ascii="Arial" w:hAnsi="Arial" w:cs="Arial"/>
          <w:color w:val="auto"/>
          <w:lang w:val="en-IN"/>
        </w:rPr>
        <w:t>a_code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request.getParameter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</w:t>
      </w:r>
      <w:proofErr w:type="spellStart"/>
      <w:r w:rsidRPr="0056516A">
        <w:rPr>
          <w:rFonts w:ascii="Arial" w:hAnsi="Arial" w:cs="Arial"/>
          <w:color w:val="auto"/>
          <w:lang w:val="en-IN"/>
        </w:rPr>
        <w:t>a_code</w:t>
      </w:r>
      <w:proofErr w:type="spellEnd"/>
      <w:r w:rsidRPr="0056516A">
        <w:rPr>
          <w:rFonts w:ascii="Arial" w:hAnsi="Arial" w:cs="Arial"/>
          <w:color w:val="auto"/>
          <w:lang w:val="en-IN"/>
        </w:rPr>
        <w:t>");</w:t>
      </w:r>
    </w:p>
    <w:p w14:paraId="01617B9D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actor.deleteActor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</w:t>
      </w:r>
      <w:proofErr w:type="spellStart"/>
      <w:r w:rsidRPr="0056516A">
        <w:rPr>
          <w:rFonts w:ascii="Arial" w:hAnsi="Arial" w:cs="Arial"/>
          <w:color w:val="auto"/>
          <w:lang w:val="en-IN"/>
        </w:rPr>
        <w:t>a_code</w:t>
      </w:r>
      <w:proofErr w:type="spellEnd"/>
      <w:r w:rsidRPr="0056516A">
        <w:rPr>
          <w:rFonts w:ascii="Arial" w:hAnsi="Arial" w:cs="Arial"/>
          <w:color w:val="auto"/>
          <w:lang w:val="en-IN"/>
        </w:rPr>
        <w:t>);</w:t>
      </w:r>
    </w:p>
    <w:p w14:paraId="13CFE39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}</w:t>
      </w:r>
    </w:p>
    <w:p w14:paraId="237AF9D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%&gt;</w:t>
      </w:r>
    </w:p>
    <w:p w14:paraId="417BAFB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&lt;form name="myform1" action="Delete-</w:t>
      </w:r>
      <w:proofErr w:type="spellStart"/>
      <w:r w:rsidRPr="0056516A">
        <w:rPr>
          <w:rFonts w:ascii="Arial" w:hAnsi="Arial" w:cs="Arial"/>
          <w:color w:val="auto"/>
          <w:lang w:val="en-IN"/>
        </w:rPr>
        <w:t>Aircrafts.jsp</w:t>
      </w:r>
      <w:proofErr w:type="spellEnd"/>
      <w:r w:rsidRPr="0056516A">
        <w:rPr>
          <w:rFonts w:ascii="Arial" w:hAnsi="Arial" w:cs="Arial"/>
          <w:color w:val="auto"/>
          <w:lang w:val="en-IN"/>
        </w:rPr>
        <w:t>" method="POST"&gt;</w:t>
      </w:r>
    </w:p>
    <w:p w14:paraId="4110C8C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&lt;table border = 0&gt;</w:t>
      </w:r>
    </w:p>
    <w:p w14:paraId="3BF2AD0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&lt;</w:t>
      </w:r>
      <w:proofErr w:type="spellStart"/>
      <w:r w:rsidRPr="0056516A">
        <w:rPr>
          <w:rFonts w:ascii="Arial" w:hAnsi="Arial" w:cs="Arial"/>
          <w:color w:val="auto"/>
          <w:lang w:val="en-IN"/>
        </w:rPr>
        <w:t>tbody</w:t>
      </w:r>
      <w:proofErr w:type="spellEnd"/>
      <w:r w:rsidRPr="0056516A">
        <w:rPr>
          <w:rFonts w:ascii="Arial" w:hAnsi="Arial" w:cs="Arial"/>
          <w:color w:val="auto"/>
          <w:lang w:val="en-IN"/>
        </w:rPr>
        <w:t>&gt;</w:t>
      </w:r>
    </w:p>
    <w:p w14:paraId="67E54E6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&lt;tr&gt;</w:t>
      </w:r>
    </w:p>
    <w:p w14:paraId="62FE4D63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&lt;td&gt;Select Aircraft Code to </w:t>
      </w:r>
      <w:proofErr w:type="gramStart"/>
      <w:r w:rsidRPr="0056516A">
        <w:rPr>
          <w:rFonts w:ascii="Arial" w:hAnsi="Arial" w:cs="Arial"/>
          <w:color w:val="auto"/>
          <w:lang w:val="en-IN"/>
        </w:rPr>
        <w:t>delete :</w:t>
      </w:r>
      <w:proofErr w:type="gramEnd"/>
      <w:r w:rsidRPr="0056516A">
        <w:rPr>
          <w:rFonts w:ascii="Arial" w:hAnsi="Arial" w:cs="Arial"/>
          <w:color w:val="auto"/>
          <w:lang w:val="en-IN"/>
        </w:rPr>
        <w:t xml:space="preserve"> &lt;/td&gt;</w:t>
      </w:r>
    </w:p>
    <w:p w14:paraId="50EBCC1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&lt;td&gt;</w:t>
      </w:r>
    </w:p>
    <w:p w14:paraId="01019B99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&lt;select name="</w:t>
      </w:r>
      <w:proofErr w:type="spellStart"/>
      <w:r w:rsidRPr="0056516A">
        <w:rPr>
          <w:rFonts w:ascii="Arial" w:hAnsi="Arial" w:cs="Arial"/>
          <w:color w:val="auto"/>
          <w:lang w:val="en-IN"/>
        </w:rPr>
        <w:t>a_code</w:t>
      </w:r>
      <w:proofErr w:type="spellEnd"/>
      <w:r w:rsidRPr="0056516A">
        <w:rPr>
          <w:rFonts w:ascii="Arial" w:hAnsi="Arial" w:cs="Arial"/>
          <w:color w:val="auto"/>
          <w:lang w:val="en-IN"/>
        </w:rPr>
        <w:t>"&gt;</w:t>
      </w:r>
    </w:p>
    <w:p w14:paraId="35BAFF1F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  &lt;% while (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actors.next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())</w:t>
      </w:r>
    </w:p>
    <w:p w14:paraId="61DA0720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      {%&gt;</w:t>
      </w:r>
    </w:p>
    <w:p w14:paraId="04504B24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        &lt;option value="&lt;%=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("AIRCRAFT_CODE")%&gt;"&gt;</w:t>
      </w:r>
    </w:p>
    <w:p w14:paraId="175F68DD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          &lt;%= </w:t>
      </w:r>
      <w:proofErr w:type="spellStart"/>
      <w:proofErr w:type="gramStart"/>
      <w:r w:rsidRPr="0056516A">
        <w:rPr>
          <w:rFonts w:ascii="Arial" w:hAnsi="Arial" w:cs="Arial"/>
          <w:color w:val="auto"/>
          <w:lang w:val="en-IN"/>
        </w:rPr>
        <w:t>actors.getString</w:t>
      </w:r>
      <w:proofErr w:type="spellEnd"/>
      <w:proofErr w:type="gramEnd"/>
      <w:r w:rsidRPr="0056516A">
        <w:rPr>
          <w:rFonts w:ascii="Arial" w:hAnsi="Arial" w:cs="Arial"/>
          <w:color w:val="auto"/>
          <w:lang w:val="en-IN"/>
        </w:rPr>
        <w:t>("AIRCRAFT_CODE")%&gt;</w:t>
      </w:r>
    </w:p>
    <w:p w14:paraId="4246B66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        &lt;/option&gt;</w:t>
      </w:r>
    </w:p>
    <w:p w14:paraId="2DCFAE1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  &lt;%  }   %&gt;</w:t>
      </w:r>
    </w:p>
    <w:p w14:paraId="1357403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  </w:t>
      </w:r>
    </w:p>
    <w:p w14:paraId="154741DE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  &lt;/select&gt;</w:t>
      </w:r>
    </w:p>
    <w:p w14:paraId="69B6AAD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  &lt;/td&gt;</w:t>
      </w:r>
    </w:p>
    <w:p w14:paraId="1FC558CB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  &lt;/tr&gt;</w:t>
      </w:r>
    </w:p>
    <w:p w14:paraId="70EC374A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  &lt;/</w:t>
      </w:r>
      <w:proofErr w:type="spellStart"/>
      <w:r w:rsidRPr="0056516A">
        <w:rPr>
          <w:rFonts w:ascii="Arial" w:hAnsi="Arial" w:cs="Arial"/>
          <w:color w:val="auto"/>
          <w:lang w:val="en-IN"/>
        </w:rPr>
        <w:t>tbody</w:t>
      </w:r>
      <w:proofErr w:type="spellEnd"/>
      <w:r w:rsidRPr="0056516A">
        <w:rPr>
          <w:rFonts w:ascii="Arial" w:hAnsi="Arial" w:cs="Arial"/>
          <w:color w:val="auto"/>
          <w:lang w:val="en-IN"/>
        </w:rPr>
        <w:t>&gt;</w:t>
      </w:r>
    </w:p>
    <w:p w14:paraId="31120007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&lt;/table&gt;</w:t>
      </w:r>
    </w:p>
    <w:p w14:paraId="1A97E6F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&lt;</w:t>
      </w:r>
      <w:proofErr w:type="spellStart"/>
      <w:r w:rsidRPr="0056516A">
        <w:rPr>
          <w:rFonts w:ascii="Arial" w:hAnsi="Arial" w:cs="Arial"/>
          <w:color w:val="auto"/>
          <w:lang w:val="en-IN"/>
        </w:rPr>
        <w:t>br</w:t>
      </w:r>
      <w:proofErr w:type="spellEnd"/>
      <w:r w:rsidRPr="0056516A">
        <w:rPr>
          <w:rFonts w:ascii="Arial" w:hAnsi="Arial" w:cs="Arial"/>
          <w:color w:val="auto"/>
          <w:lang w:val="en-IN"/>
        </w:rPr>
        <w:t>&gt;</w:t>
      </w:r>
    </w:p>
    <w:p w14:paraId="50850E3D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&lt;input type="submit" value="Submit" name="submit" /&gt;</w:t>
      </w:r>
    </w:p>
    <w:p w14:paraId="1B8018F2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&lt;</w:t>
      </w:r>
      <w:proofErr w:type="spellStart"/>
      <w:r w:rsidRPr="0056516A">
        <w:rPr>
          <w:rFonts w:ascii="Arial" w:hAnsi="Arial" w:cs="Arial"/>
          <w:color w:val="auto"/>
          <w:lang w:val="en-IN"/>
        </w:rPr>
        <w:t>br</w:t>
      </w:r>
      <w:proofErr w:type="spellEnd"/>
      <w:r w:rsidRPr="0056516A">
        <w:rPr>
          <w:rFonts w:ascii="Arial" w:hAnsi="Arial" w:cs="Arial"/>
          <w:color w:val="auto"/>
          <w:lang w:val="en-IN"/>
        </w:rPr>
        <w:t>&gt;&lt;</w:t>
      </w:r>
      <w:proofErr w:type="spellStart"/>
      <w:r w:rsidRPr="0056516A">
        <w:rPr>
          <w:rFonts w:ascii="Arial" w:hAnsi="Arial" w:cs="Arial"/>
          <w:color w:val="auto"/>
          <w:lang w:val="en-IN"/>
        </w:rPr>
        <w:t>br</w:t>
      </w:r>
      <w:proofErr w:type="spellEnd"/>
      <w:r w:rsidRPr="0056516A">
        <w:rPr>
          <w:rFonts w:ascii="Arial" w:hAnsi="Arial" w:cs="Arial"/>
          <w:color w:val="auto"/>
          <w:lang w:val="en-IN"/>
        </w:rPr>
        <w:t>&gt;&lt;</w:t>
      </w:r>
      <w:proofErr w:type="spellStart"/>
      <w:r w:rsidRPr="0056516A">
        <w:rPr>
          <w:rFonts w:ascii="Arial" w:hAnsi="Arial" w:cs="Arial"/>
          <w:color w:val="auto"/>
          <w:lang w:val="en-IN"/>
        </w:rPr>
        <w:t>br</w:t>
      </w:r>
      <w:proofErr w:type="spellEnd"/>
      <w:r w:rsidRPr="0056516A">
        <w:rPr>
          <w:rFonts w:ascii="Arial" w:hAnsi="Arial" w:cs="Arial"/>
          <w:color w:val="auto"/>
          <w:lang w:val="en-IN"/>
        </w:rPr>
        <w:t>&gt;</w:t>
      </w:r>
    </w:p>
    <w:p w14:paraId="1C49CD24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&lt;p&gt;To </w:t>
      </w:r>
      <w:proofErr w:type="spellStart"/>
      <w:r w:rsidRPr="0056516A">
        <w:rPr>
          <w:rFonts w:ascii="Arial" w:hAnsi="Arial" w:cs="Arial"/>
          <w:color w:val="auto"/>
          <w:lang w:val="en-IN"/>
        </w:rPr>
        <w:t>veiw</w:t>
      </w:r>
      <w:proofErr w:type="spellEnd"/>
      <w:r w:rsidRPr="0056516A">
        <w:rPr>
          <w:rFonts w:ascii="Arial" w:hAnsi="Arial" w:cs="Arial"/>
          <w:color w:val="auto"/>
          <w:lang w:val="en-IN"/>
        </w:rPr>
        <w:t xml:space="preserve"> UPDATED database, Click below. &lt;/p&gt;</w:t>
      </w:r>
    </w:p>
    <w:p w14:paraId="564F8DA8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 &lt;button type="submit" </w:t>
      </w:r>
      <w:proofErr w:type="spellStart"/>
      <w:r w:rsidRPr="0056516A">
        <w:rPr>
          <w:rFonts w:ascii="Arial" w:hAnsi="Arial" w:cs="Arial"/>
          <w:color w:val="auto"/>
          <w:lang w:val="en-IN"/>
        </w:rPr>
        <w:t>formaction</w:t>
      </w:r>
      <w:proofErr w:type="spellEnd"/>
      <w:r w:rsidRPr="0056516A">
        <w:rPr>
          <w:rFonts w:ascii="Arial" w:hAnsi="Arial" w:cs="Arial"/>
          <w:color w:val="auto"/>
          <w:lang w:val="en-IN"/>
        </w:rPr>
        <w:t>="Display-Aircrafts-2.jsp"&gt;View&lt;/button&gt;</w:t>
      </w:r>
    </w:p>
    <w:p w14:paraId="44FA4CFC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lastRenderedPageBreak/>
        <w:t>&lt;/form&gt;</w:t>
      </w:r>
    </w:p>
    <w:p w14:paraId="5168290D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3FBB8D5" w14:textId="77777777" w:rsidR="0056516A" w:rsidRP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>&lt;/body&gt;</w:t>
      </w:r>
    </w:p>
    <w:p w14:paraId="09EE2CE4" w14:textId="7BA86654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6516A">
        <w:rPr>
          <w:rFonts w:ascii="Arial" w:hAnsi="Arial" w:cs="Arial"/>
          <w:color w:val="auto"/>
          <w:lang w:val="en-IN"/>
        </w:rPr>
        <w:t xml:space="preserve"> &lt;/html&gt;</w:t>
      </w:r>
    </w:p>
    <w:p w14:paraId="066A9716" w14:textId="4232D021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267511D" w14:textId="409F982E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59E03F6" w14:textId="00AE3EEB" w:rsidR="0056516A" w:rsidRDefault="0056516A" w:rsidP="0056516A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Webpage Working</w:t>
      </w:r>
    </w:p>
    <w:p w14:paraId="37B05F8A" w14:textId="5D33DCE4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9ADFAEF" w14:textId="77777777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5D44270" w14:textId="12807014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noProof/>
        </w:rPr>
        <w:drawing>
          <wp:inline distT="0" distB="0" distL="0" distR="0" wp14:anchorId="264D26AA" wp14:editId="67C5DCC0">
            <wp:extent cx="3009900" cy="2409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6D28" w14:textId="3C4C4E1B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65D3B0C" w14:textId="51AF2203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6B8A116" w14:textId="34089439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82B1045" w14:textId="371BFE6F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7FCBA38" w14:textId="4580E4A3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CD02970" w14:textId="58D2A0ED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23748C06" w14:textId="492C998C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F0B61C1" w14:textId="02B21769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538D903" w14:textId="70E9EE9A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97388B7" w14:textId="4050AC12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1E61557" w14:textId="22CD8C8A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2954D32" w14:textId="74BF4071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818219D" w14:textId="00CE79E7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0C273BAF" w14:textId="582954DB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4A94850" w14:textId="4A3295FF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1B133BA" w14:textId="561A231D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3C1E062" w14:textId="7FC9E910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FFF065E" w14:textId="75A43237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72761BD" w14:textId="7CDD6FF1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61C5A0C" w14:textId="18B774F9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10F3C8A" w14:textId="509249EE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172B1A76" w14:textId="6BA2E307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2EC6C4A" w14:textId="230350B1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513B48CD" w14:textId="6A64CAA5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7BF048B" w14:textId="361E11DA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A9FAB5E" w14:textId="77777777" w:rsidR="004C6B28" w:rsidRDefault="004C6B28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3C362AAC" w14:textId="050FCF12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A879D10" w14:textId="4FA13924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719FB1B" w14:textId="3AC343A1" w:rsidR="0056516A" w:rsidRDefault="0056516A" w:rsidP="0056516A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70064509" w14:textId="052B098E" w:rsidR="0056516A" w:rsidRPr="00596D4B" w:rsidRDefault="00596D4B" w:rsidP="00596D4B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u w:val="single"/>
          <w:lang w:val="en-IN"/>
        </w:rPr>
        <w:lastRenderedPageBreak/>
        <w:t>Deletion Result Page</w:t>
      </w:r>
    </w:p>
    <w:p w14:paraId="5F1A3E43" w14:textId="3C6694A9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661F56E" w14:textId="6F8D1D83" w:rsidR="00596D4B" w:rsidRDefault="00596D4B" w:rsidP="00596D4B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t>JSP Code</w:t>
      </w:r>
    </w:p>
    <w:p w14:paraId="13B22FBE" w14:textId="1BC80DB6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499E9038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>&lt;html&gt;</w:t>
      </w:r>
    </w:p>
    <w:p w14:paraId="630F80EB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>&lt;head&gt;</w:t>
      </w:r>
    </w:p>
    <w:p w14:paraId="64D1A9A3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&lt;title&gt;Airline Results&lt;/title&gt;</w:t>
      </w:r>
    </w:p>
    <w:p w14:paraId="5A65AC21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>&lt;/head&gt;</w:t>
      </w:r>
    </w:p>
    <w:p w14:paraId="098946A2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>&lt;body&gt;</w:t>
      </w:r>
    </w:p>
    <w:p w14:paraId="726763C1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&lt;h1&gt;Data Deleted Successfully&lt;/h1&gt;</w:t>
      </w:r>
    </w:p>
    <w:p w14:paraId="036AD815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&lt;</w:t>
      </w:r>
      <w:proofErr w:type="spellStart"/>
      <w:r w:rsidRPr="00596D4B">
        <w:rPr>
          <w:rFonts w:ascii="Arial" w:hAnsi="Arial" w:cs="Arial"/>
          <w:color w:val="auto"/>
          <w:lang w:val="en-IN"/>
        </w:rPr>
        <w:t>br</w:t>
      </w:r>
      <w:proofErr w:type="spellEnd"/>
      <w:r w:rsidRPr="00596D4B">
        <w:rPr>
          <w:rFonts w:ascii="Arial" w:hAnsi="Arial" w:cs="Arial"/>
          <w:color w:val="auto"/>
          <w:lang w:val="en-IN"/>
        </w:rPr>
        <w:t>&gt;&lt;</w:t>
      </w:r>
      <w:proofErr w:type="spellStart"/>
      <w:r w:rsidRPr="00596D4B">
        <w:rPr>
          <w:rFonts w:ascii="Arial" w:hAnsi="Arial" w:cs="Arial"/>
          <w:color w:val="auto"/>
          <w:lang w:val="en-IN"/>
        </w:rPr>
        <w:t>br</w:t>
      </w:r>
      <w:proofErr w:type="spellEnd"/>
      <w:r w:rsidRPr="00596D4B">
        <w:rPr>
          <w:rFonts w:ascii="Arial" w:hAnsi="Arial" w:cs="Arial"/>
          <w:color w:val="auto"/>
          <w:lang w:val="en-IN"/>
        </w:rPr>
        <w:t>&gt;</w:t>
      </w:r>
    </w:p>
    <w:p w14:paraId="34F03F93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&lt;%@ page import = "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java.sql</w:t>
      </w:r>
      <w:proofErr w:type="spellEnd"/>
      <w:r w:rsidRPr="00596D4B">
        <w:rPr>
          <w:rFonts w:ascii="Arial" w:hAnsi="Arial" w:cs="Arial"/>
          <w:color w:val="auto"/>
          <w:lang w:val="en-IN"/>
        </w:rPr>
        <w:t>.*</w:t>
      </w:r>
      <w:proofErr w:type="gramEnd"/>
      <w:r w:rsidRPr="00596D4B">
        <w:rPr>
          <w:rFonts w:ascii="Arial" w:hAnsi="Arial" w:cs="Arial"/>
          <w:color w:val="auto"/>
          <w:lang w:val="en-IN"/>
        </w:rPr>
        <w:t>" %&gt;</w:t>
      </w:r>
    </w:p>
    <w:p w14:paraId="7FC3A8BD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</w:t>
      </w:r>
    </w:p>
    <w:p w14:paraId="102D5FA9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&lt;%  </w:t>
      </w:r>
    </w:p>
    <w:p w14:paraId="37BB99C2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3066645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Connection conn = DriverManager.getConnection("</w:t>
      </w:r>
      <w:proofErr w:type="gramStart"/>
      <w:r w:rsidRPr="00596D4B">
        <w:rPr>
          <w:rFonts w:ascii="Arial" w:hAnsi="Arial" w:cs="Arial"/>
          <w:color w:val="auto"/>
          <w:lang w:val="en-IN"/>
        </w:rPr>
        <w:t>jdbc:oracle</w:t>
      </w:r>
      <w:proofErr w:type="gramEnd"/>
      <w:r w:rsidRPr="00596D4B">
        <w:rPr>
          <w:rFonts w:ascii="Arial" w:hAnsi="Arial" w:cs="Arial"/>
          <w:color w:val="auto"/>
          <w:lang w:val="en-IN"/>
        </w:rPr>
        <w:t>:thin:@localhost:1521:xe","homeuser","silas");</w:t>
      </w:r>
    </w:p>
    <w:p w14:paraId="178E20C9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Statement </w:t>
      </w:r>
      <w:proofErr w:type="spellStart"/>
      <w:r w:rsidRPr="00596D4B">
        <w:rPr>
          <w:rFonts w:ascii="Arial" w:hAnsi="Arial" w:cs="Arial"/>
          <w:color w:val="auto"/>
          <w:lang w:val="en-IN"/>
        </w:rPr>
        <w:t>stmt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conn.createStatement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();</w:t>
      </w:r>
    </w:p>
    <w:p w14:paraId="428C8FF1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57AF0FC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String </w:t>
      </w:r>
      <w:proofErr w:type="spellStart"/>
      <w:r w:rsidRPr="00596D4B">
        <w:rPr>
          <w:rFonts w:ascii="Arial" w:hAnsi="Arial" w:cs="Arial"/>
          <w:color w:val="auto"/>
          <w:lang w:val="en-IN"/>
        </w:rPr>
        <w:t>sql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 = "SELECT 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a.AIRCRAFT</w:t>
      </w:r>
      <w:proofErr w:type="gramEnd"/>
      <w:r w:rsidRPr="00596D4B">
        <w:rPr>
          <w:rFonts w:ascii="Arial" w:hAnsi="Arial" w:cs="Arial"/>
          <w:color w:val="auto"/>
          <w:lang w:val="en-IN"/>
        </w:rPr>
        <w:t>_CODE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96D4B">
        <w:rPr>
          <w:rFonts w:ascii="Arial" w:hAnsi="Arial" w:cs="Arial"/>
          <w:color w:val="auto"/>
          <w:lang w:val="en-IN"/>
        </w:rPr>
        <w:t>a.R_NO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96D4B">
        <w:rPr>
          <w:rFonts w:ascii="Arial" w:hAnsi="Arial" w:cs="Arial"/>
          <w:color w:val="auto"/>
          <w:lang w:val="en-IN"/>
        </w:rPr>
        <w:t>a.ARRIVAL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96D4B">
        <w:rPr>
          <w:rFonts w:ascii="Arial" w:hAnsi="Arial" w:cs="Arial"/>
          <w:color w:val="auto"/>
          <w:lang w:val="en-IN"/>
        </w:rPr>
        <w:t>a.DEPARTURE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96D4B">
        <w:rPr>
          <w:rFonts w:ascii="Arial" w:hAnsi="Arial" w:cs="Arial"/>
          <w:color w:val="auto"/>
          <w:lang w:val="en-IN"/>
        </w:rPr>
        <w:t>a.STATUS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, a.DURATION1, </w:t>
      </w:r>
      <w:proofErr w:type="spellStart"/>
      <w:r w:rsidRPr="00596D4B">
        <w:rPr>
          <w:rFonts w:ascii="Arial" w:hAnsi="Arial" w:cs="Arial"/>
          <w:color w:val="auto"/>
          <w:lang w:val="en-IN"/>
        </w:rPr>
        <w:t>a.AIRCRAFTTYPE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96D4B">
        <w:rPr>
          <w:rFonts w:ascii="Arial" w:hAnsi="Arial" w:cs="Arial"/>
          <w:color w:val="auto"/>
          <w:lang w:val="en-IN"/>
        </w:rPr>
        <w:t>a.LAYOVER_TIME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, </w:t>
      </w:r>
      <w:proofErr w:type="spellStart"/>
      <w:r w:rsidRPr="00596D4B">
        <w:rPr>
          <w:rFonts w:ascii="Arial" w:hAnsi="Arial" w:cs="Arial"/>
          <w:color w:val="auto"/>
          <w:lang w:val="en-IN"/>
        </w:rPr>
        <w:t>a.NO_OF_STOPS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, a.MODEL1, </w:t>
      </w:r>
      <w:proofErr w:type="spellStart"/>
      <w:r w:rsidRPr="00596D4B">
        <w:rPr>
          <w:rFonts w:ascii="Arial" w:hAnsi="Arial" w:cs="Arial"/>
          <w:color w:val="auto"/>
          <w:lang w:val="en-IN"/>
        </w:rPr>
        <w:t>a.AIRLINEID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 FROM AIRCRAFT a";</w:t>
      </w:r>
    </w:p>
    <w:p w14:paraId="787BC49E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F32CFC5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B598179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</w:t>
      </w:r>
      <w:proofErr w:type="spellStart"/>
      <w:r w:rsidRPr="00596D4B">
        <w:rPr>
          <w:rFonts w:ascii="Arial" w:hAnsi="Arial" w:cs="Arial"/>
          <w:color w:val="auto"/>
          <w:lang w:val="en-IN"/>
        </w:rPr>
        <w:t>ResultSet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 </w:t>
      </w:r>
      <w:proofErr w:type="spellStart"/>
      <w:r w:rsidRPr="00596D4B">
        <w:rPr>
          <w:rFonts w:ascii="Arial" w:hAnsi="Arial" w:cs="Arial"/>
          <w:color w:val="auto"/>
          <w:lang w:val="en-IN"/>
        </w:rPr>
        <w:t>rs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 = 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stmt.executeQuery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</w:t>
      </w:r>
      <w:proofErr w:type="spellStart"/>
      <w:r w:rsidRPr="00596D4B">
        <w:rPr>
          <w:rFonts w:ascii="Arial" w:hAnsi="Arial" w:cs="Arial"/>
          <w:color w:val="auto"/>
          <w:lang w:val="en-IN"/>
        </w:rPr>
        <w:t>sql</w:t>
      </w:r>
      <w:proofErr w:type="spellEnd"/>
      <w:r w:rsidRPr="00596D4B">
        <w:rPr>
          <w:rFonts w:ascii="Arial" w:hAnsi="Arial" w:cs="Arial"/>
          <w:color w:val="auto"/>
          <w:lang w:val="en-IN"/>
        </w:rPr>
        <w:t>);</w:t>
      </w:r>
    </w:p>
    <w:p w14:paraId="53C8CEAE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try</w:t>
      </w:r>
    </w:p>
    <w:p w14:paraId="59ADCD3D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{</w:t>
      </w:r>
    </w:p>
    <w:p w14:paraId="7BA789CE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if(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</w:t>
      </w:r>
      <w:proofErr w:type="spellEnd"/>
      <w:r w:rsidRPr="00596D4B">
        <w:rPr>
          <w:rFonts w:ascii="Arial" w:hAnsi="Arial" w:cs="Arial"/>
          <w:color w:val="auto"/>
          <w:lang w:val="en-IN"/>
        </w:rPr>
        <w:t>!=</w:t>
      </w:r>
      <w:proofErr w:type="gramEnd"/>
      <w:r w:rsidRPr="00596D4B">
        <w:rPr>
          <w:rFonts w:ascii="Arial" w:hAnsi="Arial" w:cs="Arial"/>
          <w:color w:val="auto"/>
          <w:lang w:val="en-IN"/>
        </w:rPr>
        <w:t>null)</w:t>
      </w:r>
    </w:p>
    <w:p w14:paraId="655E8C36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{</w:t>
      </w:r>
    </w:p>
    <w:p w14:paraId="7735CE81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%&gt;</w:t>
      </w:r>
    </w:p>
    <w:p w14:paraId="6640115D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&lt;table border = 1 cellpadding = 5&gt;</w:t>
      </w:r>
    </w:p>
    <w:p w14:paraId="42E70935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&lt;tr&gt;</w:t>
      </w:r>
    </w:p>
    <w:p w14:paraId="345909BA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&lt;td&gt;Aircraft Code&lt;/td&gt;</w:t>
      </w:r>
    </w:p>
    <w:p w14:paraId="56D6E562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&lt;td&gt;Route&lt;/td&gt;</w:t>
      </w:r>
    </w:p>
    <w:p w14:paraId="0D2ABF04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&lt;td&gt;Arrival Time&lt;/td&gt;</w:t>
      </w:r>
    </w:p>
    <w:p w14:paraId="3BEEAAD6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&lt;td&gt;Departure Time&lt;/td&gt;</w:t>
      </w:r>
    </w:p>
    <w:p w14:paraId="4E1C97ED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&lt;td&gt;Status&lt;/td&gt;</w:t>
      </w:r>
    </w:p>
    <w:p w14:paraId="39FD442D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&lt;td&gt;Duration&lt;/td&gt;</w:t>
      </w:r>
    </w:p>
    <w:p w14:paraId="442D4D76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&lt;td&gt;Aircraft Type&lt;/td&gt;</w:t>
      </w:r>
    </w:p>
    <w:p w14:paraId="19017CEA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&lt;td&gt;Layover Time (Hrs)&lt;/td&gt;</w:t>
      </w:r>
    </w:p>
    <w:p w14:paraId="6921D6B3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&lt;td&gt;Number of Stops&lt;/td&gt;</w:t>
      </w:r>
    </w:p>
    <w:p w14:paraId="52368BFC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&lt;td&gt;Aircraft Model&lt;/td&gt;</w:t>
      </w:r>
    </w:p>
    <w:p w14:paraId="11A51F29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&lt;td&gt;Aircraft ID&lt;/td&gt;</w:t>
      </w:r>
    </w:p>
    <w:p w14:paraId="06A92EDB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&lt;/tr&gt;</w:t>
      </w:r>
    </w:p>
    <w:p w14:paraId="23773B90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&lt;%</w:t>
      </w:r>
    </w:p>
    <w:p w14:paraId="3034B90A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1AB712C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while(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rs.next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())</w:t>
      </w:r>
    </w:p>
    <w:p w14:paraId="59219C32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{</w:t>
      </w:r>
    </w:p>
    <w:p w14:paraId="797203B3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%&gt;</w:t>
      </w:r>
    </w:p>
    <w:p w14:paraId="2604EC8E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&lt;tr&gt;</w:t>
      </w:r>
    </w:p>
    <w:p w14:paraId="25F3C740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("AIRCRAFT_CODE")%&gt;&lt;/td&gt;</w:t>
      </w:r>
    </w:p>
    <w:p w14:paraId="142F968E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("R_NO")%&gt;&lt;/td&gt;</w:t>
      </w:r>
    </w:p>
    <w:p w14:paraId="00AF70D3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lastRenderedPageBreak/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("ARRIVAL")%&gt;&lt;/td&gt;</w:t>
      </w:r>
    </w:p>
    <w:p w14:paraId="6587FAB5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("DEPARTURE")%&gt;&lt;/td&gt;</w:t>
      </w:r>
    </w:p>
    <w:p w14:paraId="2CA9EA77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("STATUS")%&gt;&lt;/td&gt;</w:t>
      </w:r>
    </w:p>
    <w:p w14:paraId="0D94AE13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("DURATION1")%&gt;&lt;/td&gt;</w:t>
      </w:r>
    </w:p>
    <w:p w14:paraId="1BE6D663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("AIRCRAFTTYPE")%&gt;&lt;/td&gt;</w:t>
      </w:r>
    </w:p>
    <w:p w14:paraId="01BB5262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("LAYOVER_TIME")%&gt;&lt;/td&gt;</w:t>
      </w:r>
    </w:p>
    <w:p w14:paraId="0A5438D8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("NO_OF_STOPS")%&gt;&lt;/td&gt;</w:t>
      </w:r>
    </w:p>
    <w:p w14:paraId="5C1575A2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("MODEL1")%&gt;&lt;/td&gt;</w:t>
      </w:r>
    </w:p>
    <w:p w14:paraId="3E4EBD68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  &lt;td&gt;&lt;%=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rs.getString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("AIRLINEID")%&gt;&lt;/td&gt;</w:t>
      </w:r>
    </w:p>
    <w:p w14:paraId="6DC5091C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&lt;/tr&gt;</w:t>
      </w:r>
    </w:p>
    <w:p w14:paraId="3AFB5834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  &lt;%</w:t>
      </w:r>
    </w:p>
    <w:p w14:paraId="5773A56C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  }</w:t>
      </w:r>
    </w:p>
    <w:p w14:paraId="0A9DF49B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}</w:t>
      </w:r>
    </w:p>
    <w:p w14:paraId="68BDA603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}</w:t>
      </w:r>
    </w:p>
    <w:p w14:paraId="4E96BAC6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788172C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</w:t>
      </w:r>
      <w:proofErr w:type="gramStart"/>
      <w:r w:rsidRPr="00596D4B">
        <w:rPr>
          <w:rFonts w:ascii="Arial" w:hAnsi="Arial" w:cs="Arial"/>
          <w:color w:val="auto"/>
          <w:lang w:val="en-IN"/>
        </w:rPr>
        <w:t>catch(</w:t>
      </w:r>
      <w:proofErr w:type="spellStart"/>
      <w:proofErr w:type="gramEnd"/>
      <w:r w:rsidRPr="00596D4B">
        <w:rPr>
          <w:rFonts w:ascii="Arial" w:hAnsi="Arial" w:cs="Arial"/>
          <w:color w:val="auto"/>
          <w:lang w:val="en-IN"/>
        </w:rPr>
        <w:t>SQLException</w:t>
      </w:r>
      <w:proofErr w:type="spellEnd"/>
      <w:r w:rsidRPr="00596D4B">
        <w:rPr>
          <w:rFonts w:ascii="Arial" w:hAnsi="Arial" w:cs="Arial"/>
          <w:color w:val="auto"/>
          <w:lang w:val="en-IN"/>
        </w:rPr>
        <w:t xml:space="preserve"> e)</w:t>
      </w:r>
    </w:p>
    <w:p w14:paraId="0AEDB347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{</w:t>
      </w:r>
    </w:p>
    <w:p w14:paraId="5C03586C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  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e.printStackTrace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();</w:t>
      </w:r>
    </w:p>
    <w:p w14:paraId="076418D4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}</w:t>
      </w:r>
    </w:p>
    <w:p w14:paraId="26193E94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1828B22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stmt.close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();</w:t>
      </w:r>
    </w:p>
    <w:p w14:paraId="7820693F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rs.close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();</w:t>
      </w:r>
    </w:p>
    <w:p w14:paraId="0E72842F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</w:t>
      </w:r>
      <w:proofErr w:type="spellStart"/>
      <w:proofErr w:type="gramStart"/>
      <w:r w:rsidRPr="00596D4B">
        <w:rPr>
          <w:rFonts w:ascii="Arial" w:hAnsi="Arial" w:cs="Arial"/>
          <w:color w:val="auto"/>
          <w:lang w:val="en-IN"/>
        </w:rPr>
        <w:t>conn.close</w:t>
      </w:r>
      <w:proofErr w:type="spellEnd"/>
      <w:proofErr w:type="gramEnd"/>
      <w:r w:rsidRPr="00596D4B">
        <w:rPr>
          <w:rFonts w:ascii="Arial" w:hAnsi="Arial" w:cs="Arial"/>
          <w:color w:val="auto"/>
          <w:lang w:val="en-IN"/>
        </w:rPr>
        <w:t>();</w:t>
      </w:r>
    </w:p>
    <w:p w14:paraId="5A45C0EF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</w:t>
      </w:r>
      <w:proofErr w:type="spellStart"/>
      <w:r w:rsidRPr="00596D4B">
        <w:rPr>
          <w:rFonts w:ascii="Arial" w:hAnsi="Arial" w:cs="Arial"/>
          <w:color w:val="auto"/>
          <w:lang w:val="en-IN"/>
        </w:rPr>
        <w:t>stmt</w:t>
      </w:r>
      <w:proofErr w:type="spellEnd"/>
      <w:r w:rsidRPr="00596D4B">
        <w:rPr>
          <w:rFonts w:ascii="Arial" w:hAnsi="Arial" w:cs="Arial"/>
          <w:color w:val="auto"/>
          <w:lang w:val="en-IN"/>
        </w:rPr>
        <w:t>=null;</w:t>
      </w:r>
    </w:p>
    <w:p w14:paraId="41078410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</w:t>
      </w:r>
      <w:proofErr w:type="spellStart"/>
      <w:r w:rsidRPr="00596D4B">
        <w:rPr>
          <w:rFonts w:ascii="Arial" w:hAnsi="Arial" w:cs="Arial"/>
          <w:color w:val="auto"/>
          <w:lang w:val="en-IN"/>
        </w:rPr>
        <w:t>rs</w:t>
      </w:r>
      <w:proofErr w:type="spellEnd"/>
      <w:r w:rsidRPr="00596D4B">
        <w:rPr>
          <w:rFonts w:ascii="Arial" w:hAnsi="Arial" w:cs="Arial"/>
          <w:color w:val="auto"/>
          <w:lang w:val="en-IN"/>
        </w:rPr>
        <w:t>=null;</w:t>
      </w:r>
    </w:p>
    <w:p w14:paraId="58624196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conn=null;</w:t>
      </w:r>
    </w:p>
    <w:p w14:paraId="4C7B0749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%&gt;</w:t>
      </w:r>
    </w:p>
    <w:p w14:paraId="26D355A9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&lt;/table&gt;</w:t>
      </w:r>
    </w:p>
    <w:p w14:paraId="1489FB94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</w:t>
      </w:r>
    </w:p>
    <w:p w14:paraId="0C8525AD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B030735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>&lt;/body&gt;</w:t>
      </w:r>
    </w:p>
    <w:p w14:paraId="6E386048" w14:textId="77777777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 xml:space="preserve">    </w:t>
      </w:r>
    </w:p>
    <w:p w14:paraId="64C2CDCA" w14:textId="40F2FECB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  <w:r w:rsidRPr="00596D4B">
        <w:rPr>
          <w:rFonts w:ascii="Arial" w:hAnsi="Arial" w:cs="Arial"/>
          <w:color w:val="auto"/>
          <w:lang w:val="en-IN"/>
        </w:rPr>
        <w:t>&lt;/html&gt;</w:t>
      </w:r>
    </w:p>
    <w:p w14:paraId="45258F68" w14:textId="40313481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AB80571" w14:textId="40B58BF4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FC6E98F" w14:textId="5CFAC53A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B6D1757" w14:textId="43253335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52A407D" w14:textId="40F8B2C8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FEF856A" w14:textId="42DDF66B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8434894" w14:textId="28442A36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A14284A" w14:textId="525A9472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7FDB306" w14:textId="1A7E0074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EE42AAB" w14:textId="4245DBBB" w:rsidR="004C6B28" w:rsidRDefault="004C6B28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D0B6749" w14:textId="0986008A" w:rsidR="004C6B28" w:rsidRDefault="004C6B28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4CF5744" w14:textId="5153C131" w:rsidR="004C6B28" w:rsidRDefault="004C6B28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5274773" w14:textId="1EECC7AB" w:rsidR="004C6B28" w:rsidRDefault="004C6B28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7CB4AA22" w14:textId="39EFD157" w:rsidR="004C6B28" w:rsidRDefault="004C6B28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403EBB2A" w14:textId="77777777" w:rsidR="004C6B28" w:rsidRDefault="004C6B28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11090A51" w14:textId="22DD7322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2496B18D" w14:textId="44262BAA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0765F081" w14:textId="6CC82CDF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566E6710" w14:textId="6474BAFC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D363E25" w14:textId="54FB0129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3C685524" w14:textId="77777777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color w:val="auto"/>
          <w:lang w:val="en-IN"/>
        </w:rPr>
      </w:pPr>
    </w:p>
    <w:p w14:paraId="634DFC12" w14:textId="340CAD8C" w:rsidR="00596D4B" w:rsidRDefault="00596D4B" w:rsidP="00596D4B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rFonts w:ascii="Arial" w:hAnsi="Arial" w:cs="Arial"/>
          <w:b/>
          <w:color w:val="auto"/>
          <w:lang w:val="en-IN"/>
        </w:rPr>
        <w:lastRenderedPageBreak/>
        <w:t>Webpage Working</w:t>
      </w:r>
    </w:p>
    <w:p w14:paraId="656A9E90" w14:textId="451F7EF0" w:rsid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</w:p>
    <w:p w14:paraId="64558737" w14:textId="147DC669" w:rsidR="00596D4B" w:rsidRPr="00596D4B" w:rsidRDefault="00596D4B" w:rsidP="00596D4B">
      <w:pPr>
        <w:autoSpaceDE w:val="0"/>
        <w:autoSpaceDN w:val="0"/>
        <w:adjustRightInd w:val="0"/>
        <w:spacing w:before="0" w:after="0" w:line="240" w:lineRule="auto"/>
        <w:rPr>
          <w:rFonts w:ascii="Arial" w:hAnsi="Arial" w:cs="Arial"/>
          <w:b/>
          <w:color w:val="auto"/>
          <w:lang w:val="en-IN"/>
        </w:rPr>
      </w:pPr>
      <w:r>
        <w:rPr>
          <w:noProof/>
        </w:rPr>
        <w:drawing>
          <wp:inline distT="0" distB="0" distL="0" distR="0" wp14:anchorId="1CA5CEB7" wp14:editId="25D91190">
            <wp:extent cx="6048375" cy="2705273"/>
            <wp:effectExtent l="19050" t="19050" r="9525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82" cy="27106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596D4B" w:rsidRPr="00596D4B" w:rsidSect="00622506">
      <w:footerReference w:type="default" r:id="rId41"/>
      <w:pgSz w:w="11906" w:h="16838" w:code="9"/>
      <w:pgMar w:top="1728" w:right="1800" w:bottom="1440" w:left="1800" w:header="720" w:footer="96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165B0B" w14:textId="77777777" w:rsidR="00921D17" w:rsidRDefault="00921D17" w:rsidP="00C6554A">
      <w:pPr>
        <w:spacing w:before="0" w:after="0" w:line="240" w:lineRule="auto"/>
      </w:pPr>
      <w:r>
        <w:separator/>
      </w:r>
    </w:p>
  </w:endnote>
  <w:endnote w:type="continuationSeparator" w:id="0">
    <w:p w14:paraId="071581C0" w14:textId="77777777" w:rsidR="00921D17" w:rsidRDefault="00921D17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-Ligh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merriweather_lightregular">
    <w:altName w:val="Cambria"/>
    <w:panose1 w:val="00000000000000000000"/>
    <w:charset w:val="00"/>
    <w:family w:val="roman"/>
    <w:notTrueType/>
    <w:pitch w:val="default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D1025" w14:textId="77777777" w:rsidR="00F96A0F" w:rsidRDefault="00F96A0F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CE9733" w14:textId="77777777" w:rsidR="00921D17" w:rsidRDefault="00921D17" w:rsidP="00C6554A">
      <w:pPr>
        <w:spacing w:before="0" w:after="0" w:line="240" w:lineRule="auto"/>
      </w:pPr>
      <w:r>
        <w:separator/>
      </w:r>
    </w:p>
  </w:footnote>
  <w:footnote w:type="continuationSeparator" w:id="0">
    <w:p w14:paraId="7AF8DC6E" w14:textId="77777777" w:rsidR="00921D17" w:rsidRDefault="00921D17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1C2B5AFC"/>
    <w:multiLevelType w:val="multilevel"/>
    <w:tmpl w:val="85C4434A"/>
    <w:lvl w:ilvl="0">
      <w:start w:val="1"/>
      <w:numFmt w:val="decimal"/>
      <w:lvlText w:val="%1."/>
      <w:lvlJc w:val="left"/>
      <w:pPr>
        <w:ind w:left="720" w:hanging="360"/>
      </w:pPr>
      <w:rPr>
        <w:rFonts w:ascii="Calibri-Light" w:hAnsi="Calibri-Light" w:hint="default"/>
        <w:color w:val="007DEB" w:themeColor="background2" w:themeShade="8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22A961FB"/>
    <w:multiLevelType w:val="hybridMultilevel"/>
    <w:tmpl w:val="32ECD0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3D17CC"/>
    <w:multiLevelType w:val="multilevel"/>
    <w:tmpl w:val="86EED418"/>
    <w:lvl w:ilvl="0">
      <w:start w:val="1"/>
      <w:numFmt w:val="decimal"/>
      <w:lvlText w:val="%1."/>
      <w:lvlJc w:val="left"/>
      <w:pPr>
        <w:ind w:left="720" w:hanging="360"/>
      </w:pPr>
      <w:rPr>
        <w:rFonts w:ascii="Calibri-Light" w:hAnsi="Calibri-Light" w:hint="default"/>
        <w:color w:val="007DEB" w:themeColor="background2" w:themeShade="8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2BE93C81"/>
    <w:multiLevelType w:val="multilevel"/>
    <w:tmpl w:val="85C4434A"/>
    <w:lvl w:ilvl="0">
      <w:start w:val="1"/>
      <w:numFmt w:val="decimal"/>
      <w:lvlText w:val="%1."/>
      <w:lvlJc w:val="left"/>
      <w:pPr>
        <w:ind w:left="720" w:hanging="360"/>
      </w:pPr>
      <w:rPr>
        <w:rFonts w:ascii="Calibri-Light" w:hAnsi="Calibri-Light" w:hint="default"/>
        <w:color w:val="007DEB" w:themeColor="background2" w:themeShade="8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2DF41396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176443F"/>
    <w:multiLevelType w:val="multilevel"/>
    <w:tmpl w:val="85C4434A"/>
    <w:lvl w:ilvl="0">
      <w:start w:val="1"/>
      <w:numFmt w:val="decimal"/>
      <w:lvlText w:val="%1."/>
      <w:lvlJc w:val="left"/>
      <w:pPr>
        <w:ind w:left="720" w:hanging="360"/>
      </w:pPr>
      <w:rPr>
        <w:rFonts w:ascii="Calibri-Light" w:hAnsi="Calibri-Light" w:hint="default"/>
        <w:color w:val="007DEB" w:themeColor="background2" w:themeShade="8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8" w15:restartNumberingAfterBreak="0">
    <w:nsid w:val="32AE0295"/>
    <w:multiLevelType w:val="hybridMultilevel"/>
    <w:tmpl w:val="EBF823D2"/>
    <w:lvl w:ilvl="0" w:tplc="7B8C330E">
      <w:start w:val="1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461271"/>
    <w:multiLevelType w:val="hybridMultilevel"/>
    <w:tmpl w:val="AA6472DE"/>
    <w:lvl w:ilvl="0" w:tplc="BF7EDB1E">
      <w:start w:val="12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C84B09"/>
    <w:multiLevelType w:val="multilevel"/>
    <w:tmpl w:val="85C4434A"/>
    <w:lvl w:ilvl="0">
      <w:start w:val="1"/>
      <w:numFmt w:val="decimal"/>
      <w:lvlText w:val="%1."/>
      <w:lvlJc w:val="left"/>
      <w:pPr>
        <w:ind w:left="720" w:hanging="360"/>
      </w:pPr>
      <w:rPr>
        <w:rFonts w:ascii="Calibri-Light" w:hAnsi="Calibri-Light" w:hint="default"/>
        <w:color w:val="007DEB" w:themeColor="background2" w:themeShade="8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1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B6242B8"/>
    <w:multiLevelType w:val="hybridMultilevel"/>
    <w:tmpl w:val="64743D24"/>
    <w:lvl w:ilvl="0" w:tplc="22709D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30191F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0E102D3"/>
    <w:multiLevelType w:val="hybridMultilevel"/>
    <w:tmpl w:val="16344F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186C7E"/>
    <w:multiLevelType w:val="multilevel"/>
    <w:tmpl w:val="4F363E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620A6C60"/>
    <w:multiLevelType w:val="multilevel"/>
    <w:tmpl w:val="CA20C59A"/>
    <w:lvl w:ilvl="0">
      <w:start w:val="1"/>
      <w:numFmt w:val="decimal"/>
      <w:lvlText w:val="%1."/>
      <w:lvlJc w:val="left"/>
      <w:pPr>
        <w:ind w:left="720" w:hanging="360"/>
      </w:pPr>
      <w:rPr>
        <w:rFonts w:ascii="Calibri-Light" w:hAnsi="Calibri-Light" w:hint="default"/>
        <w:color w:val="007DEB" w:themeColor="background2" w:themeShade="8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 w15:restartNumberingAfterBreak="0">
    <w:nsid w:val="6A922097"/>
    <w:multiLevelType w:val="hybridMultilevel"/>
    <w:tmpl w:val="E5603A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2C6FCD"/>
    <w:multiLevelType w:val="hybridMultilevel"/>
    <w:tmpl w:val="9FDC2D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1C645D"/>
    <w:multiLevelType w:val="hybridMultilevel"/>
    <w:tmpl w:val="184A13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E863C2"/>
    <w:multiLevelType w:val="hybridMultilevel"/>
    <w:tmpl w:val="BE7C2E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D84A90"/>
    <w:multiLevelType w:val="hybridMultilevel"/>
    <w:tmpl w:val="8DF0AA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21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3"/>
  </w:num>
  <w:num w:numId="17">
    <w:abstractNumId w:val="14"/>
  </w:num>
  <w:num w:numId="18">
    <w:abstractNumId w:val="28"/>
  </w:num>
  <w:num w:numId="19">
    <w:abstractNumId w:val="27"/>
  </w:num>
  <w:num w:numId="20">
    <w:abstractNumId w:val="24"/>
  </w:num>
  <w:num w:numId="21">
    <w:abstractNumId w:val="31"/>
  </w:num>
  <w:num w:numId="22">
    <w:abstractNumId w:val="29"/>
  </w:num>
  <w:num w:numId="23">
    <w:abstractNumId w:val="17"/>
  </w:num>
  <w:num w:numId="24">
    <w:abstractNumId w:val="22"/>
  </w:num>
  <w:num w:numId="25">
    <w:abstractNumId w:val="20"/>
  </w:num>
  <w:num w:numId="26">
    <w:abstractNumId w:val="15"/>
  </w:num>
  <w:num w:numId="27">
    <w:abstractNumId w:val="12"/>
  </w:num>
  <w:num w:numId="28">
    <w:abstractNumId w:val="16"/>
  </w:num>
  <w:num w:numId="29">
    <w:abstractNumId w:val="26"/>
  </w:num>
  <w:num w:numId="30">
    <w:abstractNumId w:val="19"/>
  </w:num>
  <w:num w:numId="31">
    <w:abstractNumId w:val="18"/>
  </w:num>
  <w:num w:numId="32">
    <w:abstractNumId w:val="13"/>
  </w:num>
  <w:num w:numId="33">
    <w:abstractNumId w:val="25"/>
  </w:num>
  <w:num w:numId="3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MDY1N7E0NjUwMzYzMTBR0lEKTi0uzszPAykwrAUAKdi1GCwAAAA="/>
  </w:docVars>
  <w:rsids>
    <w:rsidRoot w:val="00A14E52"/>
    <w:rsid w:val="00014F70"/>
    <w:rsid w:val="00024910"/>
    <w:rsid w:val="00071263"/>
    <w:rsid w:val="001440B2"/>
    <w:rsid w:val="00166904"/>
    <w:rsid w:val="001A5AF9"/>
    <w:rsid w:val="001E5451"/>
    <w:rsid w:val="00210B06"/>
    <w:rsid w:val="002554CD"/>
    <w:rsid w:val="00293B83"/>
    <w:rsid w:val="002A7DB3"/>
    <w:rsid w:val="002B4294"/>
    <w:rsid w:val="002C5B3B"/>
    <w:rsid w:val="00326671"/>
    <w:rsid w:val="00333D0D"/>
    <w:rsid w:val="00337767"/>
    <w:rsid w:val="00394285"/>
    <w:rsid w:val="003A2D7E"/>
    <w:rsid w:val="00411426"/>
    <w:rsid w:val="0041525E"/>
    <w:rsid w:val="004568AB"/>
    <w:rsid w:val="004C049F"/>
    <w:rsid w:val="004C6B28"/>
    <w:rsid w:val="005000E2"/>
    <w:rsid w:val="0052264D"/>
    <w:rsid w:val="0055043A"/>
    <w:rsid w:val="00550A09"/>
    <w:rsid w:val="00555AA2"/>
    <w:rsid w:val="0056516A"/>
    <w:rsid w:val="0056589E"/>
    <w:rsid w:val="00596D4B"/>
    <w:rsid w:val="005D1B59"/>
    <w:rsid w:val="005E219B"/>
    <w:rsid w:val="00617CD2"/>
    <w:rsid w:val="00622506"/>
    <w:rsid w:val="006A3CE7"/>
    <w:rsid w:val="00732468"/>
    <w:rsid w:val="00760FDD"/>
    <w:rsid w:val="007A76F3"/>
    <w:rsid w:val="007D68A9"/>
    <w:rsid w:val="007E63AB"/>
    <w:rsid w:val="008013E7"/>
    <w:rsid w:val="008F2A6B"/>
    <w:rsid w:val="00901556"/>
    <w:rsid w:val="009130A4"/>
    <w:rsid w:val="00921D17"/>
    <w:rsid w:val="009424BB"/>
    <w:rsid w:val="009C434E"/>
    <w:rsid w:val="00A14E52"/>
    <w:rsid w:val="00A20985"/>
    <w:rsid w:val="00BF54E2"/>
    <w:rsid w:val="00C43864"/>
    <w:rsid w:val="00C6554A"/>
    <w:rsid w:val="00C743D7"/>
    <w:rsid w:val="00C8273C"/>
    <w:rsid w:val="00CA2BAC"/>
    <w:rsid w:val="00D20BF6"/>
    <w:rsid w:val="00D31332"/>
    <w:rsid w:val="00D3262C"/>
    <w:rsid w:val="00DB5F42"/>
    <w:rsid w:val="00E15193"/>
    <w:rsid w:val="00E67E97"/>
    <w:rsid w:val="00E9506D"/>
    <w:rsid w:val="00EB45DD"/>
    <w:rsid w:val="00ED7C44"/>
    <w:rsid w:val="00F174F1"/>
    <w:rsid w:val="00F3142C"/>
    <w:rsid w:val="00F36566"/>
    <w:rsid w:val="00F87C39"/>
    <w:rsid w:val="00F96A0F"/>
    <w:rsid w:val="00FA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3E28E7"/>
  <w15:chartTrackingRefBased/>
  <w15:docId w15:val="{83B240AA-74BF-4CFA-83F4-E4643EBF7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ListParagraph">
    <w:name w:val="List Paragraph"/>
    <w:basedOn w:val="Normal"/>
    <w:uiPriority w:val="34"/>
    <w:unhideWhenUsed/>
    <w:qFormat/>
    <w:rsid w:val="00A14E52"/>
    <w:pPr>
      <w:ind w:left="720"/>
      <w:contextualSpacing/>
    </w:pPr>
  </w:style>
  <w:style w:type="table" w:styleId="TableGrid">
    <w:name w:val="Table Grid"/>
    <w:basedOn w:val="TableNormal"/>
    <w:uiPriority w:val="39"/>
    <w:rsid w:val="0073246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7F7F7F" w:themeColor="text1" w:themeTint="80"/>
      </w:rPr>
    </w:tblStylePr>
    <w:tblStylePr w:type="lastRow">
      <w:rPr>
        <w:color w:val="7F7F7F" w:themeColor="text1" w:themeTint="80"/>
      </w:rPr>
      <w:tblPr/>
      <w:tcPr>
        <w:shd w:val="clear" w:color="auto" w:fill="7F7F7F" w:themeFill="text1" w:themeFillTint="80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7324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hyperlink" Target="http://www.iata.org/publications/Pages/code-search.aspx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://www.iata.org/publications/Pages/code-search.asp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ilaskanth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F607B5-9D83-4189-92BD-C2F2CA7AE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</Template>
  <TotalTime>437</TotalTime>
  <Pages>62</Pages>
  <Words>8363</Words>
  <Characters>47671</Characters>
  <Application>Microsoft Office Word</Application>
  <DocSecurity>0</DocSecurity>
  <Lines>397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silaskanth</dc:creator>
  <cp:keywords/>
  <dc:description/>
  <cp:lastModifiedBy>Kati Silas Swarnakanth</cp:lastModifiedBy>
  <cp:revision>31</cp:revision>
  <cp:lastPrinted>2018-10-09T18:19:00Z</cp:lastPrinted>
  <dcterms:created xsi:type="dcterms:W3CDTF">2018-10-01T04:17:00Z</dcterms:created>
  <dcterms:modified xsi:type="dcterms:W3CDTF">2018-10-09T18:25:00Z</dcterms:modified>
</cp:coreProperties>
</file>